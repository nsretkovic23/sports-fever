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5786" w14:textId="77777777" w:rsidR="002343C5" w:rsidRPr="006F61C6" w:rsidRDefault="002343C5">
      <w:pPr>
        <w:pStyle w:val="BodyText"/>
        <w:rPr>
          <w:lang w:val="sr-Latn-CS"/>
        </w:rPr>
      </w:pPr>
    </w:p>
    <w:p w14:paraId="6C8D8CF7" w14:textId="5A845A33" w:rsidR="006D0694" w:rsidRDefault="006A415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SportsFever</w:t>
      </w:r>
    </w:p>
    <w:p w14:paraId="0D65BF0B" w14:textId="2BBFF81A" w:rsidR="002343C5" w:rsidRPr="006F61C6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Portal </w:t>
      </w:r>
      <w:r w:rsidR="006A415A">
        <w:rPr>
          <w:lang w:val="sr-Latn-CS"/>
        </w:rPr>
        <w:t>organizacije sportskih događaja</w:t>
      </w:r>
    </w:p>
    <w:p w14:paraId="135EBE46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4B63C87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4E3CCA41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D27F6D5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51350D57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7B4D92C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525A1BD1" w14:textId="77777777">
        <w:tc>
          <w:tcPr>
            <w:tcW w:w="2304" w:type="dxa"/>
          </w:tcPr>
          <w:p w14:paraId="6A04C3C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3D7308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016ECF8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131CC910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0F3D02FF" w14:textId="77777777">
        <w:tc>
          <w:tcPr>
            <w:tcW w:w="2304" w:type="dxa"/>
          </w:tcPr>
          <w:p w14:paraId="65E9FE52" w14:textId="420E094A" w:rsidR="002343C5" w:rsidRPr="006F61C6" w:rsidRDefault="006A415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16.03.2021</w:t>
            </w:r>
          </w:p>
        </w:tc>
        <w:tc>
          <w:tcPr>
            <w:tcW w:w="1152" w:type="dxa"/>
          </w:tcPr>
          <w:p w14:paraId="5CCE8CC5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AFB3A81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13005802" w14:textId="709620C1" w:rsidR="002343C5" w:rsidRPr="006F61C6" w:rsidRDefault="006A415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Nikola, Nikola, Ena, Luka</w:t>
            </w:r>
          </w:p>
        </w:tc>
      </w:tr>
      <w:tr w:rsidR="002343C5" w:rsidRPr="006F61C6" w14:paraId="5FF18FAC" w14:textId="77777777">
        <w:tc>
          <w:tcPr>
            <w:tcW w:w="2304" w:type="dxa"/>
          </w:tcPr>
          <w:p w14:paraId="32A8A1F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A5961F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20FD1D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53F1024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400850D" w14:textId="77777777">
        <w:tc>
          <w:tcPr>
            <w:tcW w:w="2304" w:type="dxa"/>
          </w:tcPr>
          <w:p w14:paraId="51219B9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159DA9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F24000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3216A8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5F88B242" w14:textId="77777777">
        <w:tc>
          <w:tcPr>
            <w:tcW w:w="2304" w:type="dxa"/>
          </w:tcPr>
          <w:p w14:paraId="72FD0C8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0D76C5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3642DD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53F115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1A2B79A7" w14:textId="77777777" w:rsidR="002343C5" w:rsidRPr="006F61C6" w:rsidRDefault="002343C5">
      <w:pPr>
        <w:rPr>
          <w:lang w:val="sr-Latn-CS"/>
        </w:rPr>
      </w:pPr>
    </w:p>
    <w:p w14:paraId="10E6AFD2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CF3CEF2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30571AF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B1614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EE80F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D6743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3494A8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37B97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D3BCA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FA8255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66BAFE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205A06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2A510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743464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1E0AC3E9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1E0A848F" w14:textId="169F14AB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portala </w:t>
      </w:r>
      <w:r w:rsidR="00321501">
        <w:rPr>
          <w:lang w:val="sr-Latn-CS"/>
        </w:rPr>
        <w:t xml:space="preserve">za </w:t>
      </w:r>
      <w:r w:rsidR="00321501">
        <w:rPr>
          <w:lang w:val="sr-Latn-RS"/>
        </w:rPr>
        <w:t>organizovanje sportskih događaja-SportsFever.</w:t>
      </w:r>
      <w:r w:rsidR="002343C5" w:rsidRPr="006F61C6">
        <w:rPr>
          <w:lang w:val="sr-Latn-CS"/>
        </w:rPr>
        <w:t xml:space="preserve">  </w:t>
      </w:r>
    </w:p>
    <w:p w14:paraId="148C1D4C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5E4C9AB0" w14:textId="281657C6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91083E">
        <w:rPr>
          <w:lang w:val="sr-Latn-CS"/>
        </w:rPr>
        <w:t>404! Team name does not exist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portala </w:t>
      </w:r>
      <w:r w:rsidR="0091083E">
        <w:rPr>
          <w:lang w:val="sr-Latn-CS"/>
        </w:rPr>
        <w:t xml:space="preserve">SportsFever </w:t>
      </w:r>
      <w:r w:rsidR="006D41CE">
        <w:rPr>
          <w:lang w:val="sr-Latn-CS"/>
        </w:rPr>
        <w:t xml:space="preserve">namenjenog za </w:t>
      </w:r>
      <w:r w:rsidR="0091083E">
        <w:rPr>
          <w:lang w:val="sr-Latn-CS"/>
        </w:rPr>
        <w:t>organizaciju sportskih događaja</w:t>
      </w:r>
      <w:r w:rsidR="006D41CE">
        <w:rPr>
          <w:lang w:val="sr-Latn-CS"/>
        </w:rPr>
        <w:t xml:space="preserve">. </w:t>
      </w:r>
    </w:p>
    <w:p w14:paraId="3BD746FA" w14:textId="1B83B454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Plan opisan u ovom dokumentu zasnovan je na opisu sistema koji se želi razviti datom u predlogu projekta</w:t>
      </w:r>
      <w:r w:rsidR="005325B8">
        <w:rPr>
          <w:lang w:val="sr-Latn-CS"/>
        </w:rPr>
        <w:t>.</w:t>
      </w:r>
    </w:p>
    <w:p w14:paraId="4CCAB405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1768FD6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31CF4818" w14:textId="399971BC" w:rsidR="002343C5" w:rsidRDefault="002207E5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SportsFever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>,</w:t>
      </w:r>
      <w:r>
        <w:rPr>
          <w:lang w:val="sr-Latn-CS"/>
        </w:rPr>
        <w:t xml:space="preserve"> SportsFever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21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404! Team name does not exist</w:t>
      </w:r>
      <w:r w:rsidR="002343C5" w:rsidRPr="006F61C6">
        <w:rPr>
          <w:lang w:val="sr-Latn-CS"/>
        </w:rPr>
        <w:t>.</w:t>
      </w:r>
    </w:p>
    <w:p w14:paraId="780D801B" w14:textId="02239D59" w:rsidR="00260B17" w:rsidRDefault="008753BB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SportsFever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21</w:t>
      </w:r>
      <w:r w:rsidRPr="008753BB">
        <w:rPr>
          <w:lang w:val="sr-Latn-CS"/>
        </w:rPr>
        <w:t>, 404! Team name does not exist</w:t>
      </w:r>
      <w:r w:rsidR="00260B17">
        <w:rPr>
          <w:lang w:val="sr-Latn-CS"/>
        </w:rPr>
        <w:t>.</w:t>
      </w:r>
    </w:p>
    <w:p w14:paraId="2B5807DF" w14:textId="7846024A" w:rsidR="005065A8" w:rsidRPr="006F61C6" w:rsidRDefault="005065A8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SportsFever – Plan realizacije projekta, V1.0, 2021, 404! Team name does not exist.</w:t>
      </w:r>
    </w:p>
    <w:p w14:paraId="38F87F46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303776D3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5AD640B0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5C08CD30" w14:textId="77777777">
        <w:trPr>
          <w:jc w:val="center"/>
        </w:trPr>
        <w:tc>
          <w:tcPr>
            <w:tcW w:w="2160" w:type="dxa"/>
          </w:tcPr>
          <w:p w14:paraId="687C7714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09F11DA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020A310F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48773EEF" w14:textId="77777777">
        <w:trPr>
          <w:jc w:val="center"/>
        </w:trPr>
        <w:tc>
          <w:tcPr>
            <w:tcW w:w="2160" w:type="dxa"/>
          </w:tcPr>
          <w:p w14:paraId="58B481E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1FE7849C" w14:textId="094A0C1A" w:rsidR="00103833" w:rsidRPr="006F61C6" w:rsidRDefault="009274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1620" w:type="dxa"/>
          </w:tcPr>
          <w:p w14:paraId="0FD70F6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0FFDC21D" w14:textId="77777777">
        <w:trPr>
          <w:jc w:val="center"/>
        </w:trPr>
        <w:tc>
          <w:tcPr>
            <w:tcW w:w="2160" w:type="dxa"/>
          </w:tcPr>
          <w:p w14:paraId="21B6201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62FA7802" w14:textId="4F9EC0BA" w:rsidR="00103833" w:rsidRPr="006F61C6" w:rsidRDefault="009274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3DDADA84" w14:textId="3B804B63" w:rsidR="00103833" w:rsidRPr="006F61C6" w:rsidRDefault="009274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95E5959" w14:textId="77777777">
        <w:trPr>
          <w:jc w:val="center"/>
        </w:trPr>
        <w:tc>
          <w:tcPr>
            <w:tcW w:w="2160" w:type="dxa"/>
          </w:tcPr>
          <w:p w14:paraId="150C82F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C081811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7D9006B5" w14:textId="70FE2CA8" w:rsidR="00103833" w:rsidRPr="006F61C6" w:rsidRDefault="009274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B9BB701" w14:textId="77777777">
        <w:trPr>
          <w:jc w:val="center"/>
        </w:trPr>
        <w:tc>
          <w:tcPr>
            <w:tcW w:w="2160" w:type="dxa"/>
          </w:tcPr>
          <w:p w14:paraId="53966E18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4D0A627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2713219" w14:textId="52D469F5" w:rsidR="00103833" w:rsidRPr="006F61C6" w:rsidRDefault="009274D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nedelje</w:t>
            </w:r>
          </w:p>
        </w:tc>
      </w:tr>
    </w:tbl>
    <w:p w14:paraId="4FC89DF8" w14:textId="77777777" w:rsidR="002343C5" w:rsidRPr="006F61C6" w:rsidRDefault="002343C5">
      <w:pPr>
        <w:pStyle w:val="BodyText"/>
        <w:rPr>
          <w:lang w:val="sr-Latn-CS"/>
        </w:rPr>
      </w:pPr>
    </w:p>
    <w:p w14:paraId="5E610FA1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4CA179D7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A87DAE6" w14:textId="77777777">
        <w:trPr>
          <w:jc w:val="right"/>
        </w:trPr>
        <w:tc>
          <w:tcPr>
            <w:tcW w:w="1276" w:type="dxa"/>
          </w:tcPr>
          <w:p w14:paraId="69CC0B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53E57B91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25C2501B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3BD8FA16" w14:textId="77777777">
        <w:trPr>
          <w:jc w:val="right"/>
        </w:trPr>
        <w:tc>
          <w:tcPr>
            <w:tcW w:w="1276" w:type="dxa"/>
          </w:tcPr>
          <w:p w14:paraId="38E58126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57984F3E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0924DF7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669D4E7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446480A1" w14:textId="77777777">
        <w:trPr>
          <w:jc w:val="right"/>
        </w:trPr>
        <w:tc>
          <w:tcPr>
            <w:tcW w:w="1276" w:type="dxa"/>
          </w:tcPr>
          <w:p w14:paraId="0DFEEE52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809687B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BF9DBFF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6B79B102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36887ECE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D75800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0FBD4232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6AA12DBC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248CF304" w14:textId="77777777">
        <w:trPr>
          <w:jc w:val="right"/>
        </w:trPr>
        <w:tc>
          <w:tcPr>
            <w:tcW w:w="1276" w:type="dxa"/>
          </w:tcPr>
          <w:p w14:paraId="5EA77994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59EFFB7B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668F79EB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29451D3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5B7E8F96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15747B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C66B8E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7BD0611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0428994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1B3F8CAB" w14:textId="77777777">
        <w:trPr>
          <w:jc w:val="right"/>
        </w:trPr>
        <w:tc>
          <w:tcPr>
            <w:tcW w:w="1276" w:type="dxa"/>
          </w:tcPr>
          <w:p w14:paraId="4E53991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8253A35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4736F332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221CAD64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4134A23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7004458C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EED0C5C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1700130B" w14:textId="77777777" w:rsidR="002343C5" w:rsidRPr="006F61C6" w:rsidRDefault="002343C5">
      <w:pPr>
        <w:pStyle w:val="BodyText"/>
        <w:rPr>
          <w:lang w:val="sr-Latn-CS"/>
        </w:rPr>
      </w:pPr>
    </w:p>
    <w:p w14:paraId="78E75CF1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5EE5827C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5CBAF7B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1217D2C2" w14:textId="3EE46519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613960">
        <w:rPr>
          <w:lang w:val="sr-Latn-CS"/>
        </w:rPr>
        <w:t>SportsFever</w:t>
      </w:r>
      <w:r w:rsidR="00260B17">
        <w:rPr>
          <w:lang w:val="sr-Latn-CS"/>
        </w:rPr>
        <w:t xml:space="preserve"> – Planirani raspored aktivnost</w:t>
      </w:r>
      <w:r w:rsidR="00627987">
        <w:rPr>
          <w:lang w:val="sr-Latn-CS"/>
        </w:rPr>
        <w:t>i</w:t>
      </w:r>
      <w:r w:rsidR="002343C5" w:rsidRPr="006F61C6">
        <w:rPr>
          <w:lang w:val="sr-Latn-CS"/>
        </w:rPr>
        <w:t>.</w:t>
      </w:r>
      <w:r w:rsidR="004561C7">
        <w:rPr>
          <w:lang w:val="sr-Latn-CS"/>
        </w:rPr>
        <w:t xml:space="preserve"> </w:t>
      </w:r>
    </w:p>
    <w:p w14:paraId="36FD247C" w14:textId="45F89811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613960" w:rsidRPr="00613960">
        <w:rPr>
          <w:b/>
          <w:bCs/>
          <w:lang w:val="sr-Latn-CS"/>
        </w:rPr>
        <w:t>03_</w:t>
      </w:r>
      <w:r w:rsidRPr="004561C7">
        <w:rPr>
          <w:b/>
          <w:lang w:val="sr-Latn-CS"/>
        </w:rPr>
        <w:t>Raspored_aktivnosti.mpp</w:t>
      </w:r>
    </w:p>
    <w:p w14:paraId="286D71E1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09B68D7F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B5F02ED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7000401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66A68642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1D798166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3B358C4A" w14:textId="77777777">
        <w:tc>
          <w:tcPr>
            <w:tcW w:w="1350" w:type="dxa"/>
          </w:tcPr>
          <w:p w14:paraId="5965DD5A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33E9A17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24E4D91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7A68B598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1E0B868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37F714D2" w14:textId="77777777">
        <w:tc>
          <w:tcPr>
            <w:tcW w:w="1350" w:type="dxa"/>
          </w:tcPr>
          <w:p w14:paraId="1053CE26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7A18446B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1005BB0E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46E5B711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5ACDCBE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039D4F80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44FF9952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1CA9C4F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469192EC" w14:textId="77777777">
        <w:tc>
          <w:tcPr>
            <w:tcW w:w="1350" w:type="dxa"/>
          </w:tcPr>
          <w:p w14:paraId="1CE6A03F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569E5033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1277A107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12693D9F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6A6DB974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0E7075EE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0B68D653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4FF2DDB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33135E3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01ED0EF9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7E642133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625A8AF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73C52B6E" w14:textId="77777777">
        <w:tc>
          <w:tcPr>
            <w:tcW w:w="1350" w:type="dxa"/>
            <w:vMerge w:val="restart"/>
          </w:tcPr>
          <w:p w14:paraId="59BE513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753F3B0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15C9037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5B95D5FF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1E3F9093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079A1153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C97604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1655C7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069A1334" w14:textId="77777777">
        <w:tc>
          <w:tcPr>
            <w:tcW w:w="1350" w:type="dxa"/>
            <w:vMerge/>
          </w:tcPr>
          <w:p w14:paraId="6E20111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5F3DBD5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5E955572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21FBE20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571A60A2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29FA14F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7A0454E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133ADD3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54456E0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5248CF19" w14:textId="77777777">
        <w:tc>
          <w:tcPr>
            <w:tcW w:w="1350" w:type="dxa"/>
          </w:tcPr>
          <w:p w14:paraId="5FDF6883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18B9536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18C0E917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3BBACEF4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08A237F1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4E3DD4E9" w14:textId="77777777" w:rsidR="002343C5" w:rsidRPr="006F61C6" w:rsidRDefault="002343C5">
      <w:pPr>
        <w:pStyle w:val="BodyText"/>
        <w:rPr>
          <w:lang w:val="sr-Latn-CS"/>
        </w:rPr>
      </w:pPr>
    </w:p>
    <w:p w14:paraId="351DDEE3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55FC880D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53FC2F8A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0CB8B2A7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24AA6B44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38E1C4D4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4848CA8A" w14:textId="66FC8FB9" w:rsidR="00C4723D" w:rsidRDefault="00404241" w:rsidP="00C4723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7B18B7C1" wp14:editId="6F0D2976">
            <wp:extent cx="4754880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DB96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228ADFF6" w14:textId="41CF140D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613960">
        <w:rPr>
          <w:lang w:val="sr-Latn-CS"/>
        </w:rPr>
        <w:t>SportsFever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4BEAB5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61C12E88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4B22FB23" w14:textId="0ADCB976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464621">
        <w:rPr>
          <w:i/>
          <w:lang w:val="sr-Latn-CS"/>
        </w:rPr>
        <w:t xml:space="preserve">MongoDB </w:t>
      </w:r>
      <w:r w:rsidR="00464621">
        <w:rPr>
          <w:iCs/>
          <w:lang w:val="sr-Latn-CS"/>
        </w:rPr>
        <w:t>bazom podataka.</w:t>
      </w:r>
    </w:p>
    <w:p w14:paraId="18093E7E" w14:textId="0F7ACF69" w:rsidR="002343C5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464621">
        <w:rPr>
          <w:lang w:val="sr-Latn-CS"/>
        </w:rPr>
        <w:t>ReactJS-u.</w:t>
      </w:r>
    </w:p>
    <w:p w14:paraId="336F3B9F" w14:textId="77777777" w:rsidR="00464621" w:rsidRDefault="00464621" w:rsidP="0046462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Client side programiranje u JavaScript-u.</w:t>
      </w:r>
    </w:p>
    <w:p w14:paraId="35AF13E8" w14:textId="381EF52A" w:rsidR="002343C5" w:rsidRPr="006F61C6" w:rsidRDefault="00464621" w:rsidP="00464621">
      <w:pPr>
        <w:pStyle w:val="BodyText"/>
        <w:ind w:left="1080"/>
        <w:rPr>
          <w:lang w:val="sr-Latn-CS"/>
        </w:rPr>
      </w:pPr>
      <w:r w:rsidRPr="00464621">
        <w:rPr>
          <w:lang w:val="sr-Latn-CS"/>
        </w:rPr>
        <w:t>Svaki član tima ima zadatak da stekne dovoljno znanja iz datih oblasti u cilju lakše realizacije projekta</w:t>
      </w:r>
      <w:r w:rsidR="002343C5" w:rsidRPr="006F61C6">
        <w:rPr>
          <w:lang w:val="sr-Latn-CS"/>
        </w:rPr>
        <w:t>.</w:t>
      </w:r>
      <w:r>
        <w:rPr>
          <w:lang w:val="sr-Latn-CS"/>
        </w:rPr>
        <w:t xml:space="preserve"> Za rešavanje dodatnih problema u izradi projekta, biće korišćeni resursi sa interneta.</w:t>
      </w:r>
    </w:p>
    <w:p w14:paraId="189B8499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213AA8D7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66ADDBC9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626C0FFA" w14:textId="77777777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434FC4D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5926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F22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5F7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8EF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85C6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E05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3104C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1C5D72D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E3E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62D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A9E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FC0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A9760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3045B97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BEE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B7F7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6E94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F2C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D54FB9E" w14:textId="10DE3501" w:rsidR="00870F50" w:rsidRPr="00870F50" w:rsidRDefault="0055014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7CE0AAD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8AE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275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1EB8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4C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35DB474" w14:textId="2EC02F1B" w:rsidR="00870F50" w:rsidRPr="00870F50" w:rsidRDefault="0055014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12</w:t>
            </w:r>
            <w:r w:rsidR="00870F50" w:rsidRPr="00870F50">
              <w:rPr>
                <w:lang w:val="sr-Latn-CS"/>
              </w:rPr>
              <w:t>,</w:t>
            </w:r>
            <w:r>
              <w:rPr>
                <w:lang w:val="sr-Latn-CS"/>
              </w:rPr>
              <w:t>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 w14:paraId="1B14194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6FF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572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9C0C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54E2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A459C0" w14:textId="1A08C4D4" w:rsidR="00870F50" w:rsidRPr="00870F50" w:rsidRDefault="0055014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 w14:paraId="4C11A9A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B97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5A0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3E7CB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049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733053" w14:textId="1436E5B3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550143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1683C42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673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BEF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2015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AF2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FF0734B" w14:textId="7867B053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</w:t>
            </w:r>
            <w:r w:rsidR="00550143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 w14:paraId="76FC61F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930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30B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F5BDF" w14:textId="422C28D0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Ukupa</w:t>
            </w:r>
            <w:r w:rsidR="00550143">
              <w:rPr>
                <w:i/>
                <w:iCs/>
                <w:lang w:val="sr-Latn-CS"/>
              </w:rPr>
              <w:t>n</w:t>
            </w:r>
            <w:r w:rsidRPr="00870F50">
              <w:rPr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4632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C09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1796AD" w14:textId="544CE661" w:rsidR="00870F50" w:rsidRPr="00870F50" w:rsidRDefault="0055014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64C7784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7D33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DE6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245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32DF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6FB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5D3AE03" w14:textId="3A7C2622" w:rsidR="00870F50" w:rsidRPr="00870F50" w:rsidRDefault="0055014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0678036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E887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753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23D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C7E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796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06F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89C125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B0A3DD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817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A5A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F1F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81BA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792EE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ECE16D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287B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D5CE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314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30D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E0271A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8515F6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EF8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CF13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DDA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93BA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942876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2197B9B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686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E10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81F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E00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4E85F2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694026F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1A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C31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FABB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C4DD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6125B2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0A10F4E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46B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886A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1F49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1AC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4CF8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73A13A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7C179396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0899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BB5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0F5E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69F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759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F447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811C0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2A206C0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F85DD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7E036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5666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9EB1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0856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44E541F7" w14:textId="6C85FEEA" w:rsidR="00870F50" w:rsidRPr="00870F50" w:rsidRDefault="00550143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14:paraId="38DD5DCD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45D1C" w14:textId="77777777" w:rsidR="00125564" w:rsidRDefault="00125564">
      <w:r>
        <w:separator/>
      </w:r>
    </w:p>
  </w:endnote>
  <w:endnote w:type="continuationSeparator" w:id="0">
    <w:p w14:paraId="5B86EA45" w14:textId="77777777" w:rsidR="00125564" w:rsidRDefault="0012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7D78C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44CA76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0ED291C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76B5957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C4F0C17" w14:textId="77777777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46548E">
            <w:rPr>
              <w:lang w:val="sr-Latn-CS"/>
            </w:rPr>
            <w:t>SWE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2007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4F8F8BA5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354EEDCA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B1A48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3A8E2" w14:textId="77777777" w:rsidR="00125564" w:rsidRDefault="00125564">
      <w:r>
        <w:separator/>
      </w:r>
    </w:p>
  </w:footnote>
  <w:footnote w:type="continuationSeparator" w:id="0">
    <w:p w14:paraId="41119367" w14:textId="77777777" w:rsidR="00125564" w:rsidRDefault="00125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4C4D8" w14:textId="77777777" w:rsidR="002343C5" w:rsidRDefault="002343C5">
    <w:pPr>
      <w:rPr>
        <w:sz w:val="24"/>
      </w:rPr>
    </w:pPr>
  </w:p>
  <w:p w14:paraId="385087CF" w14:textId="77777777" w:rsidR="002343C5" w:rsidRDefault="002343C5">
    <w:pPr>
      <w:pBdr>
        <w:top w:val="single" w:sz="6" w:space="1" w:color="auto"/>
      </w:pBdr>
      <w:rPr>
        <w:sz w:val="24"/>
      </w:rPr>
    </w:pPr>
  </w:p>
  <w:p w14:paraId="0476D510" w14:textId="4F039EA8" w:rsidR="002343C5" w:rsidRPr="006F61C6" w:rsidRDefault="006A415A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404! Team name does not exist</w:t>
    </w:r>
  </w:p>
  <w:p w14:paraId="5DD8778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6DDF57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0EAAE686" w14:textId="77777777">
      <w:tc>
        <w:tcPr>
          <w:tcW w:w="6379" w:type="dxa"/>
        </w:tcPr>
        <w:p w14:paraId="6FC553C1" w14:textId="20D3D9E9" w:rsidR="002343C5" w:rsidRPr="006D0694" w:rsidRDefault="006A415A">
          <w:pPr>
            <w:rPr>
              <w:lang w:val="sr-Latn-CS"/>
            </w:rPr>
          </w:pPr>
          <w:r>
            <w:rPr>
              <w:lang w:val="sr-Latn-CS"/>
            </w:rPr>
            <w:t>SportsFever</w:t>
          </w:r>
        </w:p>
      </w:tc>
      <w:tc>
        <w:tcPr>
          <w:tcW w:w="2870" w:type="dxa"/>
        </w:tcPr>
        <w:p w14:paraId="002B0D53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3614DCBB" w14:textId="77777777">
      <w:tc>
        <w:tcPr>
          <w:tcW w:w="6379" w:type="dxa"/>
        </w:tcPr>
        <w:p w14:paraId="4D5A4D17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C4C4C39" w14:textId="4CD43F9F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A415A">
            <w:rPr>
              <w:lang w:val="sr-Latn-CS"/>
            </w:rPr>
            <w:t>16</w:t>
          </w:r>
          <w:r w:rsidR="006F61C6" w:rsidRPr="006D0694">
            <w:rPr>
              <w:lang w:val="sr-Latn-CS"/>
            </w:rPr>
            <w:t>.03.20</w:t>
          </w:r>
          <w:r w:rsidR="006A415A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AB39F10" w14:textId="77777777">
      <w:tc>
        <w:tcPr>
          <w:tcW w:w="9249" w:type="dxa"/>
          <w:gridSpan w:val="2"/>
        </w:tcPr>
        <w:p w14:paraId="5964CA59" w14:textId="45255288" w:rsidR="002343C5" w:rsidRPr="006D0694" w:rsidRDefault="006A415A">
          <w:pPr>
            <w:rPr>
              <w:lang w:val="sr-Latn-CS"/>
            </w:rPr>
          </w:pPr>
          <w:r>
            <w:rPr>
              <w:lang w:val="sr-Latn-CS"/>
            </w:rPr>
            <w:t>404! Team name does not exist</w:t>
          </w:r>
        </w:p>
      </w:tc>
    </w:tr>
  </w:tbl>
  <w:p w14:paraId="27E9DD6A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835EE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25564"/>
    <w:rsid w:val="00151CDF"/>
    <w:rsid w:val="00157DAE"/>
    <w:rsid w:val="001B128E"/>
    <w:rsid w:val="001F6798"/>
    <w:rsid w:val="00210E17"/>
    <w:rsid w:val="002207E5"/>
    <w:rsid w:val="002343C5"/>
    <w:rsid w:val="0024759A"/>
    <w:rsid w:val="00257501"/>
    <w:rsid w:val="00260B17"/>
    <w:rsid w:val="00321501"/>
    <w:rsid w:val="003312BC"/>
    <w:rsid w:val="00382BDE"/>
    <w:rsid w:val="00387292"/>
    <w:rsid w:val="003A4834"/>
    <w:rsid w:val="003C6C27"/>
    <w:rsid w:val="003D5CA3"/>
    <w:rsid w:val="003E416D"/>
    <w:rsid w:val="00404241"/>
    <w:rsid w:val="00404424"/>
    <w:rsid w:val="00422B0E"/>
    <w:rsid w:val="004561C7"/>
    <w:rsid w:val="00464621"/>
    <w:rsid w:val="0046479A"/>
    <w:rsid w:val="0046548E"/>
    <w:rsid w:val="00490DC7"/>
    <w:rsid w:val="00495821"/>
    <w:rsid w:val="004A22E8"/>
    <w:rsid w:val="005065A8"/>
    <w:rsid w:val="00525A35"/>
    <w:rsid w:val="0053248E"/>
    <w:rsid w:val="005325B8"/>
    <w:rsid w:val="005430FA"/>
    <w:rsid w:val="00550143"/>
    <w:rsid w:val="00555767"/>
    <w:rsid w:val="00574004"/>
    <w:rsid w:val="005A3FD1"/>
    <w:rsid w:val="005F3958"/>
    <w:rsid w:val="00613960"/>
    <w:rsid w:val="00614EF5"/>
    <w:rsid w:val="00627987"/>
    <w:rsid w:val="006776CF"/>
    <w:rsid w:val="006A415A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753BB"/>
    <w:rsid w:val="008E3870"/>
    <w:rsid w:val="0091083E"/>
    <w:rsid w:val="009207A8"/>
    <w:rsid w:val="009274DB"/>
    <w:rsid w:val="0093054F"/>
    <w:rsid w:val="0099694D"/>
    <w:rsid w:val="00A355DD"/>
    <w:rsid w:val="00A73660"/>
    <w:rsid w:val="00AC06A4"/>
    <w:rsid w:val="00B0622B"/>
    <w:rsid w:val="00B33283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B4615"/>
  <w15:docId w15:val="{03DD9226-D4FC-48B6-9990-B1F2C84C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34</TotalTime>
  <Pages>7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nsretkovic23@gmail.com</cp:lastModifiedBy>
  <cp:revision>15</cp:revision>
  <cp:lastPrinted>1999-04-23T13:49:00Z</cp:lastPrinted>
  <dcterms:created xsi:type="dcterms:W3CDTF">2021-03-09T06:33:00Z</dcterms:created>
  <dcterms:modified xsi:type="dcterms:W3CDTF">2021-03-18T21:00:00Z</dcterms:modified>
</cp:coreProperties>
</file>