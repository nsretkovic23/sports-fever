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FC7C" w14:textId="77777777" w:rsidR="006D0694" w:rsidRDefault="00B76B5A">
      <w:pPr>
        <w:pStyle w:val="Title"/>
        <w:tabs>
          <w:tab w:val="left" w:pos="2970"/>
          <w:tab w:val="left" w:pos="3060"/>
        </w:tabs>
        <w:jc w:val="right"/>
      </w:pPr>
      <w:r>
        <w:rPr>
          <w:lang w:val="sr-Latn-CS"/>
        </w:rPr>
        <w:t>SportsFever</w:t>
      </w:r>
    </w:p>
    <w:p w14:paraId="3D080A3F" w14:textId="77777777" w:rsidR="0004281C" w:rsidRPr="0004281C" w:rsidRDefault="0004281C" w:rsidP="0004281C"/>
    <w:p w14:paraId="787DED9F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1211EBB2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48BB3C0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E7BAD69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9B854C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1C5AB4F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F98787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752F70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4DA9FA1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22ABB2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71E010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EDC38FF" w14:textId="77777777"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5820D4">
              <w:rPr>
                <w:lang w:val="sr-Latn-CS"/>
              </w:rPr>
              <w:t>6</w:t>
            </w:r>
            <w:r w:rsidR="006F61C6" w:rsidRPr="006F61C6">
              <w:rPr>
                <w:lang w:val="sr-Latn-CS"/>
              </w:rPr>
              <w:t>.03.20</w:t>
            </w:r>
            <w:r w:rsidR="005820D4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183785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BAD4693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179577B" w14:textId="77777777" w:rsidR="002343C5" w:rsidRPr="006F61C6" w:rsidRDefault="00914AB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 Nikola, Ena, Luka</w:t>
            </w:r>
          </w:p>
        </w:tc>
      </w:tr>
      <w:tr w:rsidR="002343C5" w:rsidRPr="006F61C6" w14:paraId="1635D09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51AEA7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A1F7E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4AF37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0DDC0A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156576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98F201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2CF154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6F44F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0B5965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68C142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8651B8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9DD3BE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74F88C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13FD45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9196F1E" w14:textId="77777777" w:rsidR="002343C5" w:rsidRPr="006F61C6" w:rsidRDefault="002343C5">
      <w:pPr>
        <w:rPr>
          <w:lang w:val="sr-Latn-CS"/>
        </w:rPr>
      </w:pPr>
    </w:p>
    <w:p w14:paraId="3FC8C85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4BB51EF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lang w:val="sr-Latn-CS"/>
        </w:rPr>
        <w:t>1.</w:t>
      </w:r>
      <w:r w:rsidR="00A70277" w:rsidRPr="00AE7AE3">
        <w:rPr>
          <w:rFonts w:ascii="Calibri" w:hAnsi="Calibri"/>
          <w:sz w:val="22"/>
          <w:szCs w:val="22"/>
          <w:lang w:eastAsia="en-US"/>
        </w:rPr>
        <w:tab/>
      </w:r>
      <w:r w:rsidR="00A70277" w:rsidRPr="002E44F0">
        <w:rPr>
          <w:lang w:val="sr-Latn-CS"/>
        </w:rPr>
        <w:t>Cilj dokumenta</w:t>
      </w:r>
      <w:r w:rsidR="00A70277">
        <w:tab/>
      </w:r>
      <w:r w:rsidR="00A70277">
        <w:fldChar w:fldCharType="begin"/>
      </w:r>
      <w:r w:rsidR="00A70277">
        <w:instrText xml:space="preserve"> PAGEREF _Toc507815234 \h </w:instrText>
      </w:r>
      <w:r w:rsidR="00A70277">
        <w:fldChar w:fldCharType="separate"/>
      </w:r>
      <w:r w:rsidR="00A70277">
        <w:t>4</w:t>
      </w:r>
      <w:r w:rsidR="00A70277">
        <w:fldChar w:fldCharType="end"/>
      </w:r>
    </w:p>
    <w:p w14:paraId="7142EF8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2.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Opseg dokumenta</w:t>
      </w:r>
      <w:r>
        <w:tab/>
      </w:r>
      <w:r>
        <w:fldChar w:fldCharType="begin"/>
      </w:r>
      <w:r>
        <w:instrText xml:space="preserve"> PAGEREF _Toc507815235 \h </w:instrText>
      </w:r>
      <w:r>
        <w:fldChar w:fldCharType="separate"/>
      </w:r>
      <w:r>
        <w:t>4</w:t>
      </w:r>
      <w:r>
        <w:fldChar w:fldCharType="end"/>
      </w:r>
    </w:p>
    <w:p w14:paraId="2FEAEBC0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3.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Lična karta projekta</w:t>
      </w:r>
      <w:r>
        <w:tab/>
      </w:r>
      <w:r>
        <w:fldChar w:fldCharType="begin"/>
      </w:r>
      <w:r>
        <w:instrText xml:space="preserve"> PAGEREF _Toc507815236 \h </w:instrText>
      </w:r>
      <w:r>
        <w:fldChar w:fldCharType="separate"/>
      </w:r>
      <w:r>
        <w:t>4</w:t>
      </w:r>
      <w:r>
        <w:fldChar w:fldCharType="end"/>
      </w:r>
    </w:p>
    <w:p w14:paraId="6262EE1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4.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Tema i svrha projekta</w:t>
      </w:r>
      <w:r>
        <w:tab/>
      </w:r>
      <w:r>
        <w:fldChar w:fldCharType="begin"/>
      </w:r>
      <w:r>
        <w:instrText xml:space="preserve"> PAGEREF _Toc507815237 \h </w:instrText>
      </w:r>
      <w:r>
        <w:fldChar w:fldCharType="separate"/>
      </w:r>
      <w:r>
        <w:t>4</w:t>
      </w:r>
      <w:r>
        <w:fldChar w:fldCharType="end"/>
      </w:r>
    </w:p>
    <w:p w14:paraId="085554F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5.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Opis projekta</w:t>
      </w:r>
      <w:r>
        <w:tab/>
      </w:r>
      <w:r>
        <w:fldChar w:fldCharType="begin"/>
      </w:r>
      <w:r>
        <w:instrText xml:space="preserve"> PAGEREF _Toc507815238 \h </w:instrText>
      </w:r>
      <w:r>
        <w:fldChar w:fldCharType="separate"/>
      </w:r>
      <w:r>
        <w:t>4</w:t>
      </w:r>
      <w:r>
        <w:fldChar w:fldCharType="end"/>
      </w:r>
    </w:p>
    <w:p w14:paraId="4CA9EC7C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6.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Znanja i veštine potrebne za izradu projekta</w:t>
      </w:r>
      <w:r>
        <w:tab/>
      </w:r>
      <w:r>
        <w:fldChar w:fldCharType="begin"/>
      </w:r>
      <w:r>
        <w:instrText xml:space="preserve"> PAGEREF _Toc507815239 \h </w:instrText>
      </w:r>
      <w:r>
        <w:fldChar w:fldCharType="separate"/>
      </w:r>
      <w:r>
        <w:t>4</w:t>
      </w:r>
      <w:r>
        <w:fldChar w:fldCharType="end"/>
      </w:r>
    </w:p>
    <w:p w14:paraId="2DE23FF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7.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Cilj i motivacija tima</w:t>
      </w:r>
      <w:r>
        <w:tab/>
      </w:r>
      <w:r>
        <w:fldChar w:fldCharType="begin"/>
      </w:r>
      <w:r>
        <w:instrText xml:space="preserve"> PAGEREF _Toc507815240 \h </w:instrText>
      </w:r>
      <w:r>
        <w:fldChar w:fldCharType="separate"/>
      </w:r>
      <w:r>
        <w:t>4</w:t>
      </w:r>
      <w:r>
        <w:fldChar w:fldCharType="end"/>
      </w:r>
    </w:p>
    <w:p w14:paraId="5BBBD3C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8.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Vođa tima</w:t>
      </w:r>
      <w:r>
        <w:tab/>
      </w:r>
      <w:r>
        <w:fldChar w:fldCharType="begin"/>
      </w:r>
      <w:r>
        <w:instrText xml:space="preserve"> PAGEREF _Toc507815241 \h </w:instrText>
      </w:r>
      <w:r>
        <w:fldChar w:fldCharType="separate"/>
      </w:r>
      <w:r>
        <w:t>5</w:t>
      </w:r>
      <w:r>
        <w:fldChar w:fldCharType="end"/>
      </w:r>
    </w:p>
    <w:p w14:paraId="4FB90B61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9.</w:t>
      </w:r>
      <w:r w:rsidRPr="00AE7AE3">
        <w:rPr>
          <w:rFonts w:ascii="Calibri" w:hAnsi="Calibri"/>
          <w:sz w:val="22"/>
          <w:szCs w:val="22"/>
          <w:lang w:eastAsia="en-US"/>
        </w:rPr>
        <w:tab/>
      </w:r>
      <w:r w:rsidRPr="002E44F0">
        <w:rPr>
          <w:lang w:val="sr-Latn-CS"/>
        </w:rPr>
        <w:t>Komunikacija</w:t>
      </w:r>
      <w:r>
        <w:tab/>
      </w:r>
      <w:r>
        <w:fldChar w:fldCharType="begin"/>
      </w:r>
      <w:r>
        <w:instrText xml:space="preserve"> PAGEREF _Toc507815242 \h </w:instrText>
      </w:r>
      <w:r>
        <w:fldChar w:fldCharType="separate"/>
      </w:r>
      <w:r>
        <w:t>5</w:t>
      </w:r>
      <w:r>
        <w:fldChar w:fldCharType="end"/>
      </w:r>
    </w:p>
    <w:p w14:paraId="08F67304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sz w:val="22"/>
          <w:szCs w:val="22"/>
          <w:lang w:eastAsia="en-US"/>
        </w:rPr>
      </w:pPr>
      <w:r w:rsidRPr="002E44F0">
        <w:rPr>
          <w:lang w:val="sr-Latn-CS"/>
        </w:rPr>
        <w:t>10.Planiranje vremena</w:t>
      </w:r>
      <w:r>
        <w:tab/>
      </w:r>
      <w:r>
        <w:fldChar w:fldCharType="begin"/>
      </w:r>
      <w:r>
        <w:instrText xml:space="preserve"> PAGEREF _Toc507815243 \h </w:instrText>
      </w:r>
      <w:r>
        <w:fldChar w:fldCharType="separate"/>
      </w:r>
      <w:r>
        <w:t>5</w:t>
      </w:r>
      <w:r>
        <w:fldChar w:fldCharType="end"/>
      </w:r>
    </w:p>
    <w:p w14:paraId="71A70DB5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0C5CDDE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2F7793E4" w14:textId="77777777" w:rsidR="00A97B47" w:rsidRPr="00A97B47" w:rsidRDefault="00A97B47" w:rsidP="00A97B47">
      <w:pPr>
        <w:rPr>
          <w:lang w:val="sr-Latn-CS"/>
        </w:rPr>
      </w:pPr>
    </w:p>
    <w:p w14:paraId="19716E4B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347EA5">
        <w:rPr>
          <w:lang w:val="sr-Latn-CS"/>
        </w:rPr>
        <w:t>aplikacije za kreiranje i učestvovanje na sprotskim događajima</w:t>
      </w:r>
      <w:r w:rsidR="00D00D6B">
        <w:rPr>
          <w:lang w:val="sr-Latn-CS"/>
        </w:rPr>
        <w:t>.</w:t>
      </w:r>
    </w:p>
    <w:p w14:paraId="2FA0EC45" w14:textId="77777777"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B94CF4F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26E1E50A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431C7438" w14:textId="77777777"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5765"/>
      </w:tblGrid>
      <w:tr w:rsidR="00F267E3" w:rsidRPr="00A74DEF" w14:paraId="6C1C6BBD" w14:textId="77777777" w:rsidTr="00B10BF0">
        <w:tc>
          <w:tcPr>
            <w:tcW w:w="2835" w:type="dxa"/>
          </w:tcPr>
          <w:p w14:paraId="35A35C0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570EC15A" w14:textId="77777777" w:rsidR="00F267E3" w:rsidRPr="00A74DEF" w:rsidRDefault="00347EA5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SportsFever</w:t>
            </w:r>
          </w:p>
        </w:tc>
      </w:tr>
      <w:tr w:rsidR="00F267E3" w:rsidRPr="00A74DEF" w14:paraId="7BEEAFED" w14:textId="77777777" w:rsidTr="00B10BF0">
        <w:tc>
          <w:tcPr>
            <w:tcW w:w="2835" w:type="dxa"/>
          </w:tcPr>
          <w:p w14:paraId="195E2DE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4D1363F6" w14:textId="77777777" w:rsidR="00F267E3" w:rsidRPr="00A74DEF" w:rsidRDefault="00012F4F" w:rsidP="00A74DEF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404! Team name </w:t>
            </w:r>
            <w:r w:rsidR="00E7143B">
              <w:rPr>
                <w:lang w:val="sr-Latn-CS"/>
              </w:rPr>
              <w:t>does</w:t>
            </w:r>
            <w:r w:rsidR="00725F8F">
              <w:rPr>
                <w:lang w:val="sr-Latn-CS"/>
              </w:rPr>
              <w:t xml:space="preserve"> not</w:t>
            </w:r>
            <w:r w:rsidR="00E7143B">
              <w:rPr>
                <w:lang w:val="sr-Latn-CS"/>
              </w:rPr>
              <w:t xml:space="preserve"> exist</w:t>
            </w:r>
          </w:p>
        </w:tc>
      </w:tr>
      <w:tr w:rsidR="00F267E3" w:rsidRPr="00A74DEF" w14:paraId="06B43659" w14:textId="77777777" w:rsidTr="00B10BF0">
        <w:tc>
          <w:tcPr>
            <w:tcW w:w="2835" w:type="dxa"/>
          </w:tcPr>
          <w:p w14:paraId="0EE015F4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45B6F90C" w14:textId="77777777" w:rsidR="00F267E3" w:rsidRDefault="00A56599" w:rsidP="005A054F">
            <w:r>
              <w:t xml:space="preserve">Luka Stojadinović 17445, </w:t>
            </w:r>
          </w:p>
          <w:p w14:paraId="177D1F2C" w14:textId="77777777" w:rsidR="00356929" w:rsidRDefault="00356929" w:rsidP="005A054F">
            <w:r>
              <w:t>Nikola Tasić 17486</w:t>
            </w:r>
            <w:r w:rsidR="00A56599">
              <w:t>,</w:t>
            </w:r>
          </w:p>
          <w:p w14:paraId="36219E59" w14:textId="77777777" w:rsidR="00A1793B" w:rsidRDefault="00356929" w:rsidP="005A054F">
            <w:r>
              <w:t>Ena Dodić 17074</w:t>
            </w:r>
            <w:r w:rsidR="00A1793B">
              <w:t>,</w:t>
            </w:r>
          </w:p>
          <w:p w14:paraId="42C47B1F" w14:textId="77777777" w:rsidR="00A1793B" w:rsidRPr="00A97B47" w:rsidRDefault="00A1793B" w:rsidP="005A054F">
            <w:r>
              <w:t>Nikola Sretković 17409, vođa tima</w:t>
            </w:r>
          </w:p>
        </w:tc>
      </w:tr>
      <w:tr w:rsidR="00AB1DE2" w:rsidRPr="003372D3" w14:paraId="5DEEE86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9EE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7142" w14:textId="77777777" w:rsidR="00AB1DE2" w:rsidRPr="000C3BFA" w:rsidRDefault="00DA5897" w:rsidP="00AB1DE2">
            <w:r w:rsidRPr="00DA5897">
              <w:t>Organizacija sportskih aktivnosti koje imaju mesto i vreme održavanja</w:t>
            </w:r>
          </w:p>
        </w:tc>
      </w:tr>
      <w:tr w:rsidR="00AB1DE2" w:rsidRPr="003372D3" w14:paraId="474D39C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284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7AC8" w14:textId="77777777" w:rsidR="00AB1DE2" w:rsidRPr="00AB1DE2" w:rsidRDefault="00CE434D" w:rsidP="00AB1DE2">
            <w:r>
              <w:t>Ljude koji bi hteli da pronađu odgovarajući sportski događaj na koji bi otišli i ljude koji žele da kreiraju sportski događaj za koji im je neophodno prisustvo još ljudi.</w:t>
            </w:r>
          </w:p>
        </w:tc>
      </w:tr>
      <w:tr w:rsidR="00AB1DE2" w:rsidRPr="003372D3" w14:paraId="1ECE8DB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492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5068" w14:textId="77777777" w:rsidR="00AB1DE2" w:rsidRPr="00AB1DE2" w:rsidRDefault="00DA5897" w:rsidP="00AB1DE2">
            <w:r w:rsidRPr="00DA5897">
              <w:t>Otežano nalaženje ljudi za dogadjaj</w:t>
            </w:r>
            <w:r w:rsidR="003B0350">
              <w:t xml:space="preserve"> i</w:t>
            </w:r>
            <w:r w:rsidRPr="00DA5897">
              <w:t xml:space="preserve"> ote</w:t>
            </w:r>
            <w:r w:rsidR="003B0350">
              <w:t>ž</w:t>
            </w:r>
            <w:r w:rsidRPr="00DA5897">
              <w:t>ano nala</w:t>
            </w:r>
            <w:r w:rsidR="003B0350">
              <w:t>ž</w:t>
            </w:r>
            <w:r w:rsidRPr="00DA5897">
              <w:t>enje dogadjaja na koje bi korisnik oti</w:t>
            </w:r>
            <w:r w:rsidR="003B0350">
              <w:t>š</w:t>
            </w:r>
            <w:r w:rsidRPr="00DA5897">
              <w:t>ao</w:t>
            </w:r>
          </w:p>
        </w:tc>
      </w:tr>
      <w:tr w:rsidR="00AB1DE2" w:rsidRPr="003372D3" w14:paraId="5401D7E6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301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E728" w14:textId="77777777" w:rsidR="00AB1DE2" w:rsidRPr="00AB1DE2" w:rsidRDefault="00DA5897" w:rsidP="00AB1DE2">
            <w:r w:rsidRPr="00DA5897">
              <w:t>Obezbediti korisnicima lakše distribuiranje informacija, nalaženje, ucestvovanje ili kreiranje dogadjaja</w:t>
            </w:r>
          </w:p>
        </w:tc>
      </w:tr>
      <w:tr w:rsidR="00AB1DE2" w:rsidRPr="003372D3" w14:paraId="5DD31C0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1BF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6B81" w14:textId="77777777" w:rsidR="00AB1DE2" w:rsidRPr="00AB1DE2" w:rsidRDefault="00CC3E5D" w:rsidP="00AB1DE2">
            <w:r>
              <w:t>K</w:t>
            </w:r>
            <w:r w:rsidR="002C471E">
              <w:t>orisnicima koji žele da budu fizički aktivni.</w:t>
            </w:r>
          </w:p>
        </w:tc>
      </w:tr>
      <w:tr w:rsidR="00AB1DE2" w:rsidRPr="003372D3" w14:paraId="3F4CF6D8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8B5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451" w14:textId="77777777" w:rsidR="00AB1DE2" w:rsidRPr="00AB1DE2" w:rsidRDefault="00DA5897" w:rsidP="00AB1DE2">
            <w:r w:rsidRPr="00DA5897">
              <w:t>Pruža mogućnost kreiranja i nalaženja događaja sa svim bitnim informacijama uključujući i lokaciju koja bi bila prikazana na Google Mapi.</w:t>
            </w:r>
          </w:p>
        </w:tc>
      </w:tr>
      <w:tr w:rsidR="00AB1DE2" w:rsidRPr="003372D3" w14:paraId="3390FC5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A2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BFC7" w14:textId="77777777" w:rsidR="00AB1DE2" w:rsidRPr="00AB1DE2" w:rsidRDefault="00607C61" w:rsidP="00AB1DE2">
            <w:r>
              <w:t>Web Aplikacija</w:t>
            </w:r>
          </w:p>
        </w:tc>
      </w:tr>
      <w:tr w:rsidR="00AB1DE2" w:rsidRPr="003372D3" w14:paraId="0108746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DD7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B603" w14:textId="77777777" w:rsidR="00AB1DE2" w:rsidRPr="00AB1DE2" w:rsidRDefault="00DA5897" w:rsidP="00AB1DE2">
            <w:r w:rsidRPr="00DA5897">
              <w:t>Omogućava standardizovan unos podataka o članovima, pruža razmenu informacija između korisnika, kreiranje i učestvovanje u sportskim aktivnostima.</w:t>
            </w:r>
          </w:p>
        </w:tc>
      </w:tr>
      <w:tr w:rsidR="00AB1DE2" w:rsidRPr="003372D3" w14:paraId="589AC74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2DD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55F8" w14:textId="77777777" w:rsidR="00AB1DE2" w:rsidRPr="00AB1DE2" w:rsidRDefault="00DA5897" w:rsidP="00AB1DE2">
            <w:r w:rsidRPr="00DA5897">
              <w:t>Postojećih web aplikacija sa distribuiranim, nekonzistentnim i neažurnim sadržajem, kao i sa znatnim deficitom funkcionalnosti.</w:t>
            </w:r>
          </w:p>
        </w:tc>
      </w:tr>
      <w:tr w:rsidR="00AB1DE2" w:rsidRPr="003372D3" w14:paraId="5EFF5BF9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9B6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F2D3" w14:textId="77777777" w:rsidR="00AB1DE2" w:rsidRPr="00AB1DE2" w:rsidRDefault="00DA5897" w:rsidP="00AB1DE2">
            <w:r w:rsidRPr="00DA5897">
              <w:t>Pružiti korisnicima precizne informacije na brz i jednostavan način.</w:t>
            </w:r>
          </w:p>
        </w:tc>
      </w:tr>
    </w:tbl>
    <w:p w14:paraId="057838B3" w14:textId="77777777" w:rsidR="00AD2BD9" w:rsidRDefault="00AD2BD9" w:rsidP="00D74A36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t>Tema i svrha projekta</w:t>
      </w:r>
    </w:p>
    <w:p w14:paraId="7023EB50" w14:textId="77777777" w:rsidR="00D64D69" w:rsidRDefault="00D64D69" w:rsidP="00D64D69">
      <w:pPr>
        <w:ind w:left="720"/>
        <w:rPr>
          <w:lang w:val="sr-Latn-CS"/>
        </w:rPr>
      </w:pPr>
    </w:p>
    <w:p w14:paraId="2D07566C" w14:textId="77777777" w:rsidR="000C0337" w:rsidRDefault="00D64D69" w:rsidP="00D64D69">
      <w:pPr>
        <w:ind w:left="720"/>
        <w:rPr>
          <w:lang w:val="sr-Latn-CS"/>
        </w:rPr>
      </w:pPr>
      <w:r>
        <w:rPr>
          <w:lang w:val="sr-Latn-CS"/>
        </w:rPr>
        <w:t xml:space="preserve">Uočili smo </w:t>
      </w:r>
      <w:r w:rsidR="00FA738D">
        <w:rPr>
          <w:lang w:val="sr-Latn-CS"/>
        </w:rPr>
        <w:t>problem</w:t>
      </w:r>
      <w:r w:rsidR="002E5547">
        <w:rPr>
          <w:lang w:val="sr-Latn-CS"/>
        </w:rPr>
        <w:t>e</w:t>
      </w:r>
      <w:r w:rsidR="00FA738D">
        <w:rPr>
          <w:lang w:val="sr-Latn-CS"/>
        </w:rPr>
        <w:t xml:space="preserve"> </w:t>
      </w:r>
      <w:r w:rsidR="002E5547">
        <w:rPr>
          <w:lang w:val="sr-Latn-CS"/>
        </w:rPr>
        <w:t>u organizaciji manjih sportskih događaja kao što su nedostatak broja ljudi da bi se događaj održao i  nemogućnost korisnika da pronađe željeni sportski događaj</w:t>
      </w:r>
      <w:r w:rsidR="00B31BB6">
        <w:rPr>
          <w:lang w:val="sr-Latn-CS"/>
        </w:rPr>
        <w:t xml:space="preserve"> u kojem bi učestvovao</w:t>
      </w:r>
      <w:r w:rsidR="002E5547">
        <w:rPr>
          <w:lang w:val="sr-Latn-CS"/>
        </w:rPr>
        <w:t xml:space="preserve">.  </w:t>
      </w:r>
      <w:r w:rsidR="001F3CFF">
        <w:rPr>
          <w:lang w:val="sr-Latn-CS"/>
        </w:rPr>
        <w:t xml:space="preserve"> </w:t>
      </w:r>
    </w:p>
    <w:p w14:paraId="0D8B388A" w14:textId="77777777" w:rsidR="001F3CFF" w:rsidRPr="001F3CFF" w:rsidRDefault="001F3CFF" w:rsidP="00D64D69">
      <w:pPr>
        <w:ind w:left="720"/>
      </w:pPr>
      <w:r>
        <w:t xml:space="preserve">S obzirom na to,  odlučili smo da napravimo aplikaciju koja će na jednom mestu pružiti ažurne informacije </w:t>
      </w:r>
      <w:r w:rsidR="00E36F85">
        <w:t>o postojećim sportskim događajima.</w:t>
      </w:r>
    </w:p>
    <w:p w14:paraId="3104CEAA" w14:textId="77777777" w:rsidR="00D74A36" w:rsidRDefault="00D96EF7" w:rsidP="00D74A36">
      <w:pPr>
        <w:pStyle w:val="Heading1"/>
        <w:rPr>
          <w:lang w:val="sr-Latn-CS"/>
        </w:rPr>
      </w:pPr>
      <w:r>
        <w:rPr>
          <w:lang w:val="sr-Latn-CS"/>
        </w:rPr>
        <w:t>Opis projekta</w:t>
      </w:r>
      <w:bookmarkEnd w:id="3"/>
    </w:p>
    <w:p w14:paraId="20792301" w14:textId="77777777" w:rsidR="00D74A36" w:rsidRPr="00D74A36" w:rsidRDefault="00D74A36" w:rsidP="00D74A36">
      <w:pPr>
        <w:rPr>
          <w:lang w:val="sr-Latn-CS"/>
        </w:rPr>
      </w:pPr>
    </w:p>
    <w:p w14:paraId="6240AFA2" w14:textId="77777777" w:rsidR="00D96EF7" w:rsidRPr="00D4792E" w:rsidRDefault="00D54E91" w:rsidP="00D96EF7">
      <w:pPr>
        <w:pStyle w:val="BodyText"/>
      </w:pPr>
      <w:r>
        <w:rPr>
          <w:lang w:val="sr-Latn-CS"/>
        </w:rPr>
        <w:t xml:space="preserve">Softver </w:t>
      </w:r>
      <w:r w:rsidR="00E271D5">
        <w:rPr>
          <w:lang w:val="en-US"/>
        </w:rPr>
        <w:t>“</w:t>
      </w:r>
      <w:r w:rsidR="00C95B37">
        <w:rPr>
          <w:lang w:val="sr-Latn-CS"/>
        </w:rPr>
        <w:t>SportsFever</w:t>
      </w:r>
      <w:r w:rsidR="00E271D5">
        <w:rPr>
          <w:lang w:val="sr-Latn-CS"/>
        </w:rPr>
        <w:t xml:space="preserve">“ </w:t>
      </w:r>
      <w:r>
        <w:rPr>
          <w:lang w:val="sr-Latn-CS"/>
        </w:rPr>
        <w:t xml:space="preserve">je web aplikacija koja korisnicima pruža </w:t>
      </w:r>
      <w:r w:rsidR="00D4792E">
        <w:t>lako organizovanje i pretragu sportskih događaja.</w:t>
      </w:r>
    </w:p>
    <w:p w14:paraId="669EC49F" w14:textId="77777777" w:rsidR="00AB3B52" w:rsidRDefault="00D54E91" w:rsidP="00AB3B52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Softver će imati mogućnosti kreiranja korisnika, </w:t>
      </w:r>
      <w:r w:rsidR="0075373B">
        <w:rPr>
          <w:lang w:val="sr-Latn-CS"/>
        </w:rPr>
        <w:t>i međusobnu komunikaciju, kao i pravljenje, učestvovanje u sportkim događajima.</w:t>
      </w:r>
    </w:p>
    <w:p w14:paraId="73EA01BE" w14:textId="77777777" w:rsidR="00AB3B52" w:rsidRDefault="00AB3B52" w:rsidP="00AB3B52">
      <w:pPr>
        <w:pStyle w:val="BodyText"/>
        <w:rPr>
          <w:lang w:val="sr-Latn-CS"/>
        </w:rPr>
      </w:pPr>
      <w:r>
        <w:rPr>
          <w:lang w:val="sr-Latn-CS"/>
        </w:rPr>
        <w:t xml:space="preserve">Aplikacija će služiti svim </w:t>
      </w:r>
      <w:r w:rsidR="00960C57">
        <w:rPr>
          <w:lang w:val="sr-Latn-CS"/>
        </w:rPr>
        <w:t>ljubiteljima sporta koji žele da na lak način nađu saigrače</w:t>
      </w:r>
      <w:r>
        <w:rPr>
          <w:lang w:val="sr-Latn-CS"/>
        </w:rPr>
        <w:t>.</w:t>
      </w:r>
    </w:p>
    <w:p w14:paraId="7351CB22" w14:textId="77777777" w:rsidR="00D54E91" w:rsidRDefault="00D54E91" w:rsidP="00D54E91">
      <w:pPr>
        <w:pStyle w:val="BodyText"/>
        <w:rPr>
          <w:lang w:val="sr-Latn-CS"/>
        </w:rPr>
      </w:pPr>
      <w:r>
        <w:rPr>
          <w:lang w:val="sr-Latn-CS"/>
        </w:rPr>
        <w:t>Glavne karakteristike proizvoda su atraktivan dizajn i jednostavnost korišćenja.</w:t>
      </w:r>
    </w:p>
    <w:p w14:paraId="23EAD3F6" w14:textId="77777777" w:rsidR="00D96EF7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02D23A8B" w14:textId="77777777" w:rsidR="00AC4FEA" w:rsidRDefault="00AC4FEA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Poznavanje programskog jezika JavaScript i njegovog library-a ReactJS.</w:t>
      </w:r>
    </w:p>
    <w:p w14:paraId="561CA67C" w14:textId="77777777" w:rsidR="00AC4FEA" w:rsidRDefault="00A241C5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Iskustvo u radu sa bazama podataka.</w:t>
      </w:r>
    </w:p>
    <w:p w14:paraId="242BC189" w14:textId="77777777" w:rsidR="00A241C5" w:rsidRDefault="00A241C5" w:rsidP="00AC4FEA">
      <w:pPr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Razumevanje potreba </w:t>
      </w:r>
      <w:r w:rsidR="00B35DC1">
        <w:rPr>
          <w:lang w:val="sr-Latn-CS"/>
        </w:rPr>
        <w:t>ljudi za sportskim aktivnostima.</w:t>
      </w:r>
    </w:p>
    <w:p w14:paraId="3DAC711F" w14:textId="77777777" w:rsidR="00D374EA" w:rsidRDefault="00D374EA" w:rsidP="00D374EA">
      <w:pPr>
        <w:ind w:left="1080"/>
        <w:rPr>
          <w:lang w:val="sr-Latn-CS"/>
        </w:rPr>
      </w:pPr>
    </w:p>
    <w:p w14:paraId="1B7C8FA0" w14:textId="77777777" w:rsidR="00AF485C" w:rsidRDefault="00AF485C" w:rsidP="00AF485C">
      <w:pPr>
        <w:ind w:left="1440"/>
        <w:rPr>
          <w:lang w:val="sr-Latn-CS"/>
        </w:rPr>
      </w:pPr>
    </w:p>
    <w:p w14:paraId="149EAD0B" w14:textId="77777777" w:rsidR="00AF485C" w:rsidRDefault="00AF485C" w:rsidP="00AF485C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Znanje i veštine članova tima:</w:t>
      </w:r>
    </w:p>
    <w:p w14:paraId="26613027" w14:textId="77777777" w:rsidR="00E271D5" w:rsidRDefault="00E271D5" w:rsidP="00AF485C">
      <w:pPr>
        <w:ind w:left="720"/>
        <w:rPr>
          <w:b/>
          <w:bCs/>
          <w:lang w:val="sr-Latn-CS"/>
        </w:rPr>
      </w:pPr>
    </w:p>
    <w:p w14:paraId="798101A3" w14:textId="77777777" w:rsidR="003B2EAF" w:rsidRDefault="003B2EAF" w:rsidP="00DD4291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Nikola Tasić</w:t>
      </w:r>
      <w:r w:rsidR="00DD4291">
        <w:rPr>
          <w:b/>
          <w:bCs/>
          <w:lang w:val="sr-Latn-CS"/>
        </w:rPr>
        <w:t>:</w:t>
      </w:r>
    </w:p>
    <w:p w14:paraId="6528B044" w14:textId="77777777" w:rsidR="00DD4291" w:rsidRPr="003B2EAF" w:rsidRDefault="00DD4291" w:rsidP="00DD4291">
      <w:pPr>
        <w:ind w:left="720"/>
        <w:rPr>
          <w:b/>
          <w:bCs/>
          <w:lang w:val="sr-Latn-CS"/>
        </w:rPr>
      </w:pPr>
    </w:p>
    <w:p w14:paraId="64FF09D3" w14:textId="77777777" w:rsidR="003B2EAF" w:rsidRPr="003B2EAF" w:rsidRDefault="003B2EA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2728DDCA" w14:textId="77777777" w:rsidR="003B2EAF" w:rsidRPr="003B2EAF" w:rsidRDefault="003B2EA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14:paraId="65D144B4" w14:textId="77777777" w:rsidR="003B2EAF" w:rsidRPr="007139B2" w:rsidRDefault="003B2EAF" w:rsidP="003B2EAF">
      <w:pPr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Poznavanje rada sa bazom podataka</w:t>
      </w:r>
    </w:p>
    <w:p w14:paraId="2845A1AE" w14:textId="77777777" w:rsidR="007139B2" w:rsidRPr="00DD4291" w:rsidRDefault="007139B2" w:rsidP="007139B2">
      <w:pPr>
        <w:ind w:left="1440"/>
        <w:rPr>
          <w:b/>
          <w:bCs/>
          <w:lang w:val="sr-Latn-CS"/>
        </w:rPr>
      </w:pPr>
    </w:p>
    <w:p w14:paraId="12586675" w14:textId="77777777" w:rsidR="00DD4291" w:rsidRDefault="007139B2" w:rsidP="007139B2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Ena Dodić</w:t>
      </w:r>
      <w:r w:rsidR="005E4F65">
        <w:rPr>
          <w:b/>
          <w:bCs/>
          <w:lang w:val="sr-Latn-CS"/>
        </w:rPr>
        <w:t>:</w:t>
      </w:r>
    </w:p>
    <w:p w14:paraId="645F4C9A" w14:textId="77777777" w:rsidR="007139B2" w:rsidRDefault="007139B2" w:rsidP="007139B2">
      <w:pPr>
        <w:ind w:left="720"/>
        <w:rPr>
          <w:b/>
          <w:bCs/>
          <w:lang w:val="sr-Latn-CS"/>
        </w:rPr>
      </w:pPr>
    </w:p>
    <w:p w14:paraId="370A8F54" w14:textId="77777777" w:rsidR="007139B2" w:rsidRP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14:paraId="2B296C1F" w14:textId="77777777" w:rsidR="007139B2" w:rsidRP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Osnovno poznavanje funkcionisanja baza podataka</w:t>
      </w:r>
    </w:p>
    <w:p w14:paraId="6F25BC99" w14:textId="77777777" w:rsidR="007139B2" w:rsidRPr="001742A4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15C12389" w14:textId="77777777" w:rsidR="001742A4" w:rsidRPr="007139B2" w:rsidRDefault="0096467D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Sposobnost savladavanja novih veština</w:t>
      </w:r>
    </w:p>
    <w:p w14:paraId="2D7CEC41" w14:textId="77777777" w:rsidR="007139B2" w:rsidRDefault="007139B2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Kreativnost</w:t>
      </w:r>
      <w:r w:rsidR="008C5EA2">
        <w:rPr>
          <w:lang w:val="sr-Latn-CS"/>
        </w:rPr>
        <w:t xml:space="preserve"> i osećaj za estetiku</w:t>
      </w:r>
    </w:p>
    <w:p w14:paraId="2C8036E8" w14:textId="77777777" w:rsidR="00AF485C" w:rsidRDefault="00AF485C" w:rsidP="00AF485C">
      <w:pPr>
        <w:ind w:left="720"/>
        <w:rPr>
          <w:b/>
          <w:bCs/>
          <w:lang w:val="sr-Latn-CS"/>
        </w:rPr>
      </w:pPr>
    </w:p>
    <w:p w14:paraId="4DC72C16" w14:textId="77777777" w:rsidR="007139B2" w:rsidRDefault="007139B2" w:rsidP="00AF485C">
      <w:pPr>
        <w:ind w:left="1440"/>
        <w:rPr>
          <w:lang w:val="sr-Latn-CS"/>
        </w:rPr>
      </w:pPr>
    </w:p>
    <w:p w14:paraId="6CF31E9B" w14:textId="77777777" w:rsidR="007139B2" w:rsidRDefault="007139B2" w:rsidP="007139B2">
      <w:pPr>
        <w:rPr>
          <w:b/>
          <w:bCs/>
          <w:lang w:val="sr-Latn-CS"/>
        </w:rPr>
      </w:pPr>
      <w:r>
        <w:rPr>
          <w:lang w:val="sr-Latn-CS"/>
        </w:rPr>
        <w:tab/>
      </w:r>
      <w:r>
        <w:rPr>
          <w:b/>
          <w:bCs/>
          <w:lang w:val="sr-Latn-CS"/>
        </w:rPr>
        <w:t>Luka Stojadinović</w:t>
      </w:r>
      <w:r w:rsidR="005E4F65">
        <w:rPr>
          <w:b/>
          <w:bCs/>
          <w:lang w:val="sr-Latn-CS"/>
        </w:rPr>
        <w:t>:</w:t>
      </w:r>
    </w:p>
    <w:p w14:paraId="45EA1F9D" w14:textId="77777777" w:rsidR="007139B2" w:rsidRDefault="007139B2" w:rsidP="007139B2">
      <w:pPr>
        <w:rPr>
          <w:b/>
          <w:bCs/>
          <w:lang w:val="sr-Latn-CS"/>
        </w:rPr>
      </w:pPr>
      <w:r>
        <w:rPr>
          <w:b/>
          <w:bCs/>
          <w:lang w:val="sr-Latn-CS"/>
        </w:rPr>
        <w:tab/>
      </w:r>
    </w:p>
    <w:p w14:paraId="41CB94E4" w14:textId="77777777" w:rsidR="007139B2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funkcionisanja baza podataka</w:t>
      </w:r>
    </w:p>
    <w:p w14:paraId="3A1BB3EA" w14:textId="77777777" w:rsidR="00B95C68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Poznavanje programskog jezika JavaScript</w:t>
      </w:r>
    </w:p>
    <w:p w14:paraId="53D1DD9E" w14:textId="77777777" w:rsidR="00B95C68" w:rsidRP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Iskustvo u dizajniranju Web stranica</w:t>
      </w:r>
    </w:p>
    <w:p w14:paraId="352FC66C" w14:textId="77777777" w:rsidR="00B95C68" w:rsidRDefault="00B95C68" w:rsidP="007139B2">
      <w:pPr>
        <w:numPr>
          <w:ilvl w:val="0"/>
          <w:numId w:val="21"/>
        </w:numPr>
        <w:rPr>
          <w:b/>
          <w:bCs/>
          <w:lang w:val="sr-Latn-CS"/>
        </w:rPr>
      </w:pPr>
      <w:r>
        <w:rPr>
          <w:lang w:val="sr-Latn-CS"/>
        </w:rPr>
        <w:t>Kreativnost</w:t>
      </w:r>
    </w:p>
    <w:p w14:paraId="04DBF6C7" w14:textId="77777777" w:rsidR="007139B2" w:rsidRDefault="007139B2" w:rsidP="007139B2">
      <w:pPr>
        <w:rPr>
          <w:b/>
          <w:bCs/>
          <w:lang w:val="sr-Latn-CS"/>
        </w:rPr>
      </w:pPr>
    </w:p>
    <w:p w14:paraId="0596E618" w14:textId="77777777" w:rsidR="007139B2" w:rsidRDefault="007139B2" w:rsidP="007139B2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Nikola Sretković</w:t>
      </w:r>
      <w:r w:rsidR="005E4F65">
        <w:rPr>
          <w:b/>
          <w:bCs/>
          <w:lang w:val="sr-Latn-CS"/>
        </w:rPr>
        <w:t>:</w:t>
      </w:r>
    </w:p>
    <w:p w14:paraId="0905EA3C" w14:textId="77777777" w:rsidR="007139B2" w:rsidRDefault="007139B2" w:rsidP="007139B2">
      <w:pPr>
        <w:ind w:left="720"/>
        <w:rPr>
          <w:b/>
          <w:bCs/>
          <w:lang w:val="sr-Latn-CS"/>
        </w:rPr>
      </w:pPr>
    </w:p>
    <w:p w14:paraId="42F7A629" w14:textId="77777777" w:rsidR="00AC4FEA" w:rsidRDefault="00933E3F" w:rsidP="00933E3F">
      <w:pPr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programskog jezika JavaScript</w:t>
      </w:r>
    </w:p>
    <w:p w14:paraId="31AE4CBC" w14:textId="77777777" w:rsidR="00933E3F" w:rsidRDefault="00933E3F" w:rsidP="00933E3F">
      <w:pPr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osnova funkcionisanja baza podataka</w:t>
      </w:r>
    </w:p>
    <w:p w14:paraId="06C299F9" w14:textId="77777777" w:rsidR="00F32D96" w:rsidRDefault="00F32D96" w:rsidP="00933E3F">
      <w:pPr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Razumevanje potreba </w:t>
      </w:r>
      <w:r w:rsidR="00B95C68">
        <w:rPr>
          <w:lang w:val="sr-Latn-CS"/>
        </w:rPr>
        <w:t>sportista</w:t>
      </w:r>
    </w:p>
    <w:p w14:paraId="7299987B" w14:textId="77777777" w:rsidR="001742A4" w:rsidRPr="00AC4FEA" w:rsidRDefault="00AB36CF" w:rsidP="00933E3F">
      <w:pPr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Kreativnost</w:t>
      </w:r>
    </w:p>
    <w:p w14:paraId="097B9B47" w14:textId="77777777" w:rsidR="005A054F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6600982E" w14:textId="77777777" w:rsidR="0048783C" w:rsidRDefault="0048783C" w:rsidP="0048783C">
      <w:pPr>
        <w:rPr>
          <w:lang w:val="sr-Latn-CS"/>
        </w:rPr>
      </w:pPr>
    </w:p>
    <w:p w14:paraId="3FDB0F0D" w14:textId="77777777" w:rsidR="0048783C" w:rsidRDefault="0048783C" w:rsidP="0048783C">
      <w:pPr>
        <w:ind w:left="720"/>
      </w:pPr>
      <w:r>
        <w:rPr>
          <w:lang w:val="sr-Latn-CS"/>
        </w:rPr>
        <w:t xml:space="preserve">Cilj tima jeste projektovanje aplikacije koja uspešno rešava problem </w:t>
      </w:r>
      <w:r>
        <w:t>lakšeg distribuiranja informacija, nalaženje i učestvovanje u aktuelnim događajima.</w:t>
      </w:r>
    </w:p>
    <w:p w14:paraId="51DD469B" w14:textId="77777777" w:rsidR="00581FA6" w:rsidRDefault="00581FA6" w:rsidP="0048783C">
      <w:pPr>
        <w:ind w:left="720"/>
      </w:pPr>
      <w:r>
        <w:t>Tim je motivisan i željan da pomogne kolegama</w:t>
      </w:r>
      <w:r w:rsidR="00E14309">
        <w:rPr>
          <w:b/>
          <w:bCs/>
        </w:rPr>
        <w:t xml:space="preserve"> </w:t>
      </w:r>
      <w:r w:rsidR="00E14309">
        <w:t>na jedan kreativan i interaktivan način</w:t>
      </w:r>
      <w:r>
        <w:t>.</w:t>
      </w:r>
    </w:p>
    <w:p w14:paraId="30EA7CD4" w14:textId="77777777" w:rsidR="00E14309" w:rsidRDefault="00E14309" w:rsidP="0048783C">
      <w:pPr>
        <w:ind w:left="720"/>
      </w:pPr>
    </w:p>
    <w:p w14:paraId="2EC3A6A9" w14:textId="77777777" w:rsidR="00E14309" w:rsidRDefault="00E14309" w:rsidP="0048783C">
      <w:pPr>
        <w:ind w:left="720"/>
        <w:rPr>
          <w:b/>
          <w:bCs/>
        </w:rPr>
      </w:pPr>
      <w:r>
        <w:rPr>
          <w:b/>
          <w:bCs/>
        </w:rPr>
        <w:t>Pojedina</w:t>
      </w:r>
      <w:r w:rsidR="00003B40">
        <w:rPr>
          <w:b/>
          <w:bCs/>
        </w:rPr>
        <w:t>čni ciljevi članova tima i njihove osobine:</w:t>
      </w:r>
    </w:p>
    <w:p w14:paraId="22DD6C7A" w14:textId="77777777" w:rsidR="005E4F65" w:rsidRDefault="005E4F65" w:rsidP="0048783C">
      <w:pPr>
        <w:ind w:left="720"/>
        <w:rPr>
          <w:b/>
          <w:bCs/>
        </w:rPr>
      </w:pPr>
    </w:p>
    <w:p w14:paraId="239737F3" w14:textId="77777777" w:rsidR="00003B40" w:rsidRDefault="00003B40" w:rsidP="005E4F65">
      <w:pPr>
        <w:ind w:firstLine="72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Luka Stojadinović</w:t>
      </w:r>
      <w:r w:rsidR="005E4F65">
        <w:rPr>
          <w:b/>
          <w:bCs/>
          <w:lang w:val="sr-Latn-CS"/>
        </w:rPr>
        <w:t>:</w:t>
      </w:r>
    </w:p>
    <w:p w14:paraId="7B4A1E85" w14:textId="77777777" w:rsidR="005E4F65" w:rsidRPr="008A0695" w:rsidRDefault="002377BF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 xml:space="preserve">Motivacija: </w:t>
      </w:r>
      <w:r w:rsidR="0093154E">
        <w:rPr>
          <w:lang w:val="sr-Latn-CS"/>
        </w:rPr>
        <w:t>Entuzijazam. Željan novih stvari i inovacija. Novi izazovi uvek predstavalju dobru motivaciju!</w:t>
      </w:r>
    </w:p>
    <w:p w14:paraId="6581CBD3" w14:textId="77777777" w:rsidR="008A0695" w:rsidRDefault="008A0695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 xml:space="preserve">Osobine: </w:t>
      </w:r>
      <w:r w:rsidR="006F6B19">
        <w:rPr>
          <w:lang w:val="sr-Latn-CS"/>
        </w:rPr>
        <w:t>Vredan i spreman za timski rad, spreman za inicijativne poteze, komunikativan i kreativan</w:t>
      </w:r>
    </w:p>
    <w:p w14:paraId="3F755311" w14:textId="77777777" w:rsidR="005E4F65" w:rsidRDefault="005E4F65" w:rsidP="005E4F65">
      <w:pPr>
        <w:ind w:left="720"/>
        <w:rPr>
          <w:b/>
          <w:bCs/>
          <w:lang w:val="sr-Latn-CS"/>
        </w:rPr>
      </w:pPr>
    </w:p>
    <w:p w14:paraId="13007EDB" w14:textId="77777777" w:rsidR="005E4F65" w:rsidRDefault="005E4F65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Ena Dodić</w:t>
      </w:r>
    </w:p>
    <w:p w14:paraId="150F5C92" w14:textId="77777777" w:rsidR="005E4F65" w:rsidRDefault="008B7B88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 xml:space="preserve">Motivacija: </w:t>
      </w:r>
      <w:r w:rsidR="00347EA5">
        <w:rPr>
          <w:lang w:val="sr-Latn-CS"/>
        </w:rPr>
        <w:t xml:space="preserve">Pomoć sportistima, </w:t>
      </w:r>
      <w:r>
        <w:rPr>
          <w:lang w:val="sr-Latn-CS"/>
        </w:rPr>
        <w:t>sticanje novih veština, upoznavanje novih tehnologija</w:t>
      </w:r>
    </w:p>
    <w:p w14:paraId="095F0BAF" w14:textId="77777777" w:rsidR="008E2DEF" w:rsidRDefault="00FE4092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Osobine: kreativnost, timski duh</w:t>
      </w:r>
      <w:r w:rsidR="00BC3C4E">
        <w:rPr>
          <w:lang w:val="sr-Latn-CS"/>
        </w:rPr>
        <w:t>, snalažljivost</w:t>
      </w:r>
      <w:r>
        <w:rPr>
          <w:lang w:val="sr-Latn-CS"/>
        </w:rPr>
        <w:t xml:space="preserve"> </w:t>
      </w:r>
    </w:p>
    <w:p w14:paraId="1E4FE65C" w14:textId="77777777" w:rsidR="005E4F65" w:rsidRDefault="005E4F65" w:rsidP="005E4F65">
      <w:pPr>
        <w:ind w:left="720"/>
        <w:rPr>
          <w:b/>
          <w:bCs/>
          <w:lang w:val="sr-Latn-CS"/>
        </w:rPr>
      </w:pPr>
    </w:p>
    <w:p w14:paraId="7A450A38" w14:textId="77777777" w:rsidR="005E4F65" w:rsidRDefault="005E4F65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Nikola Tasić</w:t>
      </w:r>
    </w:p>
    <w:p w14:paraId="45A60C64" w14:textId="77777777" w:rsidR="008E2DEF" w:rsidRPr="00E07E8B" w:rsidRDefault="008E2DEF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Motivacija: Poboljšanje rada sa framework-om i sticanje veština za timski rad</w:t>
      </w:r>
    </w:p>
    <w:p w14:paraId="0E363086" w14:textId="77777777" w:rsidR="00E07E8B" w:rsidRDefault="00E07E8B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Osobine: odgovoran, fleksibilan, dosetljiv</w:t>
      </w:r>
    </w:p>
    <w:p w14:paraId="4FF03023" w14:textId="77777777" w:rsidR="005E4F65" w:rsidRDefault="005E4F65" w:rsidP="005E4F65">
      <w:pPr>
        <w:ind w:left="720"/>
        <w:rPr>
          <w:b/>
          <w:bCs/>
          <w:lang w:val="sr-Latn-CS"/>
        </w:rPr>
      </w:pPr>
    </w:p>
    <w:p w14:paraId="4C73960A" w14:textId="77777777" w:rsidR="005E4F65" w:rsidRDefault="005E4F65" w:rsidP="005E4F65">
      <w:pPr>
        <w:ind w:left="720"/>
        <w:rPr>
          <w:b/>
          <w:bCs/>
          <w:lang w:val="sr-Latn-CS"/>
        </w:rPr>
      </w:pPr>
      <w:r>
        <w:rPr>
          <w:b/>
          <w:bCs/>
          <w:lang w:val="sr-Latn-CS"/>
        </w:rPr>
        <w:t>Nikola Sretković</w:t>
      </w:r>
    </w:p>
    <w:p w14:paraId="094FE9FC" w14:textId="77777777" w:rsidR="005E4F65" w:rsidRDefault="003D75CA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Motivacija: napredovanje u učenju novih tehnologija i sticanje dodatnog iskustva</w:t>
      </w:r>
    </w:p>
    <w:p w14:paraId="59D00EAF" w14:textId="77777777" w:rsidR="003D75CA" w:rsidRDefault="003D75CA" w:rsidP="005E4F65">
      <w:pPr>
        <w:numPr>
          <w:ilvl w:val="0"/>
          <w:numId w:val="22"/>
        </w:numPr>
        <w:rPr>
          <w:b/>
          <w:bCs/>
          <w:lang w:val="sr-Latn-CS"/>
        </w:rPr>
      </w:pPr>
      <w:r>
        <w:rPr>
          <w:lang w:val="sr-Latn-CS"/>
        </w:rPr>
        <w:t>Osobine: timski igrač, komunikativnost</w:t>
      </w:r>
    </w:p>
    <w:p w14:paraId="1DD03AE0" w14:textId="77777777" w:rsidR="005E4F65" w:rsidRPr="00E14309" w:rsidRDefault="005E4F65" w:rsidP="005E4F65">
      <w:pPr>
        <w:ind w:left="720" w:firstLine="720"/>
        <w:rPr>
          <w:b/>
          <w:bCs/>
          <w:lang w:val="sr-Latn-CS"/>
        </w:rPr>
      </w:pPr>
    </w:p>
    <w:p w14:paraId="586F5B0C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14:paraId="4304B3A0" w14:textId="77777777" w:rsidR="00835400" w:rsidRPr="0005514E" w:rsidRDefault="0005514E" w:rsidP="00835400">
      <w:pPr>
        <w:pStyle w:val="BodyText"/>
      </w:pPr>
      <w:r w:rsidRPr="0005514E">
        <w:rPr>
          <w:rStyle w:val="normaltextrun"/>
          <w:color w:val="000000"/>
          <w:shd w:val="clear" w:color="auto" w:fill="FFFFFF"/>
        </w:rPr>
        <w:t>Za vo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đ</w:t>
      </w:r>
      <w:r w:rsidRPr="0005514E">
        <w:rPr>
          <w:rStyle w:val="normaltextrun"/>
          <w:color w:val="000000"/>
          <w:shd w:val="clear" w:color="auto" w:fill="FFFFFF"/>
        </w:rPr>
        <w:t>u tima smo izabrali </w:t>
      </w:r>
      <w:r w:rsidR="00BD3BAF">
        <w:rPr>
          <w:rStyle w:val="normaltextrun"/>
          <w:color w:val="000000"/>
          <w:shd w:val="clear" w:color="auto" w:fill="FFFFFF"/>
        </w:rPr>
        <w:t>Nikolu</w:t>
      </w:r>
      <w:r w:rsidRPr="0005514E">
        <w:rPr>
          <w:rStyle w:val="normaltextrun"/>
          <w:color w:val="000000"/>
          <w:shd w:val="clear" w:color="auto" w:fill="FFFFFF"/>
        </w:rPr>
        <w:t> zbog nepristrasnosti pri dono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š</w:t>
      </w:r>
      <w:r w:rsidRPr="0005514E">
        <w:rPr>
          <w:rStyle w:val="normaltextrun"/>
          <w:color w:val="000000"/>
          <w:shd w:val="clear" w:color="auto" w:fill="FFFFFF"/>
        </w:rPr>
        <w:t>enju odluka. Vo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đ</w:t>
      </w:r>
      <w:r w:rsidRPr="0005514E">
        <w:rPr>
          <w:rStyle w:val="normaltextrun"/>
          <w:color w:val="000000"/>
          <w:shd w:val="clear" w:color="auto" w:fill="FFFFFF"/>
        </w:rPr>
        <w:t>a ima samo  formalnu funkciju, dok 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ć</w:t>
      </w:r>
      <w:r w:rsidRPr="0005514E">
        <w:rPr>
          <w:rStyle w:val="normaltextrun"/>
          <w:color w:val="000000"/>
          <w:shd w:val="clear" w:color="auto" w:fill="FFFFFF"/>
        </w:rPr>
        <w:t>e u odlu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ivanju i realizaciji projekta svi 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lanovi po</w:t>
      </w:r>
      <w:r w:rsidR="00B32064">
        <w:rPr>
          <w:rStyle w:val="normaltextrun"/>
          <w:color w:val="000000"/>
          <w:shd w:val="clear" w:color="auto" w:fill="FFFFFF"/>
        </w:rPr>
        <w:t>dj</w:t>
      </w:r>
      <w:r w:rsidRPr="0005514E">
        <w:rPr>
          <w:rStyle w:val="normaltextrun"/>
          <w:color w:val="000000"/>
          <w:shd w:val="clear" w:color="auto" w:fill="FFFFFF"/>
        </w:rPr>
        <w:t>ednako u</w:t>
      </w:r>
      <w:r w:rsidRPr="0005514E">
        <w:rPr>
          <w:rStyle w:val="normaltextrun"/>
          <w:color w:val="000000"/>
          <w:shd w:val="clear" w:color="auto" w:fill="FFFFFF"/>
          <w:lang w:val="sr-Latn-CS"/>
        </w:rPr>
        <w:t>č</w:t>
      </w:r>
      <w:r w:rsidRPr="0005514E">
        <w:rPr>
          <w:rStyle w:val="normaltextrun"/>
          <w:color w:val="000000"/>
          <w:shd w:val="clear" w:color="auto" w:fill="FFFFFF"/>
        </w:rPr>
        <w:t>estvovati.</w:t>
      </w:r>
      <w:r w:rsidRPr="0005514E">
        <w:rPr>
          <w:rStyle w:val="eop"/>
          <w:color w:val="000000"/>
          <w:shd w:val="clear" w:color="auto" w:fill="FFFFFF"/>
        </w:rPr>
        <w:t> </w:t>
      </w:r>
      <w:r w:rsidRPr="0005514E">
        <w:rPr>
          <w:lang w:val="sr-Latn-CS"/>
        </w:rPr>
        <w:t xml:space="preserve"> </w:t>
      </w:r>
    </w:p>
    <w:p w14:paraId="266BD9EB" w14:textId="77777777" w:rsidR="00995C29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1293C937" w14:textId="77777777" w:rsidR="0005514E" w:rsidRDefault="0005514E" w:rsidP="0005514E">
      <w:pPr>
        <w:ind w:left="720"/>
        <w:rPr>
          <w:lang w:val="sr-Latn-CS"/>
        </w:rPr>
      </w:pPr>
    </w:p>
    <w:p w14:paraId="4A9B0956" w14:textId="77777777" w:rsidR="0005514E" w:rsidRDefault="0005514E" w:rsidP="0005514E">
      <w:pPr>
        <w:ind w:left="720"/>
        <w:rPr>
          <w:lang w:val="sr-Latn-CS"/>
        </w:rPr>
      </w:pPr>
      <w:r w:rsidRPr="0005514E">
        <w:rPr>
          <w:lang w:val="sr-Latn-CS"/>
        </w:rPr>
        <w:t>Članovi projektnog tima su stacionirani u studentskom domu ili blizu njega tako da se gotovo sva razmena informacija i ideja vrši u učionicama za timski rad.</w:t>
      </w:r>
    </w:p>
    <w:p w14:paraId="38C21796" w14:textId="77777777" w:rsidR="0005514E" w:rsidRPr="007D54B4" w:rsidRDefault="0005514E" w:rsidP="0005514E">
      <w:pPr>
        <w:ind w:left="720"/>
        <w:rPr>
          <w:lang w:val="en-US"/>
        </w:rPr>
      </w:pPr>
    </w:p>
    <w:p w14:paraId="090FAC30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394D66FC" w14:textId="77777777" w:rsidR="00835400" w:rsidRDefault="00835400" w:rsidP="00835400">
      <w:pPr>
        <w:pStyle w:val="BodyText"/>
        <w:rPr>
          <w:lang w:val="sr-Latn-CS"/>
        </w:rPr>
      </w:pPr>
    </w:p>
    <w:p w14:paraId="69749834" w14:textId="77777777" w:rsidR="00465FB3" w:rsidRDefault="00465FB3" w:rsidP="00835400">
      <w:pPr>
        <w:pStyle w:val="BodyText"/>
      </w:pPr>
      <w:r w:rsidRPr="00465FB3">
        <w:t>Planirani nedeljni rad na projektu je minimalno 7 sati, što znači da svako od članova tima mora da ispuni ovu normu.Procena ukupnog broja sati rada na izradi projekta je preko 20 sati svakog od članova tima.</w:t>
      </w:r>
    </w:p>
    <w:p w14:paraId="38FFE7BF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BFE5E" w14:textId="77777777" w:rsidR="003C6B0A" w:rsidRDefault="003C6B0A">
      <w:r>
        <w:separator/>
      </w:r>
    </w:p>
  </w:endnote>
  <w:endnote w:type="continuationSeparator" w:id="0">
    <w:p w14:paraId="352B719B" w14:textId="77777777" w:rsidR="003C6B0A" w:rsidRDefault="003C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4268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661F52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315BA922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DAD3EE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9015735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5F7165">
            <w:rPr>
              <w:lang w:val="sr-Latn-CS"/>
            </w:rPr>
            <w:t>404! Team name does not exist,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37B6EF0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4743CD1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C12D1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C58D" w14:textId="77777777" w:rsidR="003C6B0A" w:rsidRDefault="003C6B0A">
      <w:r>
        <w:separator/>
      </w:r>
    </w:p>
  </w:footnote>
  <w:footnote w:type="continuationSeparator" w:id="0">
    <w:p w14:paraId="10D6E3C8" w14:textId="77777777" w:rsidR="003C6B0A" w:rsidRDefault="003C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01C7B" w14:textId="77777777" w:rsidR="002343C5" w:rsidRDefault="002343C5">
    <w:pPr>
      <w:rPr>
        <w:sz w:val="24"/>
      </w:rPr>
    </w:pPr>
  </w:p>
  <w:p w14:paraId="59B16024" w14:textId="77777777" w:rsidR="002343C5" w:rsidRDefault="002343C5">
    <w:pPr>
      <w:pBdr>
        <w:top w:val="single" w:sz="6" w:space="1" w:color="auto"/>
      </w:pBdr>
      <w:rPr>
        <w:sz w:val="24"/>
      </w:rPr>
    </w:pPr>
  </w:p>
  <w:p w14:paraId="04C22D88" w14:textId="77777777" w:rsidR="002343C5" w:rsidRPr="006F61C6" w:rsidRDefault="00347EA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404! Team name does not exist</w:t>
    </w:r>
  </w:p>
  <w:p w14:paraId="285975D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B09FB1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B0B9612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AD7F3B0" w14:textId="77777777" w:rsidR="002343C5" w:rsidRPr="006D0694" w:rsidRDefault="00347EA5">
          <w:pPr>
            <w:rPr>
              <w:lang w:val="sr-Latn-CS"/>
            </w:rPr>
          </w:pPr>
          <w:r>
            <w:rPr>
              <w:lang w:val="sr-Latn-CS"/>
            </w:rPr>
            <w:t>SportsFever</w:t>
          </w:r>
        </w:p>
      </w:tc>
      <w:tc>
        <w:tcPr>
          <w:tcW w:w="3179" w:type="dxa"/>
        </w:tcPr>
        <w:p w14:paraId="79AC88DE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FC9F7F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6892042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5A75739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3420ED">
            <w:rPr>
              <w:lang w:val="sr-Latn-CS"/>
            </w:rPr>
            <w:t>01</w:t>
          </w:r>
          <w:r w:rsidR="006F61C6" w:rsidRPr="006D0694">
            <w:rPr>
              <w:lang w:val="sr-Latn-CS"/>
            </w:rPr>
            <w:t>.0</w:t>
          </w:r>
          <w:r w:rsidR="003420ED">
            <w:rPr>
              <w:lang w:val="sr-Latn-CS"/>
            </w:rPr>
            <w:t>6</w:t>
          </w:r>
          <w:r w:rsidR="006F61C6" w:rsidRPr="006D0694">
            <w:rPr>
              <w:lang w:val="sr-Latn-CS"/>
            </w:rPr>
            <w:t>.</w:t>
          </w:r>
          <w:r w:rsidR="003420ED">
            <w:rPr>
              <w:lang w:val="sr-Latn-CS"/>
            </w:rPr>
            <w:t>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70C4C6D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23B1C98" w14:textId="77777777" w:rsidR="002343C5" w:rsidRPr="006D0694" w:rsidRDefault="003420ED" w:rsidP="002B4765">
          <w:pPr>
            <w:rPr>
              <w:lang w:val="sr-Latn-CS"/>
            </w:rPr>
          </w:pPr>
          <w:r>
            <w:rPr>
              <w:lang w:val="sr-Latn-CS"/>
            </w:rPr>
            <w:t xml:space="preserve">404! Team name does not exist – </w:t>
          </w:r>
          <w:r w:rsidR="00347EA5">
            <w:rPr>
              <w:lang w:val="sr-Latn-CS"/>
            </w:rPr>
            <w:t>SportsFever</w:t>
          </w:r>
        </w:p>
      </w:tc>
    </w:tr>
  </w:tbl>
  <w:p w14:paraId="480CF4DB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995D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54F13"/>
    <w:multiLevelType w:val="hybridMultilevel"/>
    <w:tmpl w:val="C12C5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652AB3"/>
    <w:multiLevelType w:val="hybridMultilevel"/>
    <w:tmpl w:val="8D36D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F8160A3"/>
    <w:multiLevelType w:val="hybridMultilevel"/>
    <w:tmpl w:val="2C6A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 w15:restartNumberingAfterBreak="0">
    <w:nsid w:val="35F24020"/>
    <w:multiLevelType w:val="hybridMultilevel"/>
    <w:tmpl w:val="9D66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AF366A2"/>
    <w:multiLevelType w:val="hybridMultilevel"/>
    <w:tmpl w:val="3A5C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383E5D"/>
    <w:multiLevelType w:val="hybridMultilevel"/>
    <w:tmpl w:val="881C38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EF3278"/>
    <w:multiLevelType w:val="hybridMultilevel"/>
    <w:tmpl w:val="E7D6B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2920BD"/>
    <w:multiLevelType w:val="hybridMultilevel"/>
    <w:tmpl w:val="626C60D6"/>
    <w:lvl w:ilvl="0" w:tplc="A7A02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8"/>
  </w:num>
  <w:num w:numId="14">
    <w:abstractNumId w:val="10"/>
  </w:num>
  <w:num w:numId="15">
    <w:abstractNumId w:val="19"/>
  </w:num>
  <w:num w:numId="16">
    <w:abstractNumId w:val="9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03B40"/>
    <w:rsid w:val="00012F4F"/>
    <w:rsid w:val="000149C1"/>
    <w:rsid w:val="0004281C"/>
    <w:rsid w:val="0005514E"/>
    <w:rsid w:val="000C0337"/>
    <w:rsid w:val="000C3BFA"/>
    <w:rsid w:val="000F5EE8"/>
    <w:rsid w:val="00103833"/>
    <w:rsid w:val="0013798F"/>
    <w:rsid w:val="00151CDF"/>
    <w:rsid w:val="00157DAE"/>
    <w:rsid w:val="001643DD"/>
    <w:rsid w:val="001742A4"/>
    <w:rsid w:val="001C1C68"/>
    <w:rsid w:val="001E4E21"/>
    <w:rsid w:val="001F3CFF"/>
    <w:rsid w:val="001F6798"/>
    <w:rsid w:val="00210E17"/>
    <w:rsid w:val="002343C5"/>
    <w:rsid w:val="002377BF"/>
    <w:rsid w:val="0024759A"/>
    <w:rsid w:val="00257501"/>
    <w:rsid w:val="00260B17"/>
    <w:rsid w:val="00296D40"/>
    <w:rsid w:val="002B4765"/>
    <w:rsid w:val="002C471E"/>
    <w:rsid w:val="002E5547"/>
    <w:rsid w:val="003312BC"/>
    <w:rsid w:val="003420ED"/>
    <w:rsid w:val="00347EA5"/>
    <w:rsid w:val="00356929"/>
    <w:rsid w:val="00375959"/>
    <w:rsid w:val="00387292"/>
    <w:rsid w:val="003A4834"/>
    <w:rsid w:val="003B0350"/>
    <w:rsid w:val="003B2EAF"/>
    <w:rsid w:val="003C6B0A"/>
    <w:rsid w:val="003C6C27"/>
    <w:rsid w:val="003D5CA3"/>
    <w:rsid w:val="003D75CA"/>
    <w:rsid w:val="003E416D"/>
    <w:rsid w:val="003F7DFE"/>
    <w:rsid w:val="00422B0E"/>
    <w:rsid w:val="0046548E"/>
    <w:rsid w:val="00465FB3"/>
    <w:rsid w:val="0048783C"/>
    <w:rsid w:val="00490DC7"/>
    <w:rsid w:val="00495821"/>
    <w:rsid w:val="004A22E8"/>
    <w:rsid w:val="004A22EE"/>
    <w:rsid w:val="004E5C1B"/>
    <w:rsid w:val="0053248E"/>
    <w:rsid w:val="005430FA"/>
    <w:rsid w:val="00555767"/>
    <w:rsid w:val="00574004"/>
    <w:rsid w:val="00581FA6"/>
    <w:rsid w:val="005820D4"/>
    <w:rsid w:val="005834EE"/>
    <w:rsid w:val="005874A6"/>
    <w:rsid w:val="00597C16"/>
    <w:rsid w:val="005A054F"/>
    <w:rsid w:val="005A4080"/>
    <w:rsid w:val="005B6089"/>
    <w:rsid w:val="005E4F65"/>
    <w:rsid w:val="005F7165"/>
    <w:rsid w:val="00607C61"/>
    <w:rsid w:val="00614EF5"/>
    <w:rsid w:val="00660359"/>
    <w:rsid w:val="00670936"/>
    <w:rsid w:val="006776CF"/>
    <w:rsid w:val="006D0694"/>
    <w:rsid w:val="006D41CE"/>
    <w:rsid w:val="006F61C6"/>
    <w:rsid w:val="006F6B19"/>
    <w:rsid w:val="007139B2"/>
    <w:rsid w:val="00725F8F"/>
    <w:rsid w:val="00732C07"/>
    <w:rsid w:val="0075373B"/>
    <w:rsid w:val="00787E86"/>
    <w:rsid w:val="007A2854"/>
    <w:rsid w:val="007D54B4"/>
    <w:rsid w:val="007E1F8E"/>
    <w:rsid w:val="00813DB1"/>
    <w:rsid w:val="0081471E"/>
    <w:rsid w:val="00825ABD"/>
    <w:rsid w:val="00834DE1"/>
    <w:rsid w:val="00835400"/>
    <w:rsid w:val="0084235B"/>
    <w:rsid w:val="00851B00"/>
    <w:rsid w:val="00870F50"/>
    <w:rsid w:val="008A0695"/>
    <w:rsid w:val="008B7B88"/>
    <w:rsid w:val="008C5EA2"/>
    <w:rsid w:val="008E29EF"/>
    <w:rsid w:val="008E2DEF"/>
    <w:rsid w:val="008E3870"/>
    <w:rsid w:val="008E791C"/>
    <w:rsid w:val="008F13A1"/>
    <w:rsid w:val="008F2F7E"/>
    <w:rsid w:val="00914AB5"/>
    <w:rsid w:val="009207A8"/>
    <w:rsid w:val="0093054F"/>
    <w:rsid w:val="0093154E"/>
    <w:rsid w:val="00933E3F"/>
    <w:rsid w:val="00960C57"/>
    <w:rsid w:val="0096467D"/>
    <w:rsid w:val="00995C29"/>
    <w:rsid w:val="0099694D"/>
    <w:rsid w:val="009E7B89"/>
    <w:rsid w:val="009F1BB0"/>
    <w:rsid w:val="00A1793B"/>
    <w:rsid w:val="00A241C5"/>
    <w:rsid w:val="00A56599"/>
    <w:rsid w:val="00A70277"/>
    <w:rsid w:val="00A74DEF"/>
    <w:rsid w:val="00A97B47"/>
    <w:rsid w:val="00AA0BAE"/>
    <w:rsid w:val="00AB1DE2"/>
    <w:rsid w:val="00AB36CF"/>
    <w:rsid w:val="00AB3B52"/>
    <w:rsid w:val="00AC06A4"/>
    <w:rsid w:val="00AC2E00"/>
    <w:rsid w:val="00AC4FEA"/>
    <w:rsid w:val="00AD2BD9"/>
    <w:rsid w:val="00AE7AE3"/>
    <w:rsid w:val="00AF485C"/>
    <w:rsid w:val="00B10BF0"/>
    <w:rsid w:val="00B17108"/>
    <w:rsid w:val="00B31BB6"/>
    <w:rsid w:val="00B32064"/>
    <w:rsid w:val="00B3370E"/>
    <w:rsid w:val="00B357AD"/>
    <w:rsid w:val="00B35808"/>
    <w:rsid w:val="00B35DC1"/>
    <w:rsid w:val="00B40827"/>
    <w:rsid w:val="00B549D9"/>
    <w:rsid w:val="00B75D52"/>
    <w:rsid w:val="00B76B5A"/>
    <w:rsid w:val="00B93575"/>
    <w:rsid w:val="00B95C68"/>
    <w:rsid w:val="00BB7AAA"/>
    <w:rsid w:val="00BC3C4E"/>
    <w:rsid w:val="00BD39B8"/>
    <w:rsid w:val="00BD3BAF"/>
    <w:rsid w:val="00C0588B"/>
    <w:rsid w:val="00C24B5D"/>
    <w:rsid w:val="00C30C23"/>
    <w:rsid w:val="00C4723D"/>
    <w:rsid w:val="00C502CA"/>
    <w:rsid w:val="00C95B37"/>
    <w:rsid w:val="00C9729C"/>
    <w:rsid w:val="00CC3E5D"/>
    <w:rsid w:val="00CC420E"/>
    <w:rsid w:val="00CE434D"/>
    <w:rsid w:val="00CF694C"/>
    <w:rsid w:val="00D00D6B"/>
    <w:rsid w:val="00D104B9"/>
    <w:rsid w:val="00D36260"/>
    <w:rsid w:val="00D374EA"/>
    <w:rsid w:val="00D4792E"/>
    <w:rsid w:val="00D54E91"/>
    <w:rsid w:val="00D62E1E"/>
    <w:rsid w:val="00D64D69"/>
    <w:rsid w:val="00D74A36"/>
    <w:rsid w:val="00D96EF7"/>
    <w:rsid w:val="00D97F08"/>
    <w:rsid w:val="00DA5897"/>
    <w:rsid w:val="00DD4291"/>
    <w:rsid w:val="00DD4F74"/>
    <w:rsid w:val="00DF310B"/>
    <w:rsid w:val="00E07E8B"/>
    <w:rsid w:val="00E14309"/>
    <w:rsid w:val="00E271D5"/>
    <w:rsid w:val="00E36F85"/>
    <w:rsid w:val="00E464F7"/>
    <w:rsid w:val="00E54666"/>
    <w:rsid w:val="00E7143B"/>
    <w:rsid w:val="00EA1072"/>
    <w:rsid w:val="00EB4996"/>
    <w:rsid w:val="00EC70CF"/>
    <w:rsid w:val="00F24FD8"/>
    <w:rsid w:val="00F267E3"/>
    <w:rsid w:val="00F32D96"/>
    <w:rsid w:val="00F334DC"/>
    <w:rsid w:val="00F62203"/>
    <w:rsid w:val="00FA738D"/>
    <w:rsid w:val="00FD0ACA"/>
    <w:rsid w:val="00FE4092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3F968"/>
  <w15:chartTrackingRefBased/>
  <w15:docId w15:val="{1099EE5C-8BE9-4220-845B-82E0FA6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R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05514E"/>
  </w:style>
  <w:style w:type="character" w:customStyle="1" w:styleId="eop">
    <w:name w:val="eop"/>
    <w:basedOn w:val="DefaultParagraphFont"/>
    <w:rsid w:val="0005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nsretkovic23@gmail.com</cp:lastModifiedBy>
  <cp:revision>2</cp:revision>
  <cp:lastPrinted>1999-04-23T12:49:00Z</cp:lastPrinted>
  <dcterms:created xsi:type="dcterms:W3CDTF">2021-03-18T20:29:00Z</dcterms:created>
  <dcterms:modified xsi:type="dcterms:W3CDTF">2021-03-18T20:29:00Z</dcterms:modified>
</cp:coreProperties>
</file>