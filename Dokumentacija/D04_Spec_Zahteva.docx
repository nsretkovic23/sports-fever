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D6282" w14:textId="4173BADC" w:rsidR="003372D3" w:rsidRPr="003372D3" w:rsidRDefault="00563B1F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SportsFever Portal</w:t>
      </w:r>
    </w:p>
    <w:p w14:paraId="50B72162" w14:textId="0FD45407" w:rsidR="00206E1F" w:rsidRPr="003372D3" w:rsidRDefault="00206E1F" w:rsidP="003372D3">
      <w:pPr>
        <w:pStyle w:val="Title"/>
        <w:jc w:val="right"/>
        <w:rPr>
          <w:lang w:val="sr-Latn-CS"/>
        </w:rPr>
      </w:pPr>
    </w:p>
    <w:p w14:paraId="1C889C2C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3FDC0938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75A7CE3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6575FE9C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7AB5811B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798D9F1" w14:textId="77777777">
        <w:tc>
          <w:tcPr>
            <w:tcW w:w="2304" w:type="dxa"/>
          </w:tcPr>
          <w:p w14:paraId="2026F23B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11277A02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32805786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00AA7D62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11700457" w14:textId="77777777">
        <w:tc>
          <w:tcPr>
            <w:tcW w:w="2304" w:type="dxa"/>
          </w:tcPr>
          <w:p w14:paraId="2DEDB504" w14:textId="1580E76F" w:rsidR="003372D3" w:rsidRPr="003372D3" w:rsidRDefault="00530C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02.04.2021.</w:t>
            </w:r>
          </w:p>
        </w:tc>
        <w:tc>
          <w:tcPr>
            <w:tcW w:w="1152" w:type="dxa"/>
          </w:tcPr>
          <w:p w14:paraId="13461DDB" w14:textId="75B4601A" w:rsidR="003372D3" w:rsidRPr="003372D3" w:rsidRDefault="00530C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03F409A8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44231882" w14:textId="648A8E6B" w:rsidR="003372D3" w:rsidRPr="003372D3" w:rsidRDefault="00530CD3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Nikola,Ena,Luka,Nikola</w:t>
            </w:r>
          </w:p>
        </w:tc>
      </w:tr>
      <w:tr w:rsidR="003372D3" w:rsidRPr="003372D3" w14:paraId="0F0582D5" w14:textId="77777777">
        <w:tc>
          <w:tcPr>
            <w:tcW w:w="2304" w:type="dxa"/>
          </w:tcPr>
          <w:p w14:paraId="116335F4" w14:textId="77C00B7C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6199BE5" w14:textId="0C7175C7" w:rsidR="003372D3" w:rsidRPr="003372D3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3744" w:type="dxa"/>
          </w:tcPr>
          <w:p w14:paraId="3F7E7A41" w14:textId="2D009366"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224F630" w14:textId="3ED28336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442A8EB4" w14:textId="77777777">
        <w:tc>
          <w:tcPr>
            <w:tcW w:w="2304" w:type="dxa"/>
          </w:tcPr>
          <w:p w14:paraId="6178CE5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291AD5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9B39721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9B9B39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1E6C2D35" w14:textId="77777777">
        <w:tc>
          <w:tcPr>
            <w:tcW w:w="2304" w:type="dxa"/>
          </w:tcPr>
          <w:p w14:paraId="2FB15EB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28C603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E53D282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0BF855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370F1DBA" w14:textId="77777777" w:rsidR="00206E1F" w:rsidRPr="003372D3" w:rsidRDefault="00206E1F">
      <w:pPr>
        <w:rPr>
          <w:lang w:val="sr-Latn-CS"/>
        </w:rPr>
      </w:pPr>
    </w:p>
    <w:p w14:paraId="59F42962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06E47304" w14:textId="77777777"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14:paraId="051D0ED6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CEEBED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3DC82E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354176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1D20EA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846AB4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Član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FE4FFD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Šef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4F6A29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Vođa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A88B25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EF0BFD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ABEB5D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710B68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ACF463D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C64124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CBDD7A5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06BF6A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EA23B0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4682381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A26DC69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E28C18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12580C3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članu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6C97F0D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Dodavanje nove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1BD0C3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524CE22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004F3F3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novog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90F8605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395585D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Arhiviranje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36BCD03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projekta i postavljanje vođe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9A4D525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3919308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2C26249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6417632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8601051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85EB716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4A2A1A8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E207BA2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F33A1EA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4AD739FE" w14:textId="77777777"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3DD890A7" w14:textId="1735CE60" w:rsidR="00206E1F" w:rsidRPr="008F3EC3" w:rsidRDefault="00B849B5" w:rsidP="00397DD2">
      <w:pPr>
        <w:pStyle w:val="BodyText"/>
        <w:rPr>
          <w:lang w:val="sr-Latn-R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8F3EC3">
        <w:rPr>
          <w:lang w:val="sr-Latn-CS"/>
        </w:rPr>
        <w:t>SportsFever portala.</w:t>
      </w:r>
    </w:p>
    <w:p w14:paraId="3832262B" w14:textId="77777777"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76EF0EBE" w14:textId="440EC66B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8F3EC3">
        <w:rPr>
          <w:lang w:val="sr-Latn-CS"/>
        </w:rPr>
        <w:t xml:space="preserve">SportsFever portal </w:t>
      </w:r>
      <w:r>
        <w:rPr>
          <w:lang w:val="sr-Latn-CS"/>
        </w:rPr>
        <w:t xml:space="preserve"> koji će biti razvijen od strane </w:t>
      </w:r>
      <w:r w:rsidR="008F3EC3">
        <w:rPr>
          <w:lang w:val="sr-Latn-CS"/>
        </w:rPr>
        <w:t>404! Team name does not exist</w:t>
      </w:r>
      <w:r>
        <w:rPr>
          <w:lang w:val="sr-Latn-CS"/>
        </w:rPr>
        <w:t xml:space="preserve">. </w:t>
      </w:r>
      <w:r w:rsidR="00DE518F">
        <w:rPr>
          <w:lang w:val="sr-Latn-CS"/>
        </w:rPr>
        <w:t xml:space="preserve">Namena sistema </w:t>
      </w:r>
      <w:r>
        <w:rPr>
          <w:lang w:val="sr-Latn-CS"/>
        </w:rPr>
        <w:t xml:space="preserve">je efikasno prezentovanje, kreiranje i </w:t>
      </w:r>
      <w:r w:rsidR="008F3EC3">
        <w:rPr>
          <w:lang w:val="sr-Latn-CS"/>
        </w:rPr>
        <w:t>prijava za učestvovanje na sportskim događajima</w:t>
      </w:r>
      <w:r w:rsidR="00DE518F">
        <w:rPr>
          <w:lang w:val="sr-Latn-CS"/>
        </w:rPr>
        <w:t>.</w:t>
      </w:r>
    </w:p>
    <w:p w14:paraId="4C158808" w14:textId="77777777" w:rsidR="00206E1F" w:rsidRPr="003372D3" w:rsidRDefault="003372D3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7110823B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2160FDC8" w14:textId="56E79B01" w:rsidR="00DE518F" w:rsidRDefault="00CD7EB1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SportsFever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SportsFever</w:t>
      </w:r>
      <w:r w:rsidRPr="006F61C6">
        <w:rPr>
          <w:lang w:val="sr-Latn-CS"/>
        </w:rPr>
        <w:t>, V1.0</w:t>
      </w:r>
      <w:r>
        <w:rPr>
          <w:lang w:val="sr-Latn-CS"/>
        </w:rPr>
        <w:t>, 2021</w:t>
      </w:r>
      <w:r w:rsidRPr="006F61C6">
        <w:rPr>
          <w:lang w:val="sr-Latn-CS"/>
        </w:rPr>
        <w:t xml:space="preserve">, </w:t>
      </w:r>
      <w:r>
        <w:rPr>
          <w:lang w:val="sr-Latn-CS"/>
        </w:rPr>
        <w:t>404! Team name does not exist</w:t>
      </w:r>
      <w:r w:rsidR="00DE518F" w:rsidRPr="006F61C6">
        <w:rPr>
          <w:lang w:val="sr-Latn-CS"/>
        </w:rPr>
        <w:t>.</w:t>
      </w:r>
    </w:p>
    <w:p w14:paraId="20F4AE4F" w14:textId="28167A4C" w:rsidR="00DE518F" w:rsidRPr="006F61C6" w:rsidRDefault="00CD7EB1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SportsFever – Planirani raspored aktivnosti na projektu, V1.0, 2021</w:t>
      </w:r>
      <w:r w:rsidRPr="008753BB">
        <w:rPr>
          <w:lang w:val="sr-Latn-CS"/>
        </w:rPr>
        <w:t>, 404! Team name does not exist</w:t>
      </w:r>
      <w:r w:rsidR="00DE518F">
        <w:rPr>
          <w:lang w:val="sr-Latn-CS"/>
        </w:rPr>
        <w:t>.</w:t>
      </w:r>
    </w:p>
    <w:p w14:paraId="65CFDF91" w14:textId="297899F2" w:rsidR="00DE518F" w:rsidRDefault="00CD7EB1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SportsFever – Plan realizacije projekta, V1.0, 2021, 404! Team name does not exist</w:t>
      </w:r>
      <w:r w:rsidR="00DE518F">
        <w:rPr>
          <w:lang w:val="sr-Latn-CS"/>
        </w:rPr>
        <w:t>.</w:t>
      </w:r>
    </w:p>
    <w:p w14:paraId="72C0B9D4" w14:textId="2AF8DC11" w:rsidR="00397DD2" w:rsidRDefault="00CD7EB1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SportsFever</w:t>
      </w:r>
      <w:r w:rsidR="00397DD2">
        <w:rPr>
          <w:lang w:val="sr-Latn-CS"/>
        </w:rPr>
        <w:t xml:space="preserve"> – Vizija sistema, V1.0, 20</w:t>
      </w:r>
      <w:r>
        <w:rPr>
          <w:lang w:val="sr-Latn-CS"/>
        </w:rPr>
        <w:t>21</w:t>
      </w:r>
      <w:r w:rsidR="00397DD2">
        <w:rPr>
          <w:lang w:val="sr-Latn-CS"/>
        </w:rPr>
        <w:t xml:space="preserve">, </w:t>
      </w:r>
      <w:r>
        <w:rPr>
          <w:lang w:val="sr-Latn-CS"/>
        </w:rPr>
        <w:t>404! Team name does not exist</w:t>
      </w:r>
      <w:r w:rsidR="00397DD2">
        <w:rPr>
          <w:lang w:val="sr-Latn-CS"/>
        </w:rPr>
        <w:t>.</w:t>
      </w:r>
    </w:p>
    <w:p w14:paraId="66A5F964" w14:textId="77777777"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085D6971" w14:textId="5AA98182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E334C8">
        <w:rPr>
          <w:lang w:val="sr-Latn-CS"/>
        </w:rPr>
        <w:t>SportsFever</w:t>
      </w:r>
      <w:r w:rsidR="00E177E4">
        <w:rPr>
          <w:lang w:val="sr-Latn-CS"/>
        </w:rPr>
        <w:t xml:space="preserve"> portala prikazan je na sledećoj slici:</w:t>
      </w:r>
    </w:p>
    <w:p w14:paraId="02A2CE0D" w14:textId="427B84DB" w:rsidR="0020422A" w:rsidRDefault="00E334C8" w:rsidP="0020422A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3F1AF9DC" wp14:editId="0DD74A03">
            <wp:extent cx="4643120" cy="39553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183" cy="395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6C77" w14:textId="38C1E853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 xml:space="preserve">kreiranje, brisanje i arhiviranje </w:t>
      </w:r>
      <w:r w:rsidR="00F550E3">
        <w:rPr>
          <w:i/>
          <w:iCs/>
          <w:lang w:val="sr-Latn-CS"/>
        </w:rPr>
        <w:t>događaja</w:t>
      </w:r>
      <w:r w:rsidR="009458D3">
        <w:rPr>
          <w:i/>
          <w:iCs/>
          <w:lang w:val="sr-Latn-CS"/>
        </w:rPr>
        <w:t xml:space="preserve"> </w:t>
      </w:r>
      <w:r w:rsidR="009458D3">
        <w:rPr>
          <w:lang w:val="sr-Latn-CS"/>
        </w:rPr>
        <w:t xml:space="preserve">i </w:t>
      </w:r>
      <w:r w:rsidR="009458D3" w:rsidRPr="009458D3">
        <w:rPr>
          <w:i/>
          <w:iCs/>
          <w:lang w:val="sr-Latn-CS"/>
        </w:rPr>
        <w:t xml:space="preserve">ažuriranje podataka o </w:t>
      </w:r>
      <w:r w:rsidR="00F550E3">
        <w:rPr>
          <w:i/>
          <w:iCs/>
          <w:lang w:val="sr-Latn-CS"/>
        </w:rPr>
        <w:t xml:space="preserve">korisnika </w:t>
      </w:r>
      <w:r>
        <w:rPr>
          <w:lang w:val="sr-Latn-CS"/>
        </w:rPr>
        <w:t xml:space="preserve">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14:paraId="0F98DD5D" w14:textId="77777777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je prikazan na sledećoj slici:</w:t>
      </w:r>
    </w:p>
    <w:p w14:paraId="7670F1E1" w14:textId="5BBA9CBC" w:rsidR="00962138" w:rsidRDefault="00235814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541D9013" wp14:editId="55DF32FA">
            <wp:extent cx="3591560" cy="43319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311" cy="43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C2E4F" w14:textId="4BD1ACE3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 xml:space="preserve">kreiranje, brisanje i arhiviranje </w:t>
      </w:r>
      <w:r w:rsidR="00235814">
        <w:rPr>
          <w:i/>
          <w:iCs/>
          <w:lang w:val="sr-Latn-CS"/>
        </w:rPr>
        <w:t>događaja</w:t>
      </w:r>
      <w:r>
        <w:rPr>
          <w:lang w:val="sr-Latn-CS"/>
        </w:rPr>
        <w:t xml:space="preserve"> je prikazan na sledećoj slici:</w:t>
      </w:r>
    </w:p>
    <w:p w14:paraId="16898A5B" w14:textId="6B6095FA" w:rsidR="006E5E1D" w:rsidRDefault="00E83F1E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4BAB6619" wp14:editId="7E2B6823">
            <wp:extent cx="2636520" cy="2453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675" cy="247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D8FFD" w14:textId="51609873"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>
        <w:rPr>
          <w:i/>
          <w:iCs/>
          <w:lang w:val="sr-Latn-CS"/>
        </w:rPr>
        <w:t xml:space="preserve">ažuriranje podataka o </w:t>
      </w:r>
      <w:r w:rsidR="00E83F1E">
        <w:rPr>
          <w:i/>
          <w:iCs/>
          <w:lang w:val="sr-Latn-CS"/>
        </w:rPr>
        <w:t>korisnicima</w:t>
      </w:r>
      <w:r>
        <w:rPr>
          <w:lang w:val="sr-Latn-CS"/>
        </w:rPr>
        <w:t xml:space="preserve"> je prikazan na sledećoj slici:</w:t>
      </w:r>
    </w:p>
    <w:p w14:paraId="12D9A8F7" w14:textId="2A0C3065" w:rsidR="009458D3" w:rsidRDefault="008767A9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55B146CC" wp14:editId="3256495A">
            <wp:extent cx="2280920" cy="15414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75" cy="154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3CD38" w14:textId="77777777" w:rsidR="006E5E1D" w:rsidRDefault="006E5E1D" w:rsidP="006E5E1D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3554ADBE" w14:textId="0151EAAA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portala </w:t>
      </w:r>
      <w:r w:rsidR="008767A9">
        <w:rPr>
          <w:lang w:val="sr-Latn-CS"/>
        </w:rPr>
        <w:t>SportsFever</w:t>
      </w:r>
      <w:r>
        <w:rPr>
          <w:lang w:val="sr-Latn-CS"/>
        </w:rPr>
        <w:t>:</w:t>
      </w:r>
    </w:p>
    <w:p w14:paraId="0C9A280B" w14:textId="7F713E3F" w:rsidR="006E5E1D" w:rsidRPr="003372D3" w:rsidRDefault="006E5E1D" w:rsidP="006E5E1D">
      <w:pPr>
        <w:pStyle w:val="Heading2"/>
        <w:rPr>
          <w:lang w:val="sr-Latn-CS"/>
        </w:rPr>
      </w:pPr>
      <w:bookmarkStart w:id="5" w:name="_Toc163018891"/>
      <w:r>
        <w:rPr>
          <w:lang w:val="sr-Latn-CS"/>
        </w:rPr>
        <w:t>Posetilac portala</w:t>
      </w:r>
      <w:bookmarkEnd w:id="5"/>
      <w:r w:rsidR="00356D91">
        <w:rPr>
          <w:lang w:val="sr-Latn-CS"/>
        </w:rPr>
        <w:t>-Gost</w:t>
      </w:r>
    </w:p>
    <w:p w14:paraId="10FEF58E" w14:textId="05819835" w:rsidR="0020422A" w:rsidRDefault="0020422A" w:rsidP="006E5E1D">
      <w:pPr>
        <w:pStyle w:val="BodyText"/>
        <w:rPr>
          <w:lang w:val="sr-Latn-CS"/>
        </w:rPr>
      </w:pPr>
      <w:r>
        <w:rPr>
          <w:lang w:val="sr-Latn-CS"/>
        </w:rPr>
        <w:t>Posetilac portala</w:t>
      </w:r>
      <w:r w:rsidR="00356D91">
        <w:rPr>
          <w:lang w:val="sr-Latn-CS"/>
        </w:rPr>
        <w:t>-Gost</w:t>
      </w:r>
      <w:r>
        <w:rPr>
          <w:lang w:val="sr-Latn-CS"/>
        </w:rPr>
        <w:t xml:space="preserve"> </w:t>
      </w:r>
      <w:r w:rsidR="00356D91">
        <w:rPr>
          <w:lang w:val="sr-Latn-CS"/>
        </w:rPr>
        <w:t>je osnovni profil korisnika sa najmanjim skupom funkcionalnosti na raspolaganju. Korisnici ovog tipa pristupaju stanici u cilju pregleda informacija koje su prezentovane. Pristup stranici u ulozi posetioca je slobodan, tj. ne zahteva prethodno prijavljivanje.</w:t>
      </w:r>
    </w:p>
    <w:p w14:paraId="0AB70790" w14:textId="4A4EE28C" w:rsidR="00356D91" w:rsidRPr="00356D91" w:rsidRDefault="00356D91" w:rsidP="00356D91">
      <w:pPr>
        <w:pStyle w:val="Heading2"/>
        <w:rPr>
          <w:lang w:val="sr-Latn-CS"/>
        </w:rPr>
      </w:pPr>
      <w:r>
        <w:rPr>
          <w:lang w:val="sr-Latn-CS"/>
        </w:rPr>
        <w:t>Korisnik portala</w:t>
      </w:r>
    </w:p>
    <w:p w14:paraId="2240502C" w14:textId="25559A92" w:rsidR="00356D91" w:rsidRPr="00356D91" w:rsidRDefault="00356D91" w:rsidP="00356D91">
      <w:pPr>
        <w:ind w:left="720"/>
        <w:rPr>
          <w:lang w:val="sr-Latn-RS"/>
        </w:rPr>
      </w:pPr>
      <w:r>
        <w:rPr>
          <w:lang w:val="sr-Latn-CS"/>
        </w:rPr>
        <w:t>Korisnik portala je profil korisnika koji ima omogu</w:t>
      </w:r>
      <w:r>
        <w:rPr>
          <w:lang w:val="sr-Latn-RS"/>
        </w:rPr>
        <w:t>ćen sav skup funkcionalnosti. Korisnik ima pristup svim funkcionalnostima definisanim za Posetioca portala/gosta uz dodatne mogućnosti pretraživanja, učestvovanja na događajima kao i komunikaciju sa ostalim korisnicima.</w:t>
      </w:r>
    </w:p>
    <w:p w14:paraId="18560ABA" w14:textId="77777777" w:rsidR="006E5E1D" w:rsidRPr="003372D3" w:rsidRDefault="006E5E1D" w:rsidP="006E5E1D">
      <w:pPr>
        <w:pStyle w:val="Heading2"/>
        <w:rPr>
          <w:lang w:val="sr-Latn-CS"/>
        </w:rPr>
      </w:pPr>
      <w:bookmarkStart w:id="6" w:name="_Toc163018895"/>
      <w:r>
        <w:rPr>
          <w:lang w:val="sr-Latn-CS"/>
        </w:rPr>
        <w:t>Administrator</w:t>
      </w:r>
      <w:bookmarkEnd w:id="6"/>
    </w:p>
    <w:p w14:paraId="37E63B57" w14:textId="77777777" w:rsidR="0020422A" w:rsidRDefault="004E4574" w:rsidP="006E5E1D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</w:t>
      </w:r>
      <w:r w:rsidR="00BC0D10">
        <w:rPr>
          <w:lang w:val="sr-Latn-CS"/>
        </w:rPr>
        <w:t xml:space="preserve"> Administratorski profil je uveden kako bi se obezbedila što veća fleksibilnost u pogledu mogućnosti ažuriranja sadržaja na portalu.</w:t>
      </w:r>
    </w:p>
    <w:p w14:paraId="167F542C" w14:textId="77777777" w:rsidR="00397DD2" w:rsidRDefault="006E5E1D" w:rsidP="00397DD2">
      <w:pPr>
        <w:pStyle w:val="Heading1"/>
        <w:rPr>
          <w:lang w:val="sr-Latn-CS"/>
        </w:rPr>
      </w:pPr>
      <w:bookmarkStart w:id="7" w:name="_Toc163018896"/>
      <w:r>
        <w:rPr>
          <w:lang w:val="sr-Latn-CS"/>
        </w:rPr>
        <w:t>Opis slučajeva korišćenja</w:t>
      </w:r>
      <w:bookmarkEnd w:id="7"/>
    </w:p>
    <w:p w14:paraId="57CA114F" w14:textId="542183F4" w:rsidR="00786068" w:rsidRPr="003372D3" w:rsidRDefault="00786068" w:rsidP="00786068">
      <w:pPr>
        <w:pStyle w:val="Heading2"/>
        <w:rPr>
          <w:lang w:val="sr-Latn-CS"/>
        </w:rPr>
      </w:pPr>
      <w:bookmarkStart w:id="8" w:name="_Toc163018898"/>
      <w:r>
        <w:rPr>
          <w:lang w:val="sr-Latn-CS"/>
        </w:rPr>
        <w:t xml:space="preserve">Pregled osnovnih podataka o </w:t>
      </w:r>
      <w:bookmarkEnd w:id="8"/>
      <w:r w:rsidR="00AA6F46">
        <w:rPr>
          <w:lang w:val="sr-Latn-CS"/>
        </w:rPr>
        <w:t>korisniku</w:t>
      </w:r>
    </w:p>
    <w:p w14:paraId="7E06F88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C789A3F" w14:textId="0C5400C5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portala sa </w:t>
      </w:r>
      <w:r w:rsidR="00AA6F46">
        <w:rPr>
          <w:lang w:val="sr-Latn-CS"/>
        </w:rPr>
        <w:t>osnovnim informacijama o prijavljenom korisniku.</w:t>
      </w:r>
    </w:p>
    <w:p w14:paraId="69C2490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D77E81B" w14:textId="064CFFED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 xml:space="preserve">Posetilac portala, </w:t>
      </w:r>
      <w:r w:rsidR="008D7DDC">
        <w:rPr>
          <w:lang w:val="sr-Latn-CS"/>
        </w:rPr>
        <w:t>Korisnik</w:t>
      </w:r>
      <w:r>
        <w:rPr>
          <w:lang w:val="sr-Latn-CS"/>
        </w:rPr>
        <w:t>, Administrator.</w:t>
      </w:r>
    </w:p>
    <w:p w14:paraId="5C1042D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6E18660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4ED014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3567939" w14:textId="51D45E01" w:rsidR="007E0B43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="004A11A7">
        <w:rPr>
          <w:lang w:val="sr-Latn-CS"/>
        </w:rPr>
        <w:t>stranice na portalu sa informacijama o korisniku</w:t>
      </w:r>
      <w:r>
        <w:rPr>
          <w:lang w:val="sr-Latn-CS"/>
        </w:rPr>
        <w:t>.</w:t>
      </w:r>
    </w:p>
    <w:p w14:paraId="377572A6" w14:textId="4FB1CBF3" w:rsidR="00D270AF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B73BA2">
        <w:rPr>
          <w:lang w:val="sr-Latn-CS"/>
        </w:rPr>
        <w:t>stranica portala sa profilom korisnika</w:t>
      </w:r>
      <w:r>
        <w:rPr>
          <w:lang w:val="sr-Latn-CS"/>
        </w:rPr>
        <w:t>.</w:t>
      </w:r>
    </w:p>
    <w:p w14:paraId="2FBC163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DACC92B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8AE4F4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223929B" w14:textId="2436D183" w:rsidR="007E0B43" w:rsidRDefault="00D270AF" w:rsidP="00D270AF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 w:rsidR="004C60A0">
        <w:rPr>
          <w:lang w:val="sr-Latn-CS"/>
        </w:rPr>
        <w:t>stranica korisničkog profila</w:t>
      </w:r>
      <w:r w:rsidR="00932297">
        <w:rPr>
          <w:lang w:val="sr-Latn-CS"/>
        </w:rPr>
        <w:t>.</w:t>
      </w:r>
    </w:p>
    <w:p w14:paraId="09BC3946" w14:textId="64AC1386" w:rsidR="00786068" w:rsidRPr="003372D3" w:rsidRDefault="00786068" w:rsidP="00786068">
      <w:pPr>
        <w:pStyle w:val="Heading2"/>
        <w:rPr>
          <w:lang w:val="sr-Latn-CS"/>
        </w:rPr>
      </w:pPr>
      <w:bookmarkStart w:id="9" w:name="_Toc163018899"/>
      <w:r>
        <w:rPr>
          <w:lang w:val="sr-Latn-CS"/>
        </w:rPr>
        <w:lastRenderedPageBreak/>
        <w:t xml:space="preserve">Pregled </w:t>
      </w:r>
      <w:bookmarkEnd w:id="9"/>
      <w:r w:rsidR="00B23A4A">
        <w:rPr>
          <w:lang w:val="sr-Latn-CS"/>
        </w:rPr>
        <w:t>podataka o</w:t>
      </w:r>
      <w:r w:rsidR="00281FFB">
        <w:rPr>
          <w:lang w:val="sr-Latn-CS"/>
        </w:rPr>
        <w:t xml:space="preserve"> svim</w:t>
      </w:r>
      <w:r w:rsidR="00B23A4A">
        <w:rPr>
          <w:lang w:val="sr-Latn-CS"/>
        </w:rPr>
        <w:t xml:space="preserve"> događaj</w:t>
      </w:r>
      <w:r w:rsidR="00281FFB">
        <w:rPr>
          <w:lang w:val="sr-Latn-CS"/>
        </w:rPr>
        <w:t>ima</w:t>
      </w:r>
    </w:p>
    <w:p w14:paraId="14EDFAA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8B60322" w14:textId="2F112223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portala sa </w:t>
      </w:r>
      <w:r w:rsidR="00E76C31">
        <w:rPr>
          <w:lang w:val="sr-Latn-CS"/>
        </w:rPr>
        <w:t>mapom na kojoj se nalaze</w:t>
      </w:r>
      <w:r w:rsidR="001614DD">
        <w:rPr>
          <w:lang w:val="sr-Latn-CS"/>
        </w:rPr>
        <w:t xml:space="preserve"> svi</w:t>
      </w:r>
      <w:r w:rsidR="00E76C31">
        <w:rPr>
          <w:lang w:val="sr-Latn-CS"/>
        </w:rPr>
        <w:t xml:space="preserve"> kreirani događaji</w:t>
      </w:r>
      <w:r>
        <w:rPr>
          <w:lang w:val="sr-Latn-CS"/>
        </w:rPr>
        <w:t>.</w:t>
      </w:r>
    </w:p>
    <w:p w14:paraId="49A2EBB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A3AC14D" w14:textId="7F8AA0B0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 xml:space="preserve">Posetilac portala, </w:t>
      </w:r>
      <w:r w:rsidR="009B308D">
        <w:rPr>
          <w:lang w:val="sr-Latn-CS"/>
        </w:rPr>
        <w:t>Korisnik,</w:t>
      </w:r>
      <w:r>
        <w:rPr>
          <w:lang w:val="sr-Latn-CS"/>
        </w:rPr>
        <w:t xml:space="preserve"> Administrator.</w:t>
      </w:r>
    </w:p>
    <w:p w14:paraId="0B16625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4C691DE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0D6E6B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F5CBD49" w14:textId="30C940D3" w:rsidR="007E0B43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Korisnik bira opciju za prikaz informacija o </w:t>
      </w:r>
      <w:r w:rsidR="00F0182F">
        <w:rPr>
          <w:lang w:val="sr-Latn-CS"/>
        </w:rPr>
        <w:t>kreiranim događajima</w:t>
      </w:r>
      <w:r>
        <w:rPr>
          <w:lang w:val="sr-Latn-CS"/>
        </w:rPr>
        <w:t>.</w:t>
      </w:r>
    </w:p>
    <w:p w14:paraId="33D68113" w14:textId="165DE0E8" w:rsidR="003A60C6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E540C6">
        <w:rPr>
          <w:lang w:val="sr-Latn-CS"/>
        </w:rPr>
        <w:t>izabranog događaja</w:t>
      </w:r>
      <w:r>
        <w:rPr>
          <w:lang w:val="sr-Latn-CS"/>
        </w:rPr>
        <w:t>.</w:t>
      </w:r>
    </w:p>
    <w:p w14:paraId="472275E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10118A51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BF3FAC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9E8645C" w14:textId="1CA78AA9" w:rsidR="007E0B43" w:rsidRDefault="003A60C6" w:rsidP="003A60C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2F3BAE">
        <w:rPr>
          <w:lang w:val="sr-Latn-CS"/>
        </w:rPr>
        <w:t>izabranog događaja</w:t>
      </w:r>
      <w:r>
        <w:rPr>
          <w:lang w:val="sr-Latn-CS"/>
        </w:rPr>
        <w:t>.</w:t>
      </w:r>
    </w:p>
    <w:p w14:paraId="535EDC83" w14:textId="617D815C" w:rsidR="00786068" w:rsidRPr="003372D3" w:rsidRDefault="00786068" w:rsidP="00786068">
      <w:pPr>
        <w:pStyle w:val="Heading2"/>
        <w:rPr>
          <w:lang w:val="sr-Latn-CS"/>
        </w:rPr>
      </w:pPr>
      <w:bookmarkStart w:id="10" w:name="_Toc163018900"/>
      <w:r>
        <w:rPr>
          <w:lang w:val="sr-Latn-CS"/>
        </w:rPr>
        <w:t xml:space="preserve">Pregled </w:t>
      </w:r>
      <w:bookmarkEnd w:id="10"/>
      <w:r w:rsidR="00983A35">
        <w:rPr>
          <w:lang w:val="sr-Latn-CS"/>
        </w:rPr>
        <w:t>filtriranih događaja</w:t>
      </w:r>
    </w:p>
    <w:p w14:paraId="793E652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9BC7C83" w14:textId="3AE2DC9F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sa informacijama o </w:t>
      </w:r>
      <w:r w:rsidR="00983A35">
        <w:rPr>
          <w:lang w:val="sr-Latn-CS"/>
        </w:rPr>
        <w:t>događajima koji su rezultati specifične pretrage</w:t>
      </w:r>
      <w:r>
        <w:rPr>
          <w:lang w:val="sr-Latn-CS"/>
        </w:rPr>
        <w:t>.</w:t>
      </w:r>
    </w:p>
    <w:p w14:paraId="7F018F8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9EBCAAA" w14:textId="14596F3C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 xml:space="preserve">Posetilac portala, </w:t>
      </w:r>
      <w:r w:rsidR="008E2CE7">
        <w:rPr>
          <w:lang w:val="sr-Latn-CS"/>
        </w:rPr>
        <w:t>Korisnik</w:t>
      </w:r>
      <w:r>
        <w:rPr>
          <w:lang w:val="sr-Latn-CS"/>
        </w:rPr>
        <w:t>, Administrator.</w:t>
      </w:r>
    </w:p>
    <w:p w14:paraId="65CAC49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EE46677" w14:textId="1360EF56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sa </w:t>
      </w:r>
      <w:r w:rsidR="0096729E">
        <w:rPr>
          <w:lang w:val="sr-Latn-CS"/>
        </w:rPr>
        <w:t>filtriranim događajima</w:t>
      </w:r>
      <w:r>
        <w:rPr>
          <w:lang w:val="sr-Latn-CS"/>
        </w:rPr>
        <w:t>.</w:t>
      </w:r>
    </w:p>
    <w:p w14:paraId="0B3BB10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C026209" w14:textId="7D5D0A7E" w:rsidR="007E0B43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Izbor </w:t>
      </w:r>
      <w:r w:rsidR="00157627">
        <w:rPr>
          <w:lang w:val="sr-Latn-CS"/>
        </w:rPr>
        <w:t>filtera po kojima korisnik portala želi da traži događaje</w:t>
      </w:r>
      <w:r>
        <w:rPr>
          <w:lang w:val="sr-Latn-CS"/>
        </w:rPr>
        <w:t>.</w:t>
      </w:r>
    </w:p>
    <w:p w14:paraId="5277B19C" w14:textId="604AF0C5" w:rsidR="0025395B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0D4E4D">
        <w:rPr>
          <w:lang w:val="sr-Latn-CS"/>
        </w:rPr>
        <w:t>mapa</w:t>
      </w:r>
      <w:r>
        <w:rPr>
          <w:lang w:val="sr-Latn-CS"/>
        </w:rPr>
        <w:t xml:space="preserve"> sa </w:t>
      </w:r>
      <w:r w:rsidR="00157627">
        <w:rPr>
          <w:lang w:val="sr-Latn-CS"/>
        </w:rPr>
        <w:t>svim događajima nakon apliciranja filtera.</w:t>
      </w:r>
    </w:p>
    <w:p w14:paraId="54E58C4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054475FD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E6F22B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8944622" w14:textId="1B149121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4A3688">
        <w:rPr>
          <w:lang w:val="sr-Latn-CS"/>
        </w:rPr>
        <w:t>sa mapom na kojoj se prikazuju filtrirani događaji</w:t>
      </w:r>
      <w:r>
        <w:rPr>
          <w:lang w:val="sr-Latn-CS"/>
        </w:rPr>
        <w:t>.</w:t>
      </w:r>
    </w:p>
    <w:p w14:paraId="6B537D43" w14:textId="77777777" w:rsidR="00786068" w:rsidRPr="003372D3" w:rsidRDefault="00786068" w:rsidP="00786068">
      <w:pPr>
        <w:pStyle w:val="Heading2"/>
        <w:rPr>
          <w:lang w:val="sr-Latn-CS"/>
        </w:rPr>
      </w:pPr>
      <w:bookmarkStart w:id="11" w:name="_Toc163018901"/>
      <w:r>
        <w:rPr>
          <w:lang w:val="sr-Latn-CS"/>
        </w:rPr>
        <w:t>Pregled publikacija po autoru</w:t>
      </w:r>
      <w:bookmarkEnd w:id="11"/>
    </w:p>
    <w:p w14:paraId="7CF9575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4999DE0" w14:textId="67088328" w:rsidR="007E0B43" w:rsidRDefault="00373231" w:rsidP="00E55045">
      <w:pPr>
        <w:pStyle w:val="BodyText"/>
        <w:rPr>
          <w:lang w:val="sr-Latn-CS"/>
        </w:rPr>
      </w:pPr>
      <w:r>
        <w:rPr>
          <w:lang w:val="sr-Latn-CS"/>
        </w:rPr>
        <w:t>Prikaz</w:t>
      </w:r>
      <w:r w:rsidR="00E55045">
        <w:rPr>
          <w:lang w:val="sr-Latn-CS"/>
        </w:rPr>
        <w:t xml:space="preserve"> stranice sa spiskom </w:t>
      </w:r>
      <w:r>
        <w:rPr>
          <w:lang w:val="sr-Latn-CS"/>
        </w:rPr>
        <w:t>publikacija čiji je jedan o</w:t>
      </w:r>
      <w:r w:rsidR="00F263AC">
        <w:rPr>
          <w:lang w:val="sr-Latn-CS"/>
        </w:rPr>
        <w:t>d</w:t>
      </w:r>
      <w:r>
        <w:rPr>
          <w:lang w:val="sr-Latn-CS"/>
        </w:rPr>
        <w:t xml:space="preserve"> autora određeni </w:t>
      </w:r>
      <w:r w:rsidR="00300B47">
        <w:rPr>
          <w:lang w:val="sr-Latn-CS"/>
        </w:rPr>
        <w:t>korisnik portala</w:t>
      </w:r>
      <w:r>
        <w:rPr>
          <w:lang w:val="sr-Latn-CS"/>
        </w:rPr>
        <w:t>.</w:t>
      </w:r>
    </w:p>
    <w:p w14:paraId="144A3D1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F1592D5" w14:textId="414DFE41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 xml:space="preserve">Posetilac portala, </w:t>
      </w:r>
      <w:r w:rsidR="005B40B2">
        <w:rPr>
          <w:lang w:val="sr-Latn-CS"/>
        </w:rPr>
        <w:t>Korisnik</w:t>
      </w:r>
      <w:r>
        <w:rPr>
          <w:lang w:val="sr-Latn-CS"/>
        </w:rPr>
        <w:t>, Administrator.</w:t>
      </w:r>
    </w:p>
    <w:p w14:paraId="79AEF78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85AE383" w14:textId="34BD3520" w:rsidR="007E0B43" w:rsidRDefault="00373231" w:rsidP="007E0B43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sa informacijama o </w:t>
      </w:r>
      <w:r w:rsidR="004E19DF">
        <w:rPr>
          <w:lang w:val="sr-Latn-CS"/>
        </w:rPr>
        <w:t>korisniku portala, gde se nalaze događaji koje je kreirao</w:t>
      </w:r>
      <w:r>
        <w:rPr>
          <w:lang w:val="sr-Latn-CS"/>
        </w:rPr>
        <w:t>.</w:t>
      </w:r>
    </w:p>
    <w:p w14:paraId="61D700F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104CDE8C" w14:textId="3452C19F" w:rsidR="007E0B43" w:rsidRPr="00EC5664" w:rsidRDefault="00373231" w:rsidP="00373231">
      <w:pPr>
        <w:pStyle w:val="BodyText"/>
        <w:numPr>
          <w:ilvl w:val="0"/>
          <w:numId w:val="7"/>
        </w:numPr>
        <w:rPr>
          <w:color w:val="000000" w:themeColor="text1"/>
          <w:lang w:val="sr-Latn-CS"/>
        </w:rPr>
      </w:pPr>
      <w:r w:rsidRPr="00EC5664">
        <w:rPr>
          <w:color w:val="000000" w:themeColor="text1"/>
          <w:lang w:val="sr-Latn-CS"/>
        </w:rPr>
        <w:t xml:space="preserve">Korisnik bira opciju za prikaz publikacija u kojima je taj </w:t>
      </w:r>
      <w:r w:rsidR="00294E85" w:rsidRPr="00EC5664">
        <w:rPr>
          <w:color w:val="000000" w:themeColor="text1"/>
          <w:lang w:val="sr-Latn-CS"/>
        </w:rPr>
        <w:t>korisnik autora</w:t>
      </w:r>
      <w:r w:rsidRPr="00EC5664">
        <w:rPr>
          <w:color w:val="000000" w:themeColor="text1"/>
          <w:lang w:val="sr-Latn-CS"/>
        </w:rPr>
        <w:t>.</w:t>
      </w:r>
    </w:p>
    <w:p w14:paraId="70025A07" w14:textId="13080B0C" w:rsidR="00373231" w:rsidRDefault="00EC5664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Izdvajanje događaja izabranog autora.</w:t>
      </w:r>
    </w:p>
    <w:p w14:paraId="369C940A" w14:textId="0B99DD29" w:rsidR="00EC5664" w:rsidRDefault="00EC5664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Prikazivanje izabranih događaja u obliku liste.</w:t>
      </w:r>
    </w:p>
    <w:p w14:paraId="2544AF16" w14:textId="7B8806E1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56FDB23D" w14:textId="77777777"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DABA06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C3686BC" w14:textId="000C83FF" w:rsidR="007E0B43" w:rsidRDefault="00ED1FFE" w:rsidP="00B4083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B40836">
        <w:rPr>
          <w:lang w:val="sr-Latn-CS"/>
        </w:rPr>
        <w:t>spiskom</w:t>
      </w:r>
      <w:r>
        <w:rPr>
          <w:lang w:val="sr-Latn-CS"/>
        </w:rPr>
        <w:t xml:space="preserve"> </w:t>
      </w:r>
      <w:r w:rsidR="00ED43FB">
        <w:rPr>
          <w:lang w:val="sr-Latn-CS"/>
        </w:rPr>
        <w:t>događaja</w:t>
      </w:r>
      <w:r>
        <w:rPr>
          <w:lang w:val="sr-Latn-CS"/>
        </w:rPr>
        <w:t>.</w:t>
      </w:r>
    </w:p>
    <w:p w14:paraId="72DBADEA" w14:textId="77777777" w:rsidR="00786068" w:rsidRPr="003372D3" w:rsidRDefault="00786068" w:rsidP="00786068">
      <w:pPr>
        <w:pStyle w:val="Heading2"/>
        <w:rPr>
          <w:lang w:val="sr-Latn-CS"/>
        </w:rPr>
      </w:pPr>
      <w:bookmarkStart w:id="12" w:name="_Toc163018902"/>
      <w:r>
        <w:rPr>
          <w:lang w:val="sr-Latn-CS"/>
        </w:rPr>
        <w:t>Pregled publikacija po tipu</w:t>
      </w:r>
      <w:bookmarkEnd w:id="12"/>
    </w:p>
    <w:p w14:paraId="70ABDF1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C9B7E82" w14:textId="77777777" w:rsidR="007E0B43" w:rsidRDefault="00E55045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sa publikacijama </w:t>
      </w:r>
      <w:r w:rsidR="00B40836">
        <w:rPr>
          <w:lang w:val="sr-Latn-CS"/>
        </w:rPr>
        <w:t>razvrstanim po tipu.</w:t>
      </w:r>
    </w:p>
    <w:p w14:paraId="4450F76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12FEA67" w14:textId="77777777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14:paraId="5640764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205EA7F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801AAC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302822C" w14:textId="77777777" w:rsidR="007E0B43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opciju za prikaz informacija o publikacijama.</w:t>
      </w:r>
    </w:p>
    <w:p w14:paraId="02489A98" w14:textId="77777777" w:rsidR="00F93061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se stranica za definisanje kriterijuma i prikaz spiska publikacija.</w:t>
      </w:r>
    </w:p>
    <w:p w14:paraId="365F6D12" w14:textId="77777777" w:rsidR="00F93061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bira koji tip publikacija želi da vidi i aktivira komandu </w:t>
      </w:r>
      <w:r w:rsidRPr="00F93061"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 w14:paraId="05E819B2" w14:textId="77777777" w:rsidR="00F93061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Stranica se osvežava i prikazuje spisak publikacija odgovarajućeg tipa.</w:t>
      </w:r>
    </w:p>
    <w:p w14:paraId="342E771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59B7462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7CCDB4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905CAA7" w14:textId="77777777" w:rsidR="007E0B43" w:rsidRDefault="00B40836" w:rsidP="00B40836">
      <w:pPr>
        <w:pStyle w:val="BodyText"/>
        <w:rPr>
          <w:lang w:val="sr-Latn-CS"/>
        </w:rPr>
      </w:pPr>
      <w:r>
        <w:rPr>
          <w:lang w:val="sr-Latn-CS"/>
        </w:rPr>
        <w:t>Tekuća stranica je stranica sa spiskom publikacija.</w:t>
      </w:r>
    </w:p>
    <w:p w14:paraId="2E3C2C8E" w14:textId="77777777" w:rsidR="00786068" w:rsidRPr="003372D3" w:rsidRDefault="00786068" w:rsidP="00786068">
      <w:pPr>
        <w:pStyle w:val="Heading2"/>
        <w:rPr>
          <w:lang w:val="sr-Latn-CS"/>
        </w:rPr>
      </w:pPr>
      <w:bookmarkStart w:id="13" w:name="_Toc163018903"/>
      <w:r>
        <w:rPr>
          <w:lang w:val="sr-Latn-CS"/>
        </w:rPr>
        <w:t>Pregled publikacija po godini</w:t>
      </w:r>
      <w:bookmarkEnd w:id="13"/>
    </w:p>
    <w:p w14:paraId="55860CCA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2A58CFC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Prikaz stranice sa publikacijama razvrstanim po tipu za određenu godinu.</w:t>
      </w:r>
    </w:p>
    <w:p w14:paraId="741E4CBA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97269B7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14:paraId="454E6BEB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C8EF96D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403A962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B85E5E6" w14:textId="77777777" w:rsidR="00DD4C2E" w:rsidRDefault="00DD4C2E" w:rsidP="002C12A7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bira opciju za prikaz informacija o publikacijama.</w:t>
      </w:r>
    </w:p>
    <w:p w14:paraId="3AD18577" w14:textId="77777777"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Prikazuje se stranica za definisanje kriterijuma i prikaz spiska publikacija.</w:t>
      </w:r>
    </w:p>
    <w:p w14:paraId="12FA0910" w14:textId="77777777"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Korisnik bira koji godinu za koju želi da vidi publikacije i aktivira komandu </w:t>
      </w:r>
      <w:r w:rsidRPr="00F93061"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 w14:paraId="1D3A74B2" w14:textId="77777777"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lastRenderedPageBreak/>
        <w:t>Stranica se osvežava i prikazuje spisak publikacija razvrstanih po tipu za zadatu godinu.</w:t>
      </w:r>
    </w:p>
    <w:p w14:paraId="669B87E2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7B8E448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B1A8FAD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5069A85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Tekuća stranica je stranica sa spiskom publikacija.</w:t>
      </w:r>
    </w:p>
    <w:p w14:paraId="39629C69" w14:textId="24962F50" w:rsidR="00786068" w:rsidRPr="003372D3" w:rsidRDefault="00677B0E" w:rsidP="00785A86">
      <w:pPr>
        <w:pStyle w:val="Heading2"/>
        <w:rPr>
          <w:lang w:val="sr-Latn-CS"/>
        </w:rPr>
      </w:pPr>
      <w:r>
        <w:rPr>
          <w:lang w:val="sr-Latn-CS"/>
        </w:rPr>
        <w:t>Kreiranje događaja</w:t>
      </w:r>
    </w:p>
    <w:p w14:paraId="1717358C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06E07AF" w14:textId="5C66A176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Prikaz stranic</w:t>
      </w:r>
      <w:r w:rsidR="00677B0E">
        <w:rPr>
          <w:lang w:val="sr-Latn-CS"/>
        </w:rPr>
        <w:t xml:space="preserve">e </w:t>
      </w:r>
      <w:r>
        <w:rPr>
          <w:lang w:val="sr-Latn-CS"/>
        </w:rPr>
        <w:t xml:space="preserve">sa </w:t>
      </w:r>
      <w:r w:rsidR="00677B0E">
        <w:rPr>
          <w:lang w:val="sr-Latn-CS"/>
        </w:rPr>
        <w:t>odgovarajućom formom za unos podataka</w:t>
      </w:r>
      <w:r>
        <w:rPr>
          <w:lang w:val="sr-Latn-CS"/>
        </w:rPr>
        <w:t>.</w:t>
      </w:r>
    </w:p>
    <w:p w14:paraId="4829BDE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A4DE46C" w14:textId="40E617E6" w:rsidR="000855AF" w:rsidRDefault="000855AF" w:rsidP="000855AF">
      <w:pPr>
        <w:pStyle w:val="BodyText"/>
        <w:rPr>
          <w:lang w:val="sr-Latn-CS"/>
        </w:rPr>
      </w:pPr>
      <w:r>
        <w:rPr>
          <w:lang w:val="sr-Latn-CS"/>
        </w:rPr>
        <w:t>Korisnik, Administrator.</w:t>
      </w:r>
    </w:p>
    <w:p w14:paraId="6714CA0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39822BA" w14:textId="1D62D4DF" w:rsidR="007E0B43" w:rsidRDefault="002F5A90" w:rsidP="007E0B43">
      <w:pPr>
        <w:pStyle w:val="BodyText"/>
        <w:rPr>
          <w:lang w:val="sr-Latn-CS"/>
        </w:rPr>
      </w:pPr>
      <w:r>
        <w:rPr>
          <w:lang w:val="sr-Latn-CS"/>
        </w:rPr>
        <w:t>Prijavljivanje na portal.</w:t>
      </w:r>
    </w:p>
    <w:p w14:paraId="1E78F06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0AC1137" w14:textId="019C7BBC" w:rsidR="007E0B43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Korisnik bira opciju </w:t>
      </w:r>
      <w:r w:rsidR="00E06AF9">
        <w:rPr>
          <w:lang w:val="sr-Latn-CS"/>
        </w:rPr>
        <w:t>za pravljenje novog događaja.</w:t>
      </w:r>
    </w:p>
    <w:p w14:paraId="041D2461" w14:textId="32EB660F" w:rsidR="00C549E0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</w:t>
      </w:r>
      <w:r w:rsidR="00AF7F69">
        <w:rPr>
          <w:lang w:val="sr-Latn-CS"/>
        </w:rPr>
        <w:t xml:space="preserve">e stranica sa </w:t>
      </w:r>
      <w:r w:rsidR="00E06AF9">
        <w:rPr>
          <w:lang w:val="sr-Latn-CS"/>
        </w:rPr>
        <w:t>odgovarajućom formom gde korisnik unosi sve neophodne podatke bitne za događaj.</w:t>
      </w:r>
    </w:p>
    <w:p w14:paraId="0BB7256B" w14:textId="120EA5FF" w:rsidR="00E06AF9" w:rsidRDefault="00E06AF9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Validiranje popunjenih podataka.</w:t>
      </w:r>
    </w:p>
    <w:p w14:paraId="5702E4DA" w14:textId="7C6835B3" w:rsidR="00E06AF9" w:rsidRDefault="00E06AF9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Obaveštenje o uspešnom kreiranju.</w:t>
      </w:r>
    </w:p>
    <w:p w14:paraId="6D0955F5" w14:textId="2F1D39D4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1A33851A" w14:textId="085D9FE2" w:rsidR="007E0B43" w:rsidRDefault="00851E18" w:rsidP="007E0B43">
      <w:pPr>
        <w:pStyle w:val="BodyText"/>
        <w:rPr>
          <w:lang w:val="sr-Latn-CS"/>
        </w:rPr>
      </w:pPr>
      <w:r>
        <w:rPr>
          <w:lang w:val="sr-Latn-CS"/>
        </w:rPr>
        <w:t>Unošenje nevalidnih podataka.</w:t>
      </w:r>
    </w:p>
    <w:p w14:paraId="4585FBE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01DB55E" w14:textId="1FDA8670" w:rsidR="007E0B43" w:rsidRDefault="00C549E0" w:rsidP="00C549E0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851E18">
        <w:rPr>
          <w:lang w:val="sr-Latn-CS"/>
        </w:rPr>
        <w:t>mapom i prikaz kreiranog događaja na mapi</w:t>
      </w:r>
      <w:r w:rsidR="007E0B43">
        <w:rPr>
          <w:lang w:val="sr-Latn-CS"/>
        </w:rPr>
        <w:t>.</w:t>
      </w:r>
    </w:p>
    <w:p w14:paraId="1D644A16" w14:textId="76DEBC1D" w:rsidR="007B7926" w:rsidRDefault="007B7926" w:rsidP="00C549E0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59E39899" w14:textId="1CF1D755" w:rsidR="007B7926" w:rsidRPr="007B7926" w:rsidRDefault="007B7926" w:rsidP="00C549E0">
      <w:pPr>
        <w:pStyle w:val="BodyText"/>
        <w:rPr>
          <w:b/>
          <w:bCs/>
          <w:lang w:val="sr-Latn-CS"/>
        </w:rPr>
      </w:pPr>
      <w:r>
        <w:rPr>
          <w:b/>
          <w:bCs/>
          <w:noProof/>
          <w:lang w:val="sr-Latn-CS"/>
        </w:rPr>
        <w:lastRenderedPageBreak/>
        <w:drawing>
          <wp:inline distT="0" distB="0" distL="0" distR="0" wp14:anchorId="1A19DE6D" wp14:editId="2B368DD6">
            <wp:extent cx="6075259" cy="4703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793" cy="471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3B8EE" w14:textId="3E4DA71D" w:rsidR="00786068" w:rsidRPr="003372D3" w:rsidRDefault="008E107B" w:rsidP="00786068">
      <w:pPr>
        <w:pStyle w:val="Heading2"/>
        <w:rPr>
          <w:lang w:val="sr-Latn-CS"/>
        </w:rPr>
      </w:pPr>
      <w:r>
        <w:rPr>
          <w:lang w:val="sr-Latn-CS"/>
        </w:rPr>
        <w:t>Brisanje događaja</w:t>
      </w:r>
    </w:p>
    <w:p w14:paraId="459A5DE0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E1024EE" w14:textId="5A0EA0B1" w:rsidR="007E0B43" w:rsidRDefault="00407EF3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sa </w:t>
      </w:r>
      <w:r w:rsidR="008E107B">
        <w:rPr>
          <w:lang w:val="sr-Latn-CS"/>
        </w:rPr>
        <w:t>izabranim događajem kojeg korisnik želi da obriše.</w:t>
      </w:r>
    </w:p>
    <w:p w14:paraId="5C658E0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1D15B89" w14:textId="77777777" w:rsidR="008E107B" w:rsidRDefault="008E107B" w:rsidP="008E107B">
      <w:pPr>
        <w:pStyle w:val="BodyText"/>
        <w:rPr>
          <w:lang w:val="sr-Latn-CS"/>
        </w:rPr>
      </w:pPr>
      <w:r>
        <w:rPr>
          <w:lang w:val="sr-Latn-CS"/>
        </w:rPr>
        <w:t>Korisnik, Administrator.</w:t>
      </w:r>
    </w:p>
    <w:p w14:paraId="01CE4F5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2C57153" w14:textId="76C2170A" w:rsidR="007E0B43" w:rsidRDefault="008E107B" w:rsidP="007E0B43">
      <w:pPr>
        <w:pStyle w:val="BodyText"/>
        <w:rPr>
          <w:lang w:val="sr-Latn-CS"/>
        </w:rPr>
      </w:pPr>
      <w:r>
        <w:rPr>
          <w:lang w:val="sr-Latn-CS"/>
        </w:rPr>
        <w:t>Prijavljivanje na portal.</w:t>
      </w:r>
    </w:p>
    <w:p w14:paraId="4B995F03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5DEC91C" w14:textId="5A390AB4" w:rsidR="00255A41" w:rsidRPr="00255A41" w:rsidRDefault="00255A41" w:rsidP="00E15A22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 xml:space="preserve">Izbor opcije za prikaz informacija o određenom </w:t>
      </w:r>
      <w:r w:rsidR="008E107B">
        <w:rPr>
          <w:lang w:val="sr-Latn-CS"/>
        </w:rPr>
        <w:t>događaju</w:t>
      </w:r>
      <w:r w:rsidRPr="00255A41">
        <w:rPr>
          <w:lang w:val="sr-Latn-CS"/>
        </w:rPr>
        <w:t>.</w:t>
      </w:r>
    </w:p>
    <w:p w14:paraId="5ED61AE6" w14:textId="37423852" w:rsidR="00255A41" w:rsidRDefault="008E107B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Validiranje da li je izabrani događaj kreirao korisnik koji želi da taj događaj obriše.</w:t>
      </w:r>
    </w:p>
    <w:p w14:paraId="02777470" w14:textId="699F09AD" w:rsidR="008E107B" w:rsidRDefault="008E107B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 stranice događaja i prikaz dodatnih komandi ukoliko je korisnik vlasnik događaja.</w:t>
      </w:r>
    </w:p>
    <w:p w14:paraId="56D2E0B1" w14:textId="77777777"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zuzetci:</w:t>
      </w:r>
    </w:p>
    <w:p w14:paraId="7302B8CB" w14:textId="362A982B" w:rsidR="007E0B43" w:rsidRDefault="008E107B" w:rsidP="007E0B43">
      <w:pPr>
        <w:pStyle w:val="BodyText"/>
        <w:rPr>
          <w:lang w:val="sr-Latn-CS"/>
        </w:rPr>
      </w:pPr>
      <w:r>
        <w:rPr>
          <w:lang w:val="sr-Latn-CS"/>
        </w:rPr>
        <w:t>Korisnik nij</w:t>
      </w:r>
      <w:r w:rsidR="00E65915">
        <w:rPr>
          <w:lang w:val="sr-Latn-CS"/>
        </w:rPr>
        <w:t>e</w:t>
      </w:r>
      <w:r>
        <w:rPr>
          <w:lang w:val="sr-Latn-CS"/>
        </w:rPr>
        <w:t xml:space="preserve"> vlasnik događaja.</w:t>
      </w:r>
    </w:p>
    <w:p w14:paraId="4A78436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02BF73DC" w14:textId="32A98BF3" w:rsidR="007E0B43" w:rsidRDefault="008E107B" w:rsidP="00255A41">
      <w:pPr>
        <w:pStyle w:val="BodyText"/>
        <w:rPr>
          <w:lang w:val="sr-Latn-CS"/>
        </w:rPr>
      </w:pPr>
      <w:r>
        <w:rPr>
          <w:lang w:val="sr-Latn-CS"/>
        </w:rPr>
        <w:t>Događaj je obrisan.</w:t>
      </w:r>
    </w:p>
    <w:p w14:paraId="05CC6870" w14:textId="37E0A611" w:rsidR="00786068" w:rsidRPr="003372D3" w:rsidRDefault="00623078" w:rsidP="003D60F1">
      <w:pPr>
        <w:pStyle w:val="Heading2"/>
        <w:rPr>
          <w:lang w:val="sr-Latn-CS"/>
        </w:rPr>
      </w:pPr>
      <w:r>
        <w:rPr>
          <w:lang w:val="sr-Latn-CS"/>
        </w:rPr>
        <w:t>Izmena događaja</w:t>
      </w:r>
    </w:p>
    <w:p w14:paraId="0DCF35E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A63EA06" w14:textId="65FA84EF" w:rsidR="00623078" w:rsidRDefault="00623078" w:rsidP="00623078">
      <w:pPr>
        <w:pStyle w:val="BodyText"/>
        <w:rPr>
          <w:lang w:val="sr-Latn-CS"/>
        </w:rPr>
      </w:pPr>
      <w:r>
        <w:rPr>
          <w:lang w:val="sr-Latn-CS"/>
        </w:rPr>
        <w:t>Prikaz stranice sa izabranim događajem kojeg korisnik želi da izmeni.</w:t>
      </w:r>
    </w:p>
    <w:p w14:paraId="0B6998F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B6E554B" w14:textId="77777777" w:rsidR="00623078" w:rsidRDefault="00623078" w:rsidP="00623078">
      <w:pPr>
        <w:pStyle w:val="BodyText"/>
        <w:rPr>
          <w:lang w:val="sr-Latn-CS"/>
        </w:rPr>
      </w:pPr>
      <w:r>
        <w:rPr>
          <w:lang w:val="sr-Latn-CS"/>
        </w:rPr>
        <w:t>Korisnik, Administrator.</w:t>
      </w:r>
    </w:p>
    <w:p w14:paraId="1BBCE44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985F2DF" w14:textId="77777777" w:rsidR="00623078" w:rsidRDefault="00623078" w:rsidP="00623078">
      <w:pPr>
        <w:pStyle w:val="BodyText"/>
        <w:rPr>
          <w:lang w:val="sr-Latn-CS"/>
        </w:rPr>
      </w:pPr>
      <w:r>
        <w:rPr>
          <w:lang w:val="sr-Latn-CS"/>
        </w:rPr>
        <w:t>Prijavljivanje na portal.</w:t>
      </w:r>
    </w:p>
    <w:p w14:paraId="40F0C9C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F5A52E2" w14:textId="77777777" w:rsidR="00623078" w:rsidRPr="00255A41" w:rsidRDefault="00623078" w:rsidP="00623078">
      <w:pPr>
        <w:pStyle w:val="BodyText"/>
        <w:numPr>
          <w:ilvl w:val="0"/>
          <w:numId w:val="11"/>
        </w:numPr>
        <w:rPr>
          <w:lang w:val="sr-Latn-CS"/>
        </w:rPr>
      </w:pPr>
      <w:r w:rsidRPr="00255A41">
        <w:rPr>
          <w:lang w:val="sr-Latn-CS"/>
        </w:rPr>
        <w:t xml:space="preserve">Izbor opcije za prikaz informacija o određenom </w:t>
      </w:r>
      <w:r>
        <w:rPr>
          <w:lang w:val="sr-Latn-CS"/>
        </w:rPr>
        <w:t>događaju</w:t>
      </w:r>
      <w:r w:rsidRPr="00255A41">
        <w:rPr>
          <w:lang w:val="sr-Latn-CS"/>
        </w:rPr>
        <w:t>.</w:t>
      </w:r>
    </w:p>
    <w:p w14:paraId="4318EE5A" w14:textId="77777777" w:rsidR="00E65915" w:rsidRDefault="00E65915" w:rsidP="00E65915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Validiranje da li je izabrani događaj kreirao korisnik koji želi da taj događaj obriše.</w:t>
      </w:r>
    </w:p>
    <w:p w14:paraId="061B45CC" w14:textId="77777777" w:rsidR="00E65915" w:rsidRDefault="00E65915" w:rsidP="00E65915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 stranice događaja i prikaz dodatnih komandi ukoliko je korisnik vlasnik događaja.</w:t>
      </w:r>
    </w:p>
    <w:p w14:paraId="08428162" w14:textId="765E1D66" w:rsidR="00CF2AB8" w:rsidRPr="00CF2AB8" w:rsidRDefault="00E65915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menja željene podatke i čuva novu verziju događaja.</w:t>
      </w:r>
    </w:p>
    <w:p w14:paraId="5424D60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434A5C3" w14:textId="036B332B" w:rsidR="007E0B43" w:rsidRDefault="00E65915" w:rsidP="00CF2AB8">
      <w:pPr>
        <w:pStyle w:val="BodyText"/>
        <w:rPr>
          <w:lang w:val="sr-Latn-CS"/>
        </w:rPr>
      </w:pPr>
      <w:r>
        <w:rPr>
          <w:lang w:val="sr-Latn-CS"/>
        </w:rPr>
        <w:t>Korisnik nije vlasnik događaja.</w:t>
      </w:r>
    </w:p>
    <w:p w14:paraId="12C7F90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CA9CE40" w14:textId="0E593FCB" w:rsidR="007E0B43" w:rsidRPr="00CF2AB8" w:rsidRDefault="00184214" w:rsidP="007E0B43">
      <w:pPr>
        <w:pStyle w:val="BodyText"/>
        <w:rPr>
          <w:lang w:val="sr-Latn-CS"/>
        </w:rPr>
      </w:pPr>
      <w:r>
        <w:rPr>
          <w:lang w:val="sr-Latn-CS"/>
        </w:rPr>
        <w:t>Događaj je izmenjen.</w:t>
      </w:r>
    </w:p>
    <w:p w14:paraId="530AC134" w14:textId="76018B72" w:rsidR="007E0B43" w:rsidRDefault="007E0B43" w:rsidP="007E0B43">
      <w:pPr>
        <w:pStyle w:val="BodyText"/>
        <w:rPr>
          <w:lang w:val="sr-Latn-CS"/>
        </w:rPr>
      </w:pPr>
    </w:p>
    <w:p w14:paraId="5EA2DB5B" w14:textId="77777777" w:rsidR="00786068" w:rsidRPr="003372D3" w:rsidRDefault="003D60F1" w:rsidP="007061AB">
      <w:pPr>
        <w:pStyle w:val="Heading2"/>
        <w:rPr>
          <w:lang w:val="sr-Latn-CS"/>
        </w:rPr>
      </w:pPr>
      <w:bookmarkStart w:id="14" w:name="_Toc163018907"/>
      <w:r>
        <w:rPr>
          <w:lang w:val="sr-Latn-CS"/>
        </w:rPr>
        <w:t xml:space="preserve">Ažuriranje podataka o </w:t>
      </w:r>
      <w:r w:rsidR="007061AB">
        <w:rPr>
          <w:lang w:val="sr-Latn-CS"/>
        </w:rPr>
        <w:t>članu</w:t>
      </w:r>
      <w:bookmarkEnd w:id="14"/>
    </w:p>
    <w:p w14:paraId="28C6086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03C2E4E" w14:textId="784089C2" w:rsidR="009D5ECD" w:rsidRPr="009D5ECD" w:rsidRDefault="009D5ECD" w:rsidP="009D5ECD">
      <w:pPr>
        <w:pStyle w:val="BodyText"/>
        <w:rPr>
          <w:lang w:val="sr-Latn-CS"/>
        </w:rPr>
      </w:pPr>
      <w:r w:rsidRPr="009D5ECD">
        <w:rPr>
          <w:lang w:val="sr-Latn-CS"/>
        </w:rPr>
        <w:t xml:space="preserve">Ažuriranje podataka o sebi od strane prijavljenog </w:t>
      </w:r>
      <w:r w:rsidR="00964163">
        <w:rPr>
          <w:lang w:val="sr-Latn-CS"/>
        </w:rPr>
        <w:t>korisnika portala</w:t>
      </w:r>
      <w:r>
        <w:rPr>
          <w:lang w:val="sr-Latn-CS"/>
        </w:rPr>
        <w:t>.</w:t>
      </w:r>
    </w:p>
    <w:p w14:paraId="2FC9419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ADCD4B9" w14:textId="77777777" w:rsidR="00552809" w:rsidRDefault="00552809" w:rsidP="00552809">
      <w:pPr>
        <w:pStyle w:val="BodyText"/>
        <w:rPr>
          <w:lang w:val="sr-Latn-CS"/>
        </w:rPr>
      </w:pPr>
      <w:r>
        <w:rPr>
          <w:lang w:val="sr-Latn-CS"/>
        </w:rPr>
        <w:t>Korisnik, Administrator.</w:t>
      </w:r>
    </w:p>
    <w:p w14:paraId="6106052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EFF9855" w14:textId="77777777" w:rsidR="007E0B43" w:rsidRDefault="009D5ECD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6E83CA7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0FA61E3" w14:textId="798FA9F9" w:rsidR="009D5ECD" w:rsidRPr="009D5ECD" w:rsidRDefault="009F61E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bira opciju </w:t>
      </w:r>
      <w:r>
        <w:rPr>
          <w:lang w:val="sr-Latn-CS"/>
        </w:rPr>
        <w:t xml:space="preserve">za prikaz </w:t>
      </w:r>
      <w:r w:rsidR="00644648">
        <w:rPr>
          <w:lang w:val="sr-Latn-CS"/>
        </w:rPr>
        <w:t>ličnih podataka</w:t>
      </w:r>
      <w:r w:rsidR="009D5ECD" w:rsidRPr="009D5ECD">
        <w:rPr>
          <w:lang w:val="sr-Latn-CS"/>
        </w:rPr>
        <w:t>.</w:t>
      </w:r>
    </w:p>
    <w:p w14:paraId="308A1FA7" w14:textId="4BEA404F" w:rsidR="009D5ECD" w:rsidRPr="009D5ECD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 w:rsidR="00644648">
        <w:rPr>
          <w:lang w:val="sr-Latn-CS"/>
        </w:rPr>
        <w:t>ličnim podacima korisnika</w:t>
      </w:r>
      <w:r w:rsidRPr="009D5ECD">
        <w:rPr>
          <w:lang w:val="sr-Latn-CS"/>
        </w:rPr>
        <w:t>.</w:t>
      </w:r>
    </w:p>
    <w:p w14:paraId="3DED0982" w14:textId="2418AEFB" w:rsidR="009D5ECD" w:rsidRPr="009D5ECD" w:rsidRDefault="00644648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 izvršava željene izmene i na kraju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499290C6" w14:textId="41B60047" w:rsidR="009D5ECD" w:rsidRPr="009D5ECD" w:rsidRDefault="00644648" w:rsidP="009D5ECD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Vrši se provera podataka</w:t>
      </w:r>
      <w:r w:rsidR="009D5ECD" w:rsidRPr="009D5ECD">
        <w:rPr>
          <w:lang w:val="sr-Latn-CS"/>
        </w:rPr>
        <w:t>.</w:t>
      </w:r>
    </w:p>
    <w:p w14:paraId="16C8DFE3" w14:textId="03603D62" w:rsidR="009D5ECD" w:rsidRDefault="00644648" w:rsidP="009D5ECD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Vrši se ažuriranje podataka u bazi podataka</w:t>
      </w:r>
      <w:r w:rsidR="009D5ECD" w:rsidRPr="009D5ECD">
        <w:rPr>
          <w:lang w:val="sr-Latn-CS"/>
        </w:rPr>
        <w:t>.</w:t>
      </w:r>
    </w:p>
    <w:p w14:paraId="1E1F98AB" w14:textId="22A9394F" w:rsidR="004B376F" w:rsidRPr="009D5ECD" w:rsidRDefault="004B376F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4B376F">
        <w:rPr>
          <w:lang w:val="sr-Latn-CS"/>
        </w:rPr>
        <w:t>Osvežava se stranica sa podacima o korisniku.</w:t>
      </w:r>
    </w:p>
    <w:p w14:paraId="796C8F0E" w14:textId="77777777" w:rsidR="00644648" w:rsidRDefault="00644648" w:rsidP="00644648">
      <w:pPr>
        <w:pStyle w:val="BodyText"/>
        <w:rPr>
          <w:lang w:val="sr-Latn-CS"/>
        </w:rPr>
      </w:pPr>
    </w:p>
    <w:p w14:paraId="74B0B739" w14:textId="650630BC" w:rsidR="007E0B43" w:rsidRPr="007E0B43" w:rsidRDefault="007E0B43" w:rsidP="00644648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3A720277" w14:textId="501DD0EA" w:rsidR="007E0B43" w:rsidRPr="009F61E4" w:rsidRDefault="009F61E4" w:rsidP="001E5849">
      <w:pPr>
        <w:pStyle w:val="BodyText"/>
        <w:rPr>
          <w:lang w:val="sr-Latn-CS"/>
        </w:rPr>
      </w:pPr>
      <w:r w:rsidRPr="009F61E4">
        <w:rPr>
          <w:lang w:val="sr-Latn-CS"/>
        </w:rPr>
        <w:lastRenderedPageBreak/>
        <w:t>[</w:t>
      </w:r>
      <w:r w:rsidR="001E5849" w:rsidRPr="001E5849">
        <w:rPr>
          <w:i/>
          <w:iCs/>
          <w:lang w:val="sr-Latn-CS"/>
        </w:rPr>
        <w:t xml:space="preserve">Podaci o </w:t>
      </w:r>
      <w:r w:rsidR="001E5849">
        <w:rPr>
          <w:i/>
          <w:iCs/>
          <w:lang w:val="sr-Latn-CS"/>
        </w:rPr>
        <w:t>članu</w:t>
      </w:r>
      <w:r w:rsidR="001E5849" w:rsidRPr="001E5849">
        <w:rPr>
          <w:i/>
          <w:iCs/>
          <w:lang w:val="sr-Latn-CS"/>
        </w:rPr>
        <w:t xml:space="preserve"> nisu validni</w:t>
      </w:r>
      <w:r w:rsidRPr="009F61E4">
        <w:rPr>
          <w:lang w:val="sr-Latn-CS"/>
        </w:rPr>
        <w:t xml:space="preserve">] Prikazuje se obaveštenje na formi sa podacima o </w:t>
      </w:r>
      <w:r w:rsidR="004B376F">
        <w:rPr>
          <w:lang w:val="sr-Latn-CS"/>
        </w:rPr>
        <w:t>korisniku portala</w:t>
      </w:r>
      <w:r w:rsidRPr="009F61E4">
        <w:rPr>
          <w:lang w:val="sr-Latn-CS"/>
        </w:rPr>
        <w:t>.</w:t>
      </w:r>
    </w:p>
    <w:p w14:paraId="42D5535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CEB0EB8" w14:textId="4CB8F6A5" w:rsidR="007E0B43" w:rsidRDefault="009F61E4" w:rsidP="007E0B43">
      <w:pPr>
        <w:pStyle w:val="BodyText"/>
        <w:rPr>
          <w:lang w:val="sr-Latn-CS"/>
        </w:rPr>
      </w:pPr>
      <w:r>
        <w:rPr>
          <w:lang w:val="sr-Latn-CS"/>
        </w:rPr>
        <w:t xml:space="preserve">Podaci o </w:t>
      </w:r>
      <w:r w:rsidR="004763C4">
        <w:rPr>
          <w:lang w:val="sr-Latn-CS"/>
        </w:rPr>
        <w:t>korisniku</w:t>
      </w:r>
      <w:r>
        <w:rPr>
          <w:lang w:val="sr-Latn-CS"/>
        </w:rPr>
        <w:t xml:space="preserve"> su izmenjeni.</w:t>
      </w:r>
    </w:p>
    <w:p w14:paraId="357697F0" w14:textId="77777777" w:rsidR="0005485B" w:rsidRDefault="0005485B" w:rsidP="009F61E4">
      <w:pPr>
        <w:pStyle w:val="BodyText"/>
        <w:rPr>
          <w:lang w:val="sr-Latn-CS"/>
        </w:rPr>
      </w:pPr>
    </w:p>
    <w:p w14:paraId="66E15B62" w14:textId="033471AA" w:rsidR="00786068" w:rsidRPr="003372D3" w:rsidRDefault="00541023" w:rsidP="00786068">
      <w:pPr>
        <w:pStyle w:val="Heading2"/>
        <w:rPr>
          <w:lang w:val="sr-Latn-CS"/>
        </w:rPr>
      </w:pPr>
      <w:r>
        <w:rPr>
          <w:lang w:val="sr-Latn-CS"/>
        </w:rPr>
        <w:t>Upotreba kredita</w:t>
      </w:r>
    </w:p>
    <w:p w14:paraId="6E7BA7C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8E13E37" w14:textId="365B4BA2" w:rsidR="007E0B43" w:rsidRDefault="00541023" w:rsidP="00F31591">
      <w:pPr>
        <w:pStyle w:val="BodyText"/>
        <w:rPr>
          <w:lang w:val="sr-Latn-CS"/>
        </w:rPr>
      </w:pPr>
      <w:r>
        <w:rPr>
          <w:lang w:val="sr-Latn-CS"/>
        </w:rPr>
        <w:t>Upotreba virtuelne valute pri vršenju plaćanja za prijavljivanje na događaje.</w:t>
      </w:r>
    </w:p>
    <w:p w14:paraId="141C764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2F1973F" w14:textId="2391AC1F" w:rsidR="007E0B43" w:rsidRDefault="00BF07BD" w:rsidP="007C4972">
      <w:pPr>
        <w:pStyle w:val="BodyText"/>
        <w:rPr>
          <w:lang w:val="sr-Latn-CS"/>
        </w:rPr>
      </w:pPr>
      <w:r>
        <w:rPr>
          <w:lang w:val="sr-Latn-CS"/>
        </w:rPr>
        <w:t>Korisnik, Administrator.</w:t>
      </w:r>
    </w:p>
    <w:p w14:paraId="29441A7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4B8F5A4" w14:textId="6BC1F163" w:rsidR="007E0B43" w:rsidRDefault="00A55444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</w:t>
      </w:r>
      <w:r w:rsidR="00D907C1">
        <w:rPr>
          <w:lang w:val="sr-Latn-CS"/>
        </w:rPr>
        <w:t>, korisnik ima dovoljno kredita</w:t>
      </w:r>
      <w:r>
        <w:rPr>
          <w:lang w:val="sr-Latn-CS"/>
        </w:rPr>
        <w:t>.</w:t>
      </w:r>
    </w:p>
    <w:p w14:paraId="36B4725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39249D1" w14:textId="4799DB62" w:rsidR="007E0B43" w:rsidRDefault="00D907C1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 stranica sa događajima</w:t>
      </w:r>
      <w:r w:rsidR="00D77D96">
        <w:rPr>
          <w:lang w:val="sr-Latn-CS"/>
        </w:rPr>
        <w:t>.</w:t>
      </w:r>
    </w:p>
    <w:p w14:paraId="21B8BC7B" w14:textId="47238DC7" w:rsidR="00D907C1" w:rsidRDefault="00D907C1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bira događaj na koji želi da se prijavi. </w:t>
      </w:r>
    </w:p>
    <w:p w14:paraId="0FA8463D" w14:textId="4EAE95A1" w:rsidR="00D77D96" w:rsidRDefault="00D907C1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 stranica izabranog događaja</w:t>
      </w:r>
      <w:r w:rsidR="00D77D96">
        <w:rPr>
          <w:lang w:val="sr-Latn-CS"/>
        </w:rPr>
        <w:t>.</w:t>
      </w:r>
    </w:p>
    <w:p w14:paraId="459B403E" w14:textId="113C851E" w:rsidR="00D77D96" w:rsidRDefault="00D907C1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Ukoliko događaj zahteva plaćanje prilikom prijave, prikazuje se cena u virtuelnoj valuti </w:t>
      </w:r>
      <w:r>
        <w:rPr>
          <w:i/>
          <w:iCs/>
          <w:lang w:val="sr-Latn-CS"/>
        </w:rPr>
        <w:t>kredit</w:t>
      </w:r>
      <w:r w:rsidR="00D77D96">
        <w:rPr>
          <w:lang w:val="sr-Latn-CS"/>
        </w:rPr>
        <w:t>.</w:t>
      </w:r>
    </w:p>
    <w:p w14:paraId="6FFC5932" w14:textId="6F55A5B7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</w:t>
      </w:r>
      <w:r w:rsidR="00D907C1">
        <w:rPr>
          <w:lang w:val="sr-Latn-CS"/>
        </w:rPr>
        <w:t xml:space="preserve">orisnik, ukoliko ima dovoljno kredita, može kliknuti na dugme </w:t>
      </w:r>
      <w:r w:rsidR="00D907C1">
        <w:rPr>
          <w:i/>
          <w:iCs/>
          <w:lang w:val="sr-Latn-CS"/>
        </w:rPr>
        <w:t>plati i prijavi se</w:t>
      </w:r>
      <w:r>
        <w:rPr>
          <w:lang w:val="sr-Latn-CS"/>
        </w:rPr>
        <w:t>.</w:t>
      </w:r>
    </w:p>
    <w:p w14:paraId="3EF6C8BA" w14:textId="10746BBE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Osvežava </w:t>
      </w:r>
      <w:r w:rsidR="00D907C1">
        <w:rPr>
          <w:lang w:val="sr-Latn-CS"/>
        </w:rPr>
        <w:t>se stranica sa događajem</w:t>
      </w:r>
      <w:r>
        <w:rPr>
          <w:lang w:val="sr-Latn-CS"/>
        </w:rPr>
        <w:t>.</w:t>
      </w:r>
    </w:p>
    <w:p w14:paraId="1C7F6143" w14:textId="680455C7" w:rsidR="00D77D96" w:rsidRDefault="00D907C1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je prijavljen na događaj</w:t>
      </w:r>
      <w:r w:rsidR="00D77D96">
        <w:rPr>
          <w:lang w:val="sr-Latn-CS"/>
        </w:rPr>
        <w:t>.</w:t>
      </w:r>
    </w:p>
    <w:p w14:paraId="32E18304" w14:textId="651EA2AE" w:rsidR="00D907C1" w:rsidRPr="00D907C1" w:rsidRDefault="00D77D96" w:rsidP="00D907C1">
      <w:pPr>
        <w:pStyle w:val="BodyText"/>
        <w:ind w:left="1440"/>
        <w:rPr>
          <w:b/>
          <w:bCs/>
          <w:lang w:val="sr-Latn-CS"/>
        </w:rPr>
      </w:pPr>
      <w:r>
        <w:rPr>
          <w:lang w:val="sr-Latn-CS"/>
        </w:rPr>
        <w:t xml:space="preserve"> </w:t>
      </w:r>
    </w:p>
    <w:p w14:paraId="50E265AF" w14:textId="302FBFE5" w:rsidR="007E0B43" w:rsidRPr="007E0B43" w:rsidRDefault="007E0B43" w:rsidP="00D907C1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1863B967" w14:textId="343D1243" w:rsidR="007E0B43" w:rsidRPr="005B4961" w:rsidRDefault="00D907C1" w:rsidP="007E0B43">
      <w:pPr>
        <w:pStyle w:val="BodyText"/>
        <w:rPr>
          <w:lang w:val="sr-Latn-CS"/>
        </w:rPr>
      </w:pPr>
      <w:r>
        <w:t>Korisnik nema dovoljno kredita za prijavu.</w:t>
      </w:r>
    </w:p>
    <w:p w14:paraId="44CC5B3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ED3382C" w14:textId="42D9ED35" w:rsidR="007E0B43" w:rsidRDefault="000B6225" w:rsidP="007E0B43">
      <w:pPr>
        <w:pStyle w:val="BodyText"/>
        <w:rPr>
          <w:lang w:val="sr-Latn-CS"/>
        </w:rPr>
      </w:pPr>
      <w:r>
        <w:rPr>
          <w:lang w:val="sr-Latn-CS"/>
        </w:rPr>
        <w:t>Korisniku je umanjen kredit; korisnik je prijavljen na događaj</w:t>
      </w:r>
      <w:r w:rsidR="00D77D96">
        <w:rPr>
          <w:lang w:val="sr-Latn-CS"/>
        </w:rPr>
        <w:t>.</w:t>
      </w:r>
    </w:p>
    <w:p w14:paraId="381ED3DD" w14:textId="20B69742" w:rsidR="006C2F57" w:rsidRPr="003372D3" w:rsidRDefault="000B6225" w:rsidP="006C2F57">
      <w:pPr>
        <w:pStyle w:val="Heading2"/>
        <w:rPr>
          <w:lang w:val="sr-Latn-CS"/>
        </w:rPr>
      </w:pPr>
      <w:r>
        <w:rPr>
          <w:lang w:val="sr-Latn-CS"/>
        </w:rPr>
        <w:t>Dodavanje kredita</w:t>
      </w:r>
    </w:p>
    <w:p w14:paraId="11B2A413" w14:textId="17D589FC" w:rsidR="006C2F57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61B3533" w14:textId="428C4188" w:rsidR="000B6225" w:rsidRPr="000B6225" w:rsidRDefault="000B6225" w:rsidP="006C2F57">
      <w:pPr>
        <w:pStyle w:val="BodyText"/>
        <w:keepNext/>
        <w:rPr>
          <w:lang w:val="sr-Latn-CS"/>
        </w:rPr>
      </w:pPr>
      <w:r>
        <w:rPr>
          <w:lang w:val="sr-Latn-CS"/>
        </w:rPr>
        <w:t>Korisnik šalje zahtev administratoru za dodavanje kredita na svoj nalog.</w:t>
      </w:r>
    </w:p>
    <w:p w14:paraId="619569C8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C08049C" w14:textId="780AB4A6" w:rsidR="006C2F57" w:rsidRDefault="000B6225" w:rsidP="006C2F57">
      <w:pPr>
        <w:pStyle w:val="BodyText"/>
        <w:rPr>
          <w:lang w:val="sr-Latn-CS"/>
        </w:rPr>
      </w:pPr>
      <w:r>
        <w:rPr>
          <w:lang w:val="sr-Latn-CS"/>
        </w:rPr>
        <w:t xml:space="preserve">Korisnik, </w:t>
      </w:r>
      <w:r w:rsidR="006C2F57">
        <w:rPr>
          <w:lang w:val="sr-Latn-CS"/>
        </w:rPr>
        <w:t>Administrator.</w:t>
      </w:r>
    </w:p>
    <w:p w14:paraId="1AA59E2E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EB20574" w14:textId="77777777" w:rsidR="006C2F57" w:rsidRDefault="006C2F57" w:rsidP="006C2F57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6E881C90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6BCAFF4" w14:textId="4E48A852" w:rsidR="006C2F57" w:rsidRDefault="006C2F5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Korisnik </w:t>
      </w:r>
      <w:r w:rsidR="00AE2976">
        <w:rPr>
          <w:lang w:val="sr-Latn-CS"/>
        </w:rPr>
        <w:t>šalje</w:t>
      </w:r>
      <w:r>
        <w:rPr>
          <w:lang w:val="sr-Latn-CS"/>
        </w:rPr>
        <w:t xml:space="preserve"> </w:t>
      </w:r>
      <w:r w:rsidR="00AE2976">
        <w:rPr>
          <w:lang w:val="sr-Latn-CS"/>
        </w:rPr>
        <w:t>zahtev za dodavanje kredita</w:t>
      </w:r>
      <w:r>
        <w:rPr>
          <w:lang w:val="sr-Latn-CS"/>
        </w:rPr>
        <w:t>.</w:t>
      </w:r>
    </w:p>
    <w:p w14:paraId="3FB7165B" w14:textId="13CBB6B1" w:rsidR="006C2F57" w:rsidRDefault="009E157D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šalje potvrdu o uplati na račun</w:t>
      </w:r>
      <w:r w:rsidR="006C2F57">
        <w:rPr>
          <w:lang w:val="sr-Latn-CS"/>
        </w:rPr>
        <w:t>.</w:t>
      </w:r>
    </w:p>
    <w:p w14:paraId="6DE17E7E" w14:textId="43B3ED43" w:rsidR="006C2F57" w:rsidRDefault="009E157D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Administrator dobija obaveštenje o zahtevu</w:t>
      </w:r>
      <w:r w:rsidR="006C2F57">
        <w:rPr>
          <w:lang w:val="sr-Latn-CS"/>
        </w:rPr>
        <w:t>.</w:t>
      </w:r>
    </w:p>
    <w:p w14:paraId="7EBE9504" w14:textId="4CB91984" w:rsidR="006C2F57" w:rsidRDefault="009E157D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lastRenderedPageBreak/>
        <w:t>Administrator validira potvrdu o uplati</w:t>
      </w:r>
      <w:r w:rsidR="006C2F57">
        <w:rPr>
          <w:lang w:val="sr-Latn-CS"/>
        </w:rPr>
        <w:t>.</w:t>
      </w:r>
    </w:p>
    <w:p w14:paraId="7067B45C" w14:textId="5D99586C" w:rsidR="006C2F57" w:rsidRDefault="009E157D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Administrator odobrava zahtev i dodaje kredit korisniku</w:t>
      </w:r>
      <w:r w:rsidR="006C2F57">
        <w:rPr>
          <w:lang w:val="sr-Latn-CS"/>
        </w:rPr>
        <w:t>.</w:t>
      </w:r>
    </w:p>
    <w:p w14:paraId="23BE199D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EE958F4" w14:textId="4B16B0AA" w:rsidR="006C2F57" w:rsidRPr="005B4961" w:rsidRDefault="009E157D" w:rsidP="006C2F57">
      <w:pPr>
        <w:pStyle w:val="BodyText"/>
        <w:rPr>
          <w:lang w:val="sr-Latn-CS"/>
        </w:rPr>
      </w:pPr>
      <w:r>
        <w:t>Potvrda o uplati nije validna.</w:t>
      </w:r>
    </w:p>
    <w:p w14:paraId="690655F7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31CCFF4" w14:textId="05CCE307" w:rsidR="006C2F57" w:rsidRDefault="009E157D" w:rsidP="004526F1">
      <w:pPr>
        <w:pStyle w:val="BodyText"/>
        <w:rPr>
          <w:lang w:val="sr-Latn-CS"/>
        </w:rPr>
      </w:pPr>
      <w:r>
        <w:rPr>
          <w:lang w:val="sr-Latn-CS"/>
        </w:rPr>
        <w:t>Korisniku je dodeljen kredit</w:t>
      </w:r>
      <w:r w:rsidR="006C2F57">
        <w:rPr>
          <w:lang w:val="sr-Latn-CS"/>
        </w:rPr>
        <w:t>.</w:t>
      </w:r>
    </w:p>
    <w:p w14:paraId="73629AB4" w14:textId="26E9069E" w:rsidR="00786068" w:rsidRPr="003372D3" w:rsidRDefault="000803A1" w:rsidP="00786068">
      <w:pPr>
        <w:pStyle w:val="Heading2"/>
        <w:rPr>
          <w:lang w:val="sr-Latn-CS"/>
        </w:rPr>
      </w:pPr>
      <w:r>
        <w:rPr>
          <w:lang w:val="sr-Latn-CS"/>
        </w:rPr>
        <w:t>Komunikacija između korisnika</w:t>
      </w:r>
    </w:p>
    <w:p w14:paraId="28D5EE24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21DB392" w14:textId="48917613" w:rsidR="007E0B43" w:rsidRDefault="000803A1" w:rsidP="005C333A">
      <w:pPr>
        <w:pStyle w:val="BodyText"/>
        <w:rPr>
          <w:lang w:val="sr-Latn-CS"/>
        </w:rPr>
      </w:pPr>
      <w:r>
        <w:rPr>
          <w:lang w:val="sr-Latn-CS"/>
        </w:rPr>
        <w:t>Korisnici prijavljeni na isti događaj mogu međusobno komunicirati.</w:t>
      </w:r>
    </w:p>
    <w:p w14:paraId="387EAF5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F1AA65A" w14:textId="34581D3E" w:rsidR="007E0B43" w:rsidRDefault="00050607" w:rsidP="007C4972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7E0B43">
        <w:rPr>
          <w:lang w:val="sr-Latn-CS"/>
        </w:rPr>
        <w:t>, Administrator.</w:t>
      </w:r>
    </w:p>
    <w:p w14:paraId="6C6CB88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1F06B10" w14:textId="5C57887F"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</w:t>
      </w:r>
      <w:r w:rsidR="000D69E7">
        <w:rPr>
          <w:lang w:val="sr-Latn-CS"/>
        </w:rPr>
        <w:t>; korisnik je prijavljen na događaj</w:t>
      </w:r>
      <w:r>
        <w:rPr>
          <w:lang w:val="sr-Latn-CS"/>
        </w:rPr>
        <w:t>.</w:t>
      </w:r>
    </w:p>
    <w:p w14:paraId="1F48121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AE9D411" w14:textId="4343FB1F"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</w:t>
      </w:r>
      <w:r w:rsidR="000D69E7">
        <w:rPr>
          <w:lang w:val="sr-Latn-CS"/>
        </w:rPr>
        <w:t>događaj na koji je prijavljen</w:t>
      </w:r>
      <w:r w:rsidRPr="009D5ECD">
        <w:rPr>
          <w:lang w:val="sr-Latn-CS"/>
        </w:rPr>
        <w:t>.</w:t>
      </w:r>
    </w:p>
    <w:p w14:paraId="67796B5D" w14:textId="66ADF4D0"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 w:rsidR="000D69E7">
        <w:rPr>
          <w:lang w:val="sr-Latn-CS"/>
        </w:rPr>
        <w:t>događajem</w:t>
      </w:r>
      <w:r w:rsidRPr="009D5ECD">
        <w:rPr>
          <w:lang w:val="sr-Latn-CS"/>
        </w:rPr>
        <w:t>.</w:t>
      </w:r>
    </w:p>
    <w:p w14:paraId="3818AACC" w14:textId="2C9ED9A2"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</w:t>
      </w:r>
      <w:r w:rsidR="000D69E7">
        <w:rPr>
          <w:lang w:val="sr-Latn-CS"/>
        </w:rPr>
        <w:t>za komentarisanje</w:t>
      </w:r>
      <w:r w:rsidRPr="009D5ECD">
        <w:rPr>
          <w:lang w:val="sr-Latn-CS"/>
        </w:rPr>
        <w:t>.</w:t>
      </w:r>
    </w:p>
    <w:p w14:paraId="255D300C" w14:textId="3BB8D9C8" w:rsidR="00A87065" w:rsidRPr="009D5ECD" w:rsidRDefault="000D69E7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ima uvid o svim porukama ostalih korisnika prijavljenih na događaj</w:t>
      </w:r>
      <w:r w:rsidR="00A87065" w:rsidRPr="009D5ECD">
        <w:rPr>
          <w:lang w:val="sr-Latn-CS"/>
        </w:rPr>
        <w:t>.</w:t>
      </w:r>
    </w:p>
    <w:p w14:paraId="03091155" w14:textId="4E174C85"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</w:t>
      </w:r>
      <w:r w:rsidR="000D69E7">
        <w:rPr>
          <w:lang w:val="sr-Latn-CS"/>
        </w:rPr>
        <w:t xml:space="preserve">može poslati poruku koju će videti ostali korisnici prijavljeni na događaj klikom na </w:t>
      </w:r>
      <w:r w:rsidR="000D69E7">
        <w:rPr>
          <w:i/>
          <w:iCs/>
          <w:lang w:val="sr-Latn-CS"/>
        </w:rPr>
        <w:t>Pošalji</w:t>
      </w:r>
      <w:r w:rsidRPr="009D5ECD">
        <w:rPr>
          <w:lang w:val="sr-Latn-CS"/>
        </w:rPr>
        <w:t>.</w:t>
      </w:r>
    </w:p>
    <w:p w14:paraId="0475E314" w14:textId="5E2C090E" w:rsidR="000D69E7" w:rsidRPr="000D69E7" w:rsidRDefault="000D69E7" w:rsidP="000D69E7">
      <w:pPr>
        <w:pStyle w:val="BodyText"/>
        <w:numPr>
          <w:ilvl w:val="0"/>
          <w:numId w:val="13"/>
        </w:numPr>
        <w:rPr>
          <w:b/>
          <w:bCs/>
          <w:lang w:val="sr-Latn-CS"/>
        </w:rPr>
      </w:pPr>
      <w:r>
        <w:rPr>
          <w:lang w:val="sr-Latn-CS"/>
        </w:rPr>
        <w:t>Prikazuje se nova poruka.</w:t>
      </w:r>
    </w:p>
    <w:p w14:paraId="585B3C6B" w14:textId="3AE52980" w:rsidR="007E0B43" w:rsidRPr="007E0B43" w:rsidRDefault="007E0B43" w:rsidP="000D69E7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F29BCCC" w14:textId="4854332E" w:rsidR="007E0B43" w:rsidRDefault="002862A0" w:rsidP="007E0B43">
      <w:pPr>
        <w:pStyle w:val="BodyText"/>
        <w:rPr>
          <w:lang w:val="sr-Latn-CS"/>
        </w:rPr>
      </w:pPr>
      <w:r>
        <w:rPr>
          <w:lang w:val="sr-Latn-CS"/>
        </w:rPr>
        <w:t>Korisnik nije prijavljen na događaj.</w:t>
      </w:r>
    </w:p>
    <w:p w14:paraId="3F3CB57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70ADB38" w14:textId="2DAA5DC7" w:rsidR="007E0B43" w:rsidRDefault="002862A0" w:rsidP="007E0B43">
      <w:pPr>
        <w:pStyle w:val="BodyText"/>
        <w:rPr>
          <w:lang w:val="sr-Latn-CS"/>
        </w:rPr>
      </w:pPr>
      <w:r>
        <w:rPr>
          <w:lang w:val="sr-Latn-CS"/>
        </w:rPr>
        <w:t>Korisnik je poslao/pročitao poruku vezanu za događaj</w:t>
      </w:r>
      <w:r w:rsidR="00082A7C">
        <w:rPr>
          <w:lang w:val="sr-Latn-CS"/>
        </w:rPr>
        <w:t>.</w:t>
      </w:r>
    </w:p>
    <w:p w14:paraId="1688BB47" w14:textId="3B5844F8" w:rsidR="00786068" w:rsidRPr="003372D3" w:rsidRDefault="003D60F1" w:rsidP="00786068">
      <w:pPr>
        <w:pStyle w:val="Heading2"/>
        <w:rPr>
          <w:lang w:val="sr-Latn-CS"/>
        </w:rPr>
      </w:pPr>
      <w:bookmarkStart w:id="15" w:name="_Toc163018911"/>
      <w:r>
        <w:rPr>
          <w:lang w:val="sr-Latn-CS"/>
        </w:rPr>
        <w:t xml:space="preserve">Kreiranje novog </w:t>
      </w:r>
      <w:bookmarkEnd w:id="15"/>
      <w:r w:rsidR="004C73F5">
        <w:rPr>
          <w:lang w:val="sr-Latn-CS"/>
        </w:rPr>
        <w:t>korisnika</w:t>
      </w:r>
    </w:p>
    <w:p w14:paraId="168554A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40D7DE9" w14:textId="445AC040" w:rsidR="007E0B43" w:rsidRDefault="00080F92" w:rsidP="007E0B43">
      <w:pPr>
        <w:pStyle w:val="BodyText"/>
        <w:rPr>
          <w:lang w:val="sr-Latn-CS"/>
        </w:rPr>
      </w:pPr>
      <w:r>
        <w:rPr>
          <w:lang w:val="sr-Latn-CS"/>
        </w:rPr>
        <w:t>Kreiranje korisničkog naloga.</w:t>
      </w:r>
    </w:p>
    <w:p w14:paraId="64A4150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5C8A9E2" w14:textId="6B7EE3BB" w:rsidR="007E0B43" w:rsidRDefault="005E40C1" w:rsidP="007C4972">
      <w:pPr>
        <w:pStyle w:val="BodyText"/>
        <w:rPr>
          <w:lang w:val="sr-Latn-CS"/>
        </w:rPr>
      </w:pPr>
      <w:r>
        <w:rPr>
          <w:lang w:val="sr-Latn-CS"/>
        </w:rPr>
        <w:t>Posetilac portala</w:t>
      </w:r>
      <w:r w:rsidR="007E0B43">
        <w:rPr>
          <w:lang w:val="sr-Latn-CS"/>
        </w:rPr>
        <w:t>, Administrator.</w:t>
      </w:r>
    </w:p>
    <w:p w14:paraId="7E29F6E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AF0DCEC" w14:textId="68CB9410" w:rsidR="007E0B43" w:rsidRDefault="007E0B43" w:rsidP="007E0B43">
      <w:pPr>
        <w:pStyle w:val="BodyText"/>
        <w:rPr>
          <w:lang w:val="sr-Latn-CS"/>
        </w:rPr>
      </w:pPr>
    </w:p>
    <w:p w14:paraId="755812C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ED5AD0B" w14:textId="2045BF09" w:rsidR="007E0B43" w:rsidRDefault="00B66376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Posetilac</w:t>
      </w:r>
      <w:r w:rsidR="00080F92">
        <w:rPr>
          <w:lang w:val="sr-Latn-CS"/>
        </w:rPr>
        <w:t xml:space="preserve"> bira opciju za </w:t>
      </w:r>
      <w:r>
        <w:rPr>
          <w:lang w:val="sr-Latn-CS"/>
        </w:rPr>
        <w:t>kreiranje novog korisničkog naloga</w:t>
      </w:r>
      <w:r w:rsidR="00080F92">
        <w:rPr>
          <w:lang w:val="sr-Latn-CS"/>
        </w:rPr>
        <w:t>.</w:t>
      </w:r>
    </w:p>
    <w:p w14:paraId="765C5AEE" w14:textId="2AF63F41"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B66376">
        <w:rPr>
          <w:lang w:val="sr-Latn-CS"/>
        </w:rPr>
        <w:t>sa odgovarajućom formom</w:t>
      </w:r>
      <w:r>
        <w:rPr>
          <w:lang w:val="sr-Latn-CS"/>
        </w:rPr>
        <w:t>.</w:t>
      </w:r>
    </w:p>
    <w:p w14:paraId="501957CB" w14:textId="4E5FB440"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</w:t>
      </w:r>
      <w:r w:rsidR="00B66376">
        <w:rPr>
          <w:lang w:val="sr-Latn-CS"/>
        </w:rPr>
        <w:t>popunjava formu odgovarajućim podacima</w:t>
      </w:r>
      <w:r>
        <w:rPr>
          <w:lang w:val="sr-Latn-CS"/>
        </w:rPr>
        <w:t>.</w:t>
      </w:r>
    </w:p>
    <w:p w14:paraId="7749DFFC" w14:textId="14C3AB78" w:rsidR="00080F92" w:rsidRDefault="00B66376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lastRenderedPageBreak/>
        <w:t xml:space="preserve">Korisnik bira opciju </w:t>
      </w:r>
      <w:r>
        <w:rPr>
          <w:i/>
          <w:iCs/>
          <w:lang w:val="sr-Latn-CS"/>
        </w:rPr>
        <w:t>Kreiraj Nalog</w:t>
      </w:r>
      <w:r w:rsidR="00080F92">
        <w:rPr>
          <w:lang w:val="sr-Latn-CS"/>
        </w:rPr>
        <w:t>.</w:t>
      </w:r>
    </w:p>
    <w:p w14:paraId="6822AD32" w14:textId="58A6B3F9" w:rsidR="00080F92" w:rsidRDefault="00B66376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Vrši se validiranje unetih podataka</w:t>
      </w:r>
      <w:r w:rsidR="00080F92">
        <w:rPr>
          <w:lang w:val="sr-Latn-CS"/>
        </w:rPr>
        <w:t>.</w:t>
      </w:r>
    </w:p>
    <w:p w14:paraId="6B590CA6" w14:textId="77777777" w:rsidR="00080F92" w:rsidRPr="009D5ECD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52471BFD" w14:textId="4259135A" w:rsidR="00080F92" w:rsidRDefault="00B66376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početna stranica portala, korisnik je ulogovan</w:t>
      </w:r>
      <w:r w:rsidR="00080F92" w:rsidRPr="009D5ECD">
        <w:rPr>
          <w:lang w:val="sr-Latn-CS"/>
        </w:rPr>
        <w:t>.</w:t>
      </w:r>
    </w:p>
    <w:p w14:paraId="0D09911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3106444" w14:textId="77777777" w:rsidR="007E0B43" w:rsidRPr="00562041" w:rsidRDefault="00562041" w:rsidP="006D2FE2">
      <w:pPr>
        <w:pStyle w:val="BodyText"/>
        <w:rPr>
          <w:lang w:val="sr-Latn-CS"/>
        </w:rPr>
      </w:pPr>
      <w:r>
        <w:t>[</w:t>
      </w:r>
      <w:r w:rsidRPr="006D2FE2">
        <w:rPr>
          <w:i/>
          <w:iCs/>
        </w:rPr>
        <w:t>Korisni</w:t>
      </w:r>
      <w:r w:rsidRPr="006D2FE2">
        <w:rPr>
          <w:i/>
          <w:iCs/>
          <w:lang w:val="sr-Latn-CS"/>
        </w:rPr>
        <w:t xml:space="preserve">čko ime </w:t>
      </w:r>
      <w:r w:rsidR="006D2FE2">
        <w:rPr>
          <w:i/>
          <w:iCs/>
          <w:lang w:val="sr-Latn-CS"/>
        </w:rPr>
        <w:t>i/ili lozinka nisu validni</w:t>
      </w:r>
      <w:r>
        <w:t xml:space="preserve">] </w:t>
      </w:r>
      <w:r>
        <w:rPr>
          <w:lang w:val="sr-Latn-CS"/>
        </w:rPr>
        <w:t>Prikazuje se poruka o odgovarajućoj greški na formi za kreiranje novog korisničkog naloga.</w:t>
      </w:r>
    </w:p>
    <w:p w14:paraId="66E36C0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DB434E4" w14:textId="77777777" w:rsidR="007E0B43" w:rsidRDefault="00562041" w:rsidP="007E0B43">
      <w:pPr>
        <w:pStyle w:val="BodyText"/>
        <w:rPr>
          <w:lang w:val="sr-Latn-CS"/>
        </w:rPr>
      </w:pPr>
      <w:r>
        <w:rPr>
          <w:lang w:val="sr-Latn-CS"/>
        </w:rPr>
        <w:t>Kreiran je novi korisnički nalog.</w:t>
      </w:r>
    </w:p>
    <w:p w14:paraId="455DDB54" w14:textId="42C235B9" w:rsidR="00786068" w:rsidRPr="003372D3" w:rsidRDefault="00F97FCF" w:rsidP="00786068">
      <w:pPr>
        <w:pStyle w:val="Heading2"/>
        <w:rPr>
          <w:lang w:val="sr-Latn-CS"/>
        </w:rPr>
      </w:pPr>
      <w:r>
        <w:rPr>
          <w:lang w:val="sr-Latn-CS"/>
        </w:rPr>
        <w:t>Prijavljivanje</w:t>
      </w:r>
    </w:p>
    <w:p w14:paraId="3CB410D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2F5D998" w14:textId="48E50E06" w:rsidR="007E0B43" w:rsidRDefault="00F97FCF" w:rsidP="007E0B43">
      <w:pPr>
        <w:pStyle w:val="BodyText"/>
        <w:rPr>
          <w:lang w:val="sr-Latn-CS"/>
        </w:rPr>
      </w:pPr>
      <w:r>
        <w:rPr>
          <w:lang w:val="sr-Latn-CS"/>
        </w:rPr>
        <w:t>Prijavljivanje korisnika/administratora na portal</w:t>
      </w:r>
      <w:r w:rsidR="00D14007">
        <w:rPr>
          <w:lang w:val="sr-Latn-CS"/>
        </w:rPr>
        <w:t>.</w:t>
      </w:r>
    </w:p>
    <w:p w14:paraId="0CA99AD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1A64F9F" w14:textId="5FB8B809" w:rsidR="007E0B43" w:rsidRDefault="00F97FCF" w:rsidP="007C4972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7E0B43">
        <w:rPr>
          <w:lang w:val="sr-Latn-CS"/>
        </w:rPr>
        <w:t>, Administrator.</w:t>
      </w:r>
    </w:p>
    <w:p w14:paraId="444969F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F731573" w14:textId="38FB0318" w:rsidR="007E0B43" w:rsidRDefault="00F97FCF" w:rsidP="007E0B43">
      <w:pPr>
        <w:pStyle w:val="BodyText"/>
        <w:rPr>
          <w:lang w:val="sr-Latn-CS"/>
        </w:rPr>
      </w:pPr>
      <w:r>
        <w:rPr>
          <w:lang w:val="sr-Latn-CS"/>
        </w:rPr>
        <w:t>Korisnik ima postojeći korisnički nalog</w:t>
      </w:r>
      <w:r w:rsidR="0090327F">
        <w:rPr>
          <w:lang w:val="sr-Latn-CS"/>
        </w:rPr>
        <w:t>.</w:t>
      </w:r>
    </w:p>
    <w:p w14:paraId="0D0ACC2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24597F3" w14:textId="05C6FA34" w:rsidR="007E0B43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F97FCF">
        <w:rPr>
          <w:lang w:val="sr-Latn-CS"/>
        </w:rPr>
        <w:t>prijavu na portal</w:t>
      </w:r>
      <w:r>
        <w:rPr>
          <w:lang w:val="sr-Latn-CS"/>
        </w:rPr>
        <w:t>.</w:t>
      </w:r>
    </w:p>
    <w:p w14:paraId="72E34B8C" w14:textId="21BD4ABB"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F97FCF">
        <w:rPr>
          <w:lang w:val="sr-Latn-CS"/>
        </w:rPr>
        <w:t>odgovarajućom formom</w:t>
      </w:r>
      <w:r>
        <w:rPr>
          <w:lang w:val="sr-Latn-CS"/>
        </w:rPr>
        <w:t>.</w:t>
      </w:r>
    </w:p>
    <w:p w14:paraId="14D626E2" w14:textId="7D48698A"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</w:t>
      </w:r>
      <w:r w:rsidR="00F97FCF">
        <w:rPr>
          <w:lang w:val="sr-Latn-CS"/>
        </w:rPr>
        <w:t>unosi korisničke podatke za prijavu</w:t>
      </w:r>
      <w:r>
        <w:rPr>
          <w:lang w:val="sr-Latn-CS"/>
        </w:rPr>
        <w:t>.</w:t>
      </w:r>
    </w:p>
    <w:p w14:paraId="769E6AAA" w14:textId="185C0FF2" w:rsidR="005E1391" w:rsidRDefault="00F97FCF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Vrši se validiranje unetih podataka</w:t>
      </w:r>
      <w:r w:rsidR="005E1391">
        <w:rPr>
          <w:lang w:val="sr-Latn-CS"/>
        </w:rPr>
        <w:t>.</w:t>
      </w:r>
    </w:p>
    <w:p w14:paraId="366EEF4C" w14:textId="47DFA8DE" w:rsidR="005E1391" w:rsidRDefault="00F97FCF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se prijavljuje na portal</w:t>
      </w:r>
      <w:r w:rsidR="005E1391">
        <w:rPr>
          <w:lang w:val="sr-Latn-CS"/>
        </w:rPr>
        <w:t>.</w:t>
      </w:r>
    </w:p>
    <w:p w14:paraId="58DF140B" w14:textId="4736BA11" w:rsidR="005E1391" w:rsidRDefault="00F97FCF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početna stranica portala</w:t>
      </w:r>
      <w:r w:rsidR="005E1391">
        <w:rPr>
          <w:lang w:val="sr-Latn-CS"/>
        </w:rPr>
        <w:t>.</w:t>
      </w:r>
    </w:p>
    <w:p w14:paraId="0110D73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E1E38EA" w14:textId="73C3A923" w:rsidR="007E0B43" w:rsidRDefault="00F97FCF" w:rsidP="007E0B43">
      <w:pPr>
        <w:pStyle w:val="BodyText"/>
        <w:rPr>
          <w:lang w:val="sr-Latn-CS"/>
        </w:rPr>
      </w:pPr>
      <w:r>
        <w:rPr>
          <w:lang w:val="sr-Latn-CS"/>
        </w:rPr>
        <w:t>Korisničko ime i/ili lozinka nisu validni.</w:t>
      </w:r>
    </w:p>
    <w:p w14:paraId="687A6F9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C176ED6" w14:textId="66EC1272" w:rsidR="007E0B43" w:rsidRDefault="00F97FCF" w:rsidP="005E1391">
      <w:pPr>
        <w:pStyle w:val="BodyText"/>
        <w:rPr>
          <w:lang w:val="sr-Latn-CS"/>
        </w:rPr>
      </w:pPr>
      <w:r>
        <w:rPr>
          <w:lang w:val="sr-Latn-CS"/>
        </w:rPr>
        <w:t>Korisnik je ulogovan na portal</w:t>
      </w:r>
      <w:r w:rsidR="0090327F">
        <w:rPr>
          <w:lang w:val="sr-Latn-CS"/>
        </w:rPr>
        <w:t>.</w:t>
      </w:r>
    </w:p>
    <w:p w14:paraId="098C991A" w14:textId="7D653D77" w:rsidR="007B7926" w:rsidRDefault="007B7926" w:rsidP="005E1391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2FF401F5" w14:textId="47FC4651" w:rsidR="007B7926" w:rsidRPr="007B7926" w:rsidRDefault="007B7926" w:rsidP="005E1391">
      <w:pPr>
        <w:pStyle w:val="BodyText"/>
        <w:rPr>
          <w:b/>
          <w:bCs/>
          <w:lang w:val="sr-Latn-CS"/>
        </w:rPr>
      </w:pPr>
      <w:r>
        <w:rPr>
          <w:b/>
          <w:bCs/>
          <w:noProof/>
          <w:lang w:val="sr-Latn-CS"/>
        </w:rPr>
        <w:lastRenderedPageBreak/>
        <w:drawing>
          <wp:inline distT="0" distB="0" distL="0" distR="0" wp14:anchorId="1D65DB12" wp14:editId="14F5445C">
            <wp:extent cx="5935980" cy="4889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85" cy="489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3DB0F" w14:textId="79565A77" w:rsidR="00786068" w:rsidRPr="003372D3" w:rsidRDefault="0005485B" w:rsidP="00786068">
      <w:pPr>
        <w:pStyle w:val="Heading2"/>
        <w:rPr>
          <w:lang w:val="sr-Latn-CS"/>
        </w:rPr>
      </w:pPr>
      <w:r>
        <w:rPr>
          <w:lang w:val="sr-Latn-CS"/>
        </w:rPr>
        <w:t>Prijavljivanje na događaj</w:t>
      </w:r>
    </w:p>
    <w:p w14:paraId="30F7CE0E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DA8AF60" w14:textId="770E4DBD" w:rsidR="00225B05" w:rsidRDefault="0005485B" w:rsidP="00225B05">
      <w:pPr>
        <w:pStyle w:val="BodyText"/>
        <w:rPr>
          <w:lang w:val="sr-Latn-CS"/>
        </w:rPr>
      </w:pPr>
      <w:r>
        <w:rPr>
          <w:lang w:val="sr-Latn-CS"/>
        </w:rPr>
        <w:t>Prijavljivanje korisnika na željeni sportski događaj</w:t>
      </w:r>
      <w:r w:rsidR="00225B05">
        <w:rPr>
          <w:lang w:val="sr-Latn-CS"/>
        </w:rPr>
        <w:t>.</w:t>
      </w:r>
    </w:p>
    <w:p w14:paraId="3B5CC9DF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1B93B3D" w14:textId="2FD6A550" w:rsidR="00225B05" w:rsidRDefault="0005485B" w:rsidP="00225B05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225B05">
        <w:rPr>
          <w:lang w:val="sr-Latn-CS"/>
        </w:rPr>
        <w:t>, Administrator.</w:t>
      </w:r>
    </w:p>
    <w:p w14:paraId="6A227B15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7D8D26F" w14:textId="77777777"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640DC530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F52AC9B" w14:textId="2739877B" w:rsidR="00225B05" w:rsidRDefault="00225B05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Korisnik </w:t>
      </w:r>
      <w:r w:rsidR="0005485B">
        <w:rPr>
          <w:lang w:val="sr-Latn-CS"/>
        </w:rPr>
        <w:t>vrši pretragu događaja</w:t>
      </w:r>
      <w:r>
        <w:rPr>
          <w:lang w:val="sr-Latn-CS"/>
        </w:rPr>
        <w:t>.</w:t>
      </w:r>
    </w:p>
    <w:p w14:paraId="21B4C546" w14:textId="701D3335" w:rsidR="00225B05" w:rsidRDefault="0005485B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mapa sa aktivnim događajima dobijenih na osnovu filtriranja</w:t>
      </w:r>
      <w:r w:rsidR="00225B05">
        <w:rPr>
          <w:lang w:val="sr-Latn-CS"/>
        </w:rPr>
        <w:t>.</w:t>
      </w:r>
    </w:p>
    <w:p w14:paraId="2F00D7C9" w14:textId="15872A2D" w:rsidR="00225B05" w:rsidRDefault="00225B05" w:rsidP="00AD0F0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05485B">
        <w:rPr>
          <w:lang w:val="sr-Latn-CS"/>
        </w:rPr>
        <w:t>događaj za koji je zainteresovan</w:t>
      </w:r>
      <w:r>
        <w:rPr>
          <w:lang w:val="sr-Latn-CS"/>
        </w:rPr>
        <w:t>.</w:t>
      </w:r>
    </w:p>
    <w:p w14:paraId="4E630D30" w14:textId="5BA5545B" w:rsidR="00225B05" w:rsidRDefault="0005485B" w:rsidP="00AD0F0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stranica izabranog događaja</w:t>
      </w:r>
      <w:r w:rsidR="00225B05">
        <w:rPr>
          <w:lang w:val="sr-Latn-CS"/>
        </w:rPr>
        <w:t>.</w:t>
      </w:r>
    </w:p>
    <w:p w14:paraId="48FDDC1A" w14:textId="103ADF00" w:rsidR="00225B05" w:rsidRDefault="00225B05" w:rsidP="00AD0F0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Korisnik </w:t>
      </w:r>
      <w:r w:rsidR="0005485B">
        <w:rPr>
          <w:lang w:val="sr-Latn-CS"/>
        </w:rPr>
        <w:t xml:space="preserve">klikom na dugme </w:t>
      </w:r>
      <w:r w:rsidR="0005485B">
        <w:rPr>
          <w:i/>
          <w:iCs/>
          <w:lang w:val="sr-Latn-CS"/>
        </w:rPr>
        <w:t xml:space="preserve">Prijavi se </w:t>
      </w:r>
      <w:r w:rsidR="0005485B">
        <w:rPr>
          <w:lang w:val="sr-Latn-CS"/>
        </w:rPr>
        <w:t>potvrđuje prijavu prisustva na događaju</w:t>
      </w:r>
      <w:r>
        <w:rPr>
          <w:lang w:val="sr-Latn-CS"/>
        </w:rPr>
        <w:t>.</w:t>
      </w:r>
    </w:p>
    <w:p w14:paraId="4DF1C057" w14:textId="740E95E8" w:rsidR="00225B05" w:rsidRDefault="00225B05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lastRenderedPageBreak/>
        <w:t xml:space="preserve">Osvežava se stranica </w:t>
      </w:r>
      <w:r w:rsidR="0005485B">
        <w:rPr>
          <w:lang w:val="sr-Latn-CS"/>
        </w:rPr>
        <w:t>događaja</w:t>
      </w:r>
      <w:r>
        <w:rPr>
          <w:lang w:val="sr-Latn-CS"/>
        </w:rPr>
        <w:t>.</w:t>
      </w:r>
    </w:p>
    <w:p w14:paraId="4E6C9CDA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7CA2978" w14:textId="2B35420F" w:rsidR="00225B05" w:rsidRDefault="00F412FB" w:rsidP="00225B05">
      <w:pPr>
        <w:pStyle w:val="BodyText"/>
        <w:rPr>
          <w:lang w:val="sr-Latn-CS"/>
        </w:rPr>
      </w:pPr>
      <w:r>
        <w:rPr>
          <w:lang w:val="sr-Latn-CS"/>
        </w:rPr>
        <w:t>Korisnik nije prijavljen na portal, filtriranje nije vratilo nijedan događaj.</w:t>
      </w:r>
    </w:p>
    <w:p w14:paraId="61A5A500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AB7EAFC" w14:textId="306F9CDD" w:rsidR="00225B05" w:rsidRDefault="00F412FB" w:rsidP="00473B3E">
      <w:pPr>
        <w:pStyle w:val="BodyText"/>
        <w:rPr>
          <w:lang w:val="sr-Latn-CS"/>
        </w:rPr>
      </w:pPr>
      <w:r>
        <w:rPr>
          <w:lang w:val="sr-Latn-CS"/>
        </w:rPr>
        <w:t>Korisnik je prijavljen na događaj</w:t>
      </w:r>
      <w:r w:rsidR="00225B05">
        <w:rPr>
          <w:lang w:val="sr-Latn-CS"/>
        </w:rPr>
        <w:t>.</w:t>
      </w:r>
    </w:p>
    <w:p w14:paraId="6CBE944B" w14:textId="284989FC" w:rsidR="00786068" w:rsidRPr="003372D3" w:rsidRDefault="00730520" w:rsidP="00AB730D">
      <w:pPr>
        <w:pStyle w:val="Heading2"/>
        <w:rPr>
          <w:lang w:val="sr-Latn-CS"/>
        </w:rPr>
      </w:pPr>
      <w:r>
        <w:rPr>
          <w:lang w:val="sr-Latn-CS"/>
        </w:rPr>
        <w:t>Ocenjivanje korisnika</w:t>
      </w:r>
    </w:p>
    <w:p w14:paraId="664BFDC6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C5390F1" w14:textId="5CB3A9EE" w:rsidR="00705464" w:rsidRDefault="00730520" w:rsidP="00264EC4">
      <w:pPr>
        <w:pStyle w:val="BodyText"/>
        <w:rPr>
          <w:lang w:val="sr-Latn-CS"/>
        </w:rPr>
      </w:pPr>
      <w:r>
        <w:rPr>
          <w:lang w:val="sr-Latn-CS"/>
        </w:rPr>
        <w:t>Ocenjivanje drugih korisnika na osnovu iskustva sa održanim događajem</w:t>
      </w:r>
      <w:r w:rsidR="00705464">
        <w:rPr>
          <w:lang w:val="sr-Latn-CS"/>
        </w:rPr>
        <w:t>.</w:t>
      </w:r>
    </w:p>
    <w:p w14:paraId="7CEC1243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78594B2" w14:textId="7DECE1DE" w:rsidR="00705464" w:rsidRDefault="00730520" w:rsidP="00705464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705464">
        <w:rPr>
          <w:lang w:val="sr-Latn-CS"/>
        </w:rPr>
        <w:t>, Administrator.</w:t>
      </w:r>
    </w:p>
    <w:p w14:paraId="2AA629FC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3A580AA" w14:textId="77777777" w:rsidR="00705464" w:rsidRDefault="00705464" w:rsidP="00705464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3F45C49D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294801E" w14:textId="54C5234B" w:rsidR="00705464" w:rsidRDefault="00705464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</w:t>
      </w:r>
      <w:r w:rsidR="00126EBF">
        <w:rPr>
          <w:lang w:val="sr-Latn-CS"/>
        </w:rPr>
        <w:t xml:space="preserve"> bira događaj na kojem je učestvovao</w:t>
      </w:r>
      <w:r>
        <w:rPr>
          <w:lang w:val="sr-Latn-CS"/>
        </w:rPr>
        <w:t>.</w:t>
      </w:r>
    </w:p>
    <w:p w14:paraId="4603EADF" w14:textId="0FBBC652" w:rsidR="00705464" w:rsidRDefault="00705464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126EBF">
        <w:rPr>
          <w:lang w:val="sr-Latn-CS"/>
        </w:rPr>
        <w:t>izabranog događaja</w:t>
      </w:r>
      <w:r>
        <w:rPr>
          <w:lang w:val="sr-Latn-CS"/>
        </w:rPr>
        <w:t>.</w:t>
      </w:r>
    </w:p>
    <w:p w14:paraId="1F563D1D" w14:textId="01D72BEF" w:rsidR="00705464" w:rsidRDefault="00705464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126EBF">
        <w:rPr>
          <w:lang w:val="sr-Latn-CS"/>
        </w:rPr>
        <w:t>ocenjivanje i komentarisanje ostalih učesnika događaja</w:t>
      </w:r>
      <w:r>
        <w:rPr>
          <w:lang w:val="sr-Latn-CS"/>
        </w:rPr>
        <w:t>.</w:t>
      </w:r>
    </w:p>
    <w:p w14:paraId="4A733BAE" w14:textId="2DDDE3EC" w:rsidR="00705464" w:rsidRDefault="00705464" w:rsidP="003820FD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126EBF">
        <w:rPr>
          <w:lang w:val="sr-Latn-CS"/>
        </w:rPr>
        <w:t>odeljak</w:t>
      </w:r>
      <w:r w:rsidR="00264EC4">
        <w:rPr>
          <w:lang w:val="sr-Latn-CS"/>
        </w:rPr>
        <w:t xml:space="preserve"> </w:t>
      </w:r>
      <w:r w:rsidR="00126EBF">
        <w:rPr>
          <w:lang w:val="sr-Latn-CS"/>
        </w:rPr>
        <w:t>za ocenjivanje i komentarisanje ostalih učesnika</w:t>
      </w:r>
      <w:r>
        <w:rPr>
          <w:lang w:val="sr-Latn-CS"/>
        </w:rPr>
        <w:t>.</w:t>
      </w:r>
    </w:p>
    <w:p w14:paraId="41C55A40" w14:textId="3FFA825E" w:rsidR="00705464" w:rsidRDefault="00BA5647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ocenjuje ostale korisnike ocenom(1-5) ili dodaje komentar</w:t>
      </w:r>
      <w:r w:rsidR="00264EC4">
        <w:rPr>
          <w:lang w:val="sr-Latn-CS"/>
        </w:rPr>
        <w:t>.</w:t>
      </w:r>
    </w:p>
    <w:p w14:paraId="4B24337F" w14:textId="71F5BA29" w:rsidR="003820FD" w:rsidRPr="009D5ECD" w:rsidRDefault="00BA5647" w:rsidP="00BA5647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potvrđuje datu ocenu</w:t>
      </w:r>
      <w:r w:rsidR="003820FD" w:rsidRPr="009D5ECD">
        <w:rPr>
          <w:lang w:val="sr-Latn-CS"/>
        </w:rPr>
        <w:t>.</w:t>
      </w:r>
    </w:p>
    <w:p w14:paraId="46D87EB4" w14:textId="77777777" w:rsidR="00264EC4" w:rsidRDefault="003820FD" w:rsidP="003820FD">
      <w:pPr>
        <w:pStyle w:val="BodyText"/>
        <w:numPr>
          <w:ilvl w:val="0"/>
          <w:numId w:val="17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5B897F74" w14:textId="77777777" w:rsidR="00705464" w:rsidRPr="007E0B43" w:rsidRDefault="00705464" w:rsidP="00BA5647">
      <w:pPr>
        <w:pStyle w:val="BodyText"/>
        <w:keepNext/>
        <w:ind w:left="0" w:firstLine="72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4EB735C" w14:textId="2092C0FB" w:rsidR="00705464" w:rsidRPr="003820FD" w:rsidRDefault="00BA5647" w:rsidP="006D2FE2">
      <w:pPr>
        <w:pStyle w:val="BodyText"/>
      </w:pPr>
      <w:r>
        <w:t>Korisnik nije učestvovao na događaj</w:t>
      </w:r>
      <w:r w:rsidR="003820FD">
        <w:t>.</w:t>
      </w:r>
    </w:p>
    <w:p w14:paraId="17B571AE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6D6F136" w14:textId="2ECA05A3" w:rsidR="00705464" w:rsidRDefault="00BA5647" w:rsidP="003820FD">
      <w:pPr>
        <w:pStyle w:val="BodyText"/>
        <w:rPr>
          <w:lang w:val="sr-Latn-CS"/>
        </w:rPr>
      </w:pPr>
      <w:r>
        <w:rPr>
          <w:lang w:val="sr-Latn-CS"/>
        </w:rPr>
        <w:t>Ostali korisnici su ocenjeni što će kasnije nekim novim korisnicima dati korisne informacije prilikom odabira događaja i saigrača</w:t>
      </w:r>
      <w:r w:rsidR="00705464">
        <w:rPr>
          <w:lang w:val="sr-Latn-CS"/>
        </w:rPr>
        <w:t>.</w:t>
      </w:r>
    </w:p>
    <w:p w14:paraId="458BF0D5" w14:textId="0A2BCB55" w:rsidR="00210C07" w:rsidRDefault="00210C07" w:rsidP="00CA5E5F">
      <w:pPr>
        <w:pStyle w:val="Heading2"/>
        <w:rPr>
          <w:lang w:val="sr-Latn-CS"/>
        </w:rPr>
      </w:pPr>
      <w:r>
        <w:rPr>
          <w:lang w:val="sr-Latn-CS"/>
        </w:rPr>
        <w:t>Dodela kredita</w:t>
      </w:r>
    </w:p>
    <w:p w14:paraId="4D2426E3" w14:textId="4DFD78D4" w:rsidR="00210C07" w:rsidRDefault="00210C07" w:rsidP="00210C07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0112A6B" w14:textId="40EFC4C7" w:rsidR="00210C07" w:rsidRDefault="00210C07" w:rsidP="00210C07">
      <w:pPr>
        <w:ind w:left="720"/>
        <w:rPr>
          <w:lang w:val="sr-Latn-CS"/>
        </w:rPr>
      </w:pPr>
      <w:r>
        <w:rPr>
          <w:lang w:val="sr-Latn-CS"/>
        </w:rPr>
        <w:t>Administrator dodaje kredit korisniku koji je poslao zahtev i potvrdu o uplati.</w:t>
      </w:r>
    </w:p>
    <w:p w14:paraId="495CD26B" w14:textId="7C408EB1" w:rsidR="00210C07" w:rsidRDefault="00210C07" w:rsidP="00210C07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3AF1A7B" w14:textId="5C48304B" w:rsidR="00210C07" w:rsidRDefault="00210C07" w:rsidP="00210C07">
      <w:pPr>
        <w:ind w:left="720"/>
        <w:rPr>
          <w:lang w:val="sr-Latn-CS"/>
        </w:rPr>
      </w:pPr>
      <w:r>
        <w:rPr>
          <w:lang w:val="sr-Latn-CS"/>
        </w:rPr>
        <w:t>Administrator, korisnik.</w:t>
      </w:r>
    </w:p>
    <w:p w14:paraId="58719459" w14:textId="2B3BEBE6" w:rsidR="00210C07" w:rsidRDefault="00210C07" w:rsidP="00210C07">
      <w:pPr>
        <w:ind w:left="720"/>
        <w:rPr>
          <w:lang w:val="sr-Latn-CS"/>
        </w:rPr>
      </w:pPr>
      <w:r>
        <w:rPr>
          <w:b/>
          <w:bCs/>
          <w:lang w:val="sr-Latn-CS"/>
        </w:rPr>
        <w:t>Preduslovi:</w:t>
      </w:r>
      <w:r>
        <w:rPr>
          <w:b/>
          <w:bCs/>
          <w:lang w:val="sr-Latn-CS"/>
        </w:rPr>
        <w:br/>
      </w:r>
      <w:r>
        <w:rPr>
          <w:lang w:val="sr-Latn-CS"/>
        </w:rPr>
        <w:t>Korisnik je poslao zahtev administratoru za dodavanje kredita.</w:t>
      </w:r>
    </w:p>
    <w:p w14:paraId="34D59FC3" w14:textId="4BCAF6AE" w:rsidR="00FB3ECB" w:rsidRDefault="00FB3ECB" w:rsidP="00210C07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4663DDD" w14:textId="18CD5B05" w:rsidR="00FB3ECB" w:rsidRDefault="00FB3ECB" w:rsidP="00FB3ECB">
      <w:pPr>
        <w:pStyle w:val="ListParagraph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Administrator dobija obaveštenje o zahtevu za kredit.</w:t>
      </w:r>
    </w:p>
    <w:p w14:paraId="19297D59" w14:textId="3EF82B63" w:rsidR="00FB3ECB" w:rsidRDefault="00FB3ECB" w:rsidP="00FB3ECB">
      <w:pPr>
        <w:pStyle w:val="ListParagraph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Prikazuje se stranica sa zahtevima.</w:t>
      </w:r>
    </w:p>
    <w:p w14:paraId="51A556BF" w14:textId="1898D59E" w:rsidR="00FB3ECB" w:rsidRDefault="00FB3ECB" w:rsidP="00FB3ECB">
      <w:pPr>
        <w:pStyle w:val="ListParagraph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Administrator bira zahtev koji je pristigao.</w:t>
      </w:r>
    </w:p>
    <w:p w14:paraId="3A47C313" w14:textId="4BC7B849" w:rsidR="00FB3ECB" w:rsidRDefault="00FB3ECB" w:rsidP="00FB3ECB">
      <w:pPr>
        <w:pStyle w:val="ListParagraph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Administrator proverava potvrdu o uplati.</w:t>
      </w:r>
    </w:p>
    <w:p w14:paraId="47F5A009" w14:textId="3346445B" w:rsidR="00FB3ECB" w:rsidRDefault="00FB3ECB" w:rsidP="00FB3ECB">
      <w:pPr>
        <w:pStyle w:val="ListParagraph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Administrator dodeljuje kredit.</w:t>
      </w:r>
    </w:p>
    <w:p w14:paraId="29B91F4B" w14:textId="7833B1FB" w:rsidR="00FB3ECB" w:rsidRDefault="00FB3ECB" w:rsidP="00FB3ECB">
      <w:pPr>
        <w:pStyle w:val="ListParagraph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723FEBF5" w14:textId="3BA758B0" w:rsidR="00FB3ECB" w:rsidRDefault="00FB3ECB" w:rsidP="00FB3ECB">
      <w:pPr>
        <w:pStyle w:val="ListParagraph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Kredit je dodeljen korisniku.</w:t>
      </w:r>
    </w:p>
    <w:p w14:paraId="1E0235D3" w14:textId="31DC8B42" w:rsidR="006E0FE5" w:rsidRDefault="006E0FE5" w:rsidP="006E0FE5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Izuzeci:</w:t>
      </w:r>
    </w:p>
    <w:p w14:paraId="68A8E16A" w14:textId="6BAD3406" w:rsidR="006E0FE5" w:rsidRDefault="006E0FE5" w:rsidP="006E0FE5">
      <w:pPr>
        <w:ind w:left="720"/>
        <w:rPr>
          <w:lang w:val="sr-Latn-CS"/>
        </w:rPr>
      </w:pPr>
      <w:r>
        <w:rPr>
          <w:lang w:val="sr-Latn-CS"/>
        </w:rPr>
        <w:t>Potvrda o uplati je nevalidna.</w:t>
      </w:r>
    </w:p>
    <w:p w14:paraId="6EB1B3FA" w14:textId="5C0A0C46" w:rsidR="006E0FE5" w:rsidRDefault="006E0FE5" w:rsidP="006E0FE5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885C39C" w14:textId="309E3FF7" w:rsidR="006E0FE5" w:rsidRPr="006E0FE5" w:rsidRDefault="006E0FE5" w:rsidP="006E0FE5">
      <w:pPr>
        <w:ind w:left="720"/>
        <w:rPr>
          <w:lang w:val="sr-Latn-CS"/>
        </w:rPr>
      </w:pPr>
      <w:r>
        <w:rPr>
          <w:lang w:val="sr-Latn-CS"/>
        </w:rPr>
        <w:t>Kredit je dodeljen korisniku.</w:t>
      </w:r>
    </w:p>
    <w:p w14:paraId="3D11B5F5" w14:textId="56B15D47" w:rsidR="00E75115" w:rsidRDefault="00E75115" w:rsidP="00CA5E5F">
      <w:pPr>
        <w:pStyle w:val="Heading2"/>
        <w:rPr>
          <w:lang w:val="sr-Latn-CS"/>
        </w:rPr>
      </w:pPr>
      <w:r>
        <w:rPr>
          <w:lang w:val="sr-Latn-CS"/>
        </w:rPr>
        <w:t>Suspendovanje korisnika</w:t>
      </w:r>
    </w:p>
    <w:p w14:paraId="6D5462BA" w14:textId="7FDA8AC5" w:rsidR="00E75115" w:rsidRDefault="00E75115" w:rsidP="00E75115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E0AAD03" w14:textId="07B256D5" w:rsidR="00E75115" w:rsidRDefault="00E75115" w:rsidP="00E75115">
      <w:pPr>
        <w:ind w:left="720"/>
        <w:rPr>
          <w:lang w:val="sr-Latn-CS"/>
        </w:rPr>
      </w:pPr>
      <w:r>
        <w:rPr>
          <w:lang w:val="sr-Latn-CS"/>
        </w:rPr>
        <w:t>Suspendovanje korisnika za neprikladno ponašanje na portalu.</w:t>
      </w:r>
    </w:p>
    <w:p w14:paraId="5FB9E339" w14:textId="690F44C8" w:rsidR="00E75115" w:rsidRDefault="00E75115" w:rsidP="00E75115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9CE9855" w14:textId="38AD756A" w:rsidR="00E75115" w:rsidRDefault="00E75115" w:rsidP="00E75115">
      <w:pPr>
        <w:ind w:left="720"/>
        <w:rPr>
          <w:lang w:val="sr-Latn-CS"/>
        </w:rPr>
      </w:pPr>
      <w:r>
        <w:rPr>
          <w:lang w:val="sr-Latn-CS"/>
        </w:rPr>
        <w:t>Administrator, korisnik.</w:t>
      </w:r>
    </w:p>
    <w:p w14:paraId="717E2D29" w14:textId="0B700C53" w:rsidR="00E75115" w:rsidRDefault="00E75115" w:rsidP="00E75115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4958E2A" w14:textId="185D2AC6" w:rsidR="00E75115" w:rsidRDefault="00E75115" w:rsidP="00E75115">
      <w:pPr>
        <w:ind w:left="720"/>
        <w:rPr>
          <w:lang w:val="sr-Latn-CS"/>
        </w:rPr>
      </w:pPr>
      <w:r>
        <w:rPr>
          <w:lang w:val="sr-Latn-CS"/>
        </w:rPr>
        <w:t>Korisnici su prijavili korisnika za neprikladno ponašanje na portalu.</w:t>
      </w:r>
    </w:p>
    <w:p w14:paraId="493EBFD3" w14:textId="1A3E8512" w:rsidR="00E75115" w:rsidRDefault="00E75115" w:rsidP="00E75115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  <w:r>
        <w:rPr>
          <w:b/>
          <w:bCs/>
          <w:lang w:val="sr-Latn-CS"/>
        </w:rPr>
        <w:tab/>
      </w:r>
    </w:p>
    <w:p w14:paraId="74163ADF" w14:textId="4D482411" w:rsidR="00E75115" w:rsidRDefault="00E75115" w:rsidP="00E75115">
      <w:pPr>
        <w:pStyle w:val="ListParagraph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Administrator dobija obaveštenje o prijavljenom korisniku.</w:t>
      </w:r>
    </w:p>
    <w:p w14:paraId="639C706C" w14:textId="5EB0588D" w:rsidR="00E75115" w:rsidRDefault="00E75115" w:rsidP="00E75115">
      <w:pPr>
        <w:pStyle w:val="ListParagraph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Prikazuje se stranica sa prijavljenim korisnicima.</w:t>
      </w:r>
    </w:p>
    <w:p w14:paraId="2E42020C" w14:textId="3BB27C7B" w:rsidR="00E75115" w:rsidRDefault="00E75115" w:rsidP="00E75115">
      <w:pPr>
        <w:pStyle w:val="ListParagraph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Administrator bira prijavu koja je upravo pristigla.</w:t>
      </w:r>
    </w:p>
    <w:p w14:paraId="495E46CF" w14:textId="766E9133" w:rsidR="00E75115" w:rsidRDefault="00E75115" w:rsidP="00E75115">
      <w:pPr>
        <w:pStyle w:val="ListParagraph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Administrator vrši proveru validnosti prijave.</w:t>
      </w:r>
    </w:p>
    <w:p w14:paraId="0AC547C5" w14:textId="0EC3EB98" w:rsidR="00E75115" w:rsidRDefault="00E75115" w:rsidP="00E75115">
      <w:pPr>
        <w:pStyle w:val="ListParagraph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Na osnovu provere, administrator suspenduje korisnika.</w:t>
      </w:r>
    </w:p>
    <w:p w14:paraId="0D31D08F" w14:textId="7C8A4133" w:rsidR="00E75115" w:rsidRDefault="00E75115" w:rsidP="00E75115">
      <w:pPr>
        <w:pStyle w:val="ListParagraph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5EF44566" w14:textId="6B4CE9A9" w:rsidR="00E75115" w:rsidRDefault="00E75115" w:rsidP="00E75115">
      <w:pPr>
        <w:pStyle w:val="ListParagraph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je suspendovan.</w:t>
      </w:r>
    </w:p>
    <w:p w14:paraId="00ACEAD0" w14:textId="3530D758" w:rsidR="008B07EF" w:rsidRDefault="008B07EF" w:rsidP="008B07EF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2DC21E37" w14:textId="0DE66420" w:rsidR="008B07EF" w:rsidRDefault="008B07EF" w:rsidP="008B07EF">
      <w:pPr>
        <w:ind w:left="720"/>
        <w:rPr>
          <w:lang w:val="sr-Latn-CS"/>
        </w:rPr>
      </w:pPr>
      <w:r>
        <w:rPr>
          <w:lang w:val="sr-Latn-CS"/>
        </w:rPr>
        <w:t>Prijava je nevalidna.</w:t>
      </w:r>
    </w:p>
    <w:p w14:paraId="5A9BD4E6" w14:textId="361B4B6C" w:rsidR="008B07EF" w:rsidRDefault="008B07EF" w:rsidP="008B07EF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Posledica:</w:t>
      </w:r>
    </w:p>
    <w:p w14:paraId="5029332B" w14:textId="0389F9DB" w:rsidR="008B07EF" w:rsidRPr="008B07EF" w:rsidRDefault="008B07EF" w:rsidP="008B07EF">
      <w:pPr>
        <w:ind w:left="720"/>
        <w:rPr>
          <w:lang w:val="sr-Latn-CS"/>
        </w:rPr>
      </w:pPr>
      <w:r>
        <w:rPr>
          <w:lang w:val="sr-Latn-CS"/>
        </w:rPr>
        <w:t>Korisnik je suspendovan.</w:t>
      </w:r>
    </w:p>
    <w:p w14:paraId="4F0F1BFB" w14:textId="4098AD1A" w:rsidR="00E75115" w:rsidRPr="00E75115" w:rsidRDefault="00E75115" w:rsidP="00E75115">
      <w:pPr>
        <w:pStyle w:val="ListParagraph"/>
        <w:ind w:left="1440"/>
        <w:rPr>
          <w:lang w:val="sr-Latn-CS"/>
        </w:rPr>
      </w:pPr>
    </w:p>
    <w:p w14:paraId="1EF065A8" w14:textId="23D853C0" w:rsidR="00786068" w:rsidRPr="003372D3" w:rsidRDefault="00821149" w:rsidP="00CA5E5F">
      <w:pPr>
        <w:pStyle w:val="Heading2"/>
        <w:rPr>
          <w:lang w:val="sr-Latn-CS"/>
        </w:rPr>
      </w:pPr>
      <w:r>
        <w:rPr>
          <w:lang w:val="sr-Latn-CS"/>
        </w:rPr>
        <w:t>Brisanje prijavljenih događaja</w:t>
      </w:r>
    </w:p>
    <w:p w14:paraId="0778AAF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B444DEE" w14:textId="6FBE10B4" w:rsidR="007E0B43" w:rsidRDefault="00821149" w:rsidP="007E0B43">
      <w:pPr>
        <w:pStyle w:val="BodyText"/>
        <w:rPr>
          <w:lang w:val="sr-Latn-CS"/>
        </w:rPr>
      </w:pPr>
      <w:r>
        <w:rPr>
          <w:lang w:val="sr-Latn-CS"/>
        </w:rPr>
        <w:t>Brisanje događaja koje je korisnik prijavio kao neprikladan sadržaj</w:t>
      </w:r>
      <w:r w:rsidR="00EE56F0">
        <w:rPr>
          <w:lang w:val="sr-Latn-CS"/>
        </w:rPr>
        <w:t>.</w:t>
      </w:r>
    </w:p>
    <w:p w14:paraId="466E68C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4B62815" w14:textId="6A248037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2B2C714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302FE8B" w14:textId="4046F2E4" w:rsidR="007E0B43" w:rsidRDefault="001133C8" w:rsidP="007E0B43">
      <w:pPr>
        <w:pStyle w:val="BodyText"/>
        <w:rPr>
          <w:lang w:val="sr-Latn-CS"/>
        </w:rPr>
      </w:pPr>
      <w:r>
        <w:rPr>
          <w:lang w:val="sr-Latn-CS"/>
        </w:rPr>
        <w:t>Korisnik je prijavio događaj kao neprikladan</w:t>
      </w:r>
      <w:r w:rsidR="00EE56F0">
        <w:rPr>
          <w:lang w:val="sr-Latn-CS"/>
        </w:rPr>
        <w:t>.</w:t>
      </w:r>
    </w:p>
    <w:p w14:paraId="04EC127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F8CE4EC" w14:textId="5A4AEAFD" w:rsidR="007E0B43" w:rsidRDefault="009034EF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Administrator dobija obaveštenje o prijavljenom događaju</w:t>
      </w:r>
      <w:r w:rsidR="00234684">
        <w:rPr>
          <w:lang w:val="sr-Latn-CS"/>
        </w:rPr>
        <w:t>.</w:t>
      </w:r>
    </w:p>
    <w:p w14:paraId="0B372A73" w14:textId="7EA0DE5C"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9034EF">
        <w:rPr>
          <w:lang w:val="sr-Latn-CS"/>
        </w:rPr>
        <w:t>sa prijavljenim događajima</w:t>
      </w:r>
      <w:r>
        <w:rPr>
          <w:lang w:val="sr-Latn-CS"/>
        </w:rPr>
        <w:t>.</w:t>
      </w:r>
    </w:p>
    <w:p w14:paraId="5E6422DE" w14:textId="66A4BC28" w:rsidR="00234684" w:rsidRDefault="009034EF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Administrator bira prijavljeni događaj koji je upravo stigao</w:t>
      </w:r>
      <w:r w:rsidR="00234684">
        <w:rPr>
          <w:lang w:val="sr-Latn-CS"/>
        </w:rPr>
        <w:t>.</w:t>
      </w:r>
    </w:p>
    <w:p w14:paraId="429A751E" w14:textId="0FD1B32C" w:rsidR="00234684" w:rsidRDefault="009034EF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Administrator vrši proveru prijavljenog događaja</w:t>
      </w:r>
      <w:r w:rsidR="00234684">
        <w:rPr>
          <w:lang w:val="sr-Latn-CS"/>
        </w:rPr>
        <w:t>.</w:t>
      </w:r>
    </w:p>
    <w:p w14:paraId="6E4D01B4" w14:textId="77777777" w:rsidR="009034EF" w:rsidRPr="009034EF" w:rsidRDefault="009034EF" w:rsidP="009034EF">
      <w:pPr>
        <w:pStyle w:val="BodyText"/>
        <w:numPr>
          <w:ilvl w:val="0"/>
          <w:numId w:val="18"/>
        </w:numPr>
      </w:pPr>
      <w:r>
        <w:rPr>
          <w:lang w:val="sr-Latn-CS"/>
        </w:rPr>
        <w:t>Na osnovu provere, administrator uklanja događaj</w:t>
      </w:r>
      <w:r w:rsidR="00234684">
        <w:rPr>
          <w:lang w:val="sr-Latn-CS"/>
        </w:rPr>
        <w:t>.</w:t>
      </w:r>
    </w:p>
    <w:p w14:paraId="3A8BCAE7" w14:textId="6B316A77" w:rsidR="009034EF" w:rsidRDefault="009034EF" w:rsidP="009034EF">
      <w:pPr>
        <w:pStyle w:val="BodyText"/>
        <w:numPr>
          <w:ilvl w:val="0"/>
          <w:numId w:val="18"/>
        </w:numPr>
      </w:pPr>
      <w:r>
        <w:rPr>
          <w:lang w:val="sr-Latn-CS"/>
        </w:rPr>
        <w:t>Vrši se ažuriranje podataka u bazi podataka.</w:t>
      </w:r>
      <w:r>
        <w:t xml:space="preserve"> </w:t>
      </w:r>
    </w:p>
    <w:p w14:paraId="02C51C26" w14:textId="4772FEA3" w:rsidR="00234684" w:rsidRPr="00234684" w:rsidRDefault="009034EF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t>Događaj je uklonjen.</w:t>
      </w:r>
    </w:p>
    <w:p w14:paraId="5ED589F0" w14:textId="11533B1A" w:rsidR="00234684" w:rsidRDefault="00234684" w:rsidP="009034EF">
      <w:pPr>
        <w:pStyle w:val="BodyText"/>
        <w:ind w:left="1440"/>
        <w:rPr>
          <w:lang w:val="sr-Latn-CS"/>
        </w:rPr>
      </w:pPr>
    </w:p>
    <w:p w14:paraId="4119958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0D895420" w14:textId="4C131DEB" w:rsidR="007E0B43" w:rsidRPr="00EE56F0" w:rsidRDefault="009034EF" w:rsidP="007E0B43">
      <w:pPr>
        <w:pStyle w:val="BodyText"/>
      </w:pPr>
      <w:r>
        <w:t>Prijavljeni događaj nije neprikladan</w:t>
      </w:r>
      <w:r w:rsidR="00EE56F0">
        <w:t>.</w:t>
      </w:r>
    </w:p>
    <w:p w14:paraId="686D166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3C026CC0" w14:textId="37B54523" w:rsidR="007E0B43" w:rsidRDefault="00982973" w:rsidP="007E0B43">
      <w:pPr>
        <w:pStyle w:val="BodyText"/>
        <w:rPr>
          <w:lang w:val="sr-Latn-CS"/>
        </w:rPr>
      </w:pPr>
      <w:r>
        <w:rPr>
          <w:lang w:val="sr-Latn-CS"/>
        </w:rPr>
        <w:t>Prijavljeni događaj je obrisan</w:t>
      </w:r>
      <w:r w:rsidR="00EE56F0">
        <w:rPr>
          <w:lang w:val="sr-Latn-CS"/>
        </w:rPr>
        <w:t>.</w:t>
      </w:r>
    </w:p>
    <w:p w14:paraId="3E538490" w14:textId="37E66179" w:rsidR="00210C07" w:rsidRDefault="00210C07" w:rsidP="007E0B43">
      <w:pPr>
        <w:pStyle w:val="BodyText"/>
        <w:rPr>
          <w:lang w:val="sr-Latn-CS"/>
        </w:rPr>
      </w:pPr>
    </w:p>
    <w:p w14:paraId="1C3621A5" w14:textId="77777777" w:rsidR="00210C07" w:rsidRDefault="00210C07" w:rsidP="007E0B43">
      <w:pPr>
        <w:pStyle w:val="BodyText"/>
        <w:rPr>
          <w:lang w:val="sr-Latn-CS"/>
        </w:rPr>
      </w:pPr>
    </w:p>
    <w:p w14:paraId="4412E614" w14:textId="77777777" w:rsidR="006E5E1D" w:rsidRDefault="006E5E1D" w:rsidP="006E5E1D">
      <w:pPr>
        <w:pStyle w:val="Heading1"/>
        <w:rPr>
          <w:lang w:val="sr-Latn-CS"/>
        </w:rPr>
      </w:pPr>
      <w:bookmarkStart w:id="16" w:name="_Toc163018916"/>
      <w:r>
        <w:rPr>
          <w:lang w:val="sr-Latn-CS"/>
        </w:rPr>
        <w:t>Dodatni zahtevi</w:t>
      </w:r>
      <w:bookmarkEnd w:id="16"/>
    </w:p>
    <w:p w14:paraId="24116F6C" w14:textId="77777777" w:rsidR="00834900" w:rsidRPr="003372D3" w:rsidRDefault="00132780" w:rsidP="00834900">
      <w:pPr>
        <w:pStyle w:val="Heading2"/>
        <w:rPr>
          <w:lang w:val="sr-Latn-CS"/>
        </w:rPr>
      </w:pPr>
      <w:bookmarkStart w:id="17" w:name="_Toc163018917"/>
      <w:r>
        <w:rPr>
          <w:lang w:val="sr-Latn-CS"/>
        </w:rPr>
        <w:t>Funkcionalnost</w:t>
      </w:r>
      <w:bookmarkEnd w:id="17"/>
    </w:p>
    <w:p w14:paraId="4BEC5A20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454A59F0" w14:textId="4EB2234D" w:rsidR="00167FDF" w:rsidRDefault="00A028A5" w:rsidP="00DD0501">
      <w:pPr>
        <w:pStyle w:val="BodyText"/>
        <w:rPr>
          <w:lang w:val="sr-Latn-CS"/>
        </w:rPr>
      </w:pPr>
      <w:r>
        <w:rPr>
          <w:lang w:val="sr-Latn-CS"/>
        </w:rPr>
        <w:t>SportsFever</w:t>
      </w:r>
      <w:r w:rsidR="00167FDF">
        <w:rPr>
          <w:lang w:val="sr-Latn-CS"/>
        </w:rPr>
        <w:t xml:space="preserve"> portal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50691DA2" w14:textId="77777777" w:rsidR="00834900" w:rsidRDefault="00834900" w:rsidP="00834900">
      <w:pPr>
        <w:pStyle w:val="Heading2"/>
        <w:rPr>
          <w:lang w:val="sr-Latn-CS"/>
        </w:rPr>
      </w:pPr>
      <w:bookmarkStart w:id="18" w:name="_Toc163018918"/>
      <w:r>
        <w:rPr>
          <w:lang w:val="sr-Latn-CS"/>
        </w:rPr>
        <w:t>Upotrebivost</w:t>
      </w:r>
      <w:bookmarkEnd w:id="18"/>
    </w:p>
    <w:p w14:paraId="6BA2BAB2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5CE13F9D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48525B1A" w14:textId="601D6CE2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A028A5">
        <w:rPr>
          <w:lang w:val="sr-Latn-CS"/>
        </w:rPr>
        <w:t>SportsFever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14:paraId="1A7DD1F5" w14:textId="77777777" w:rsidR="00834900" w:rsidRPr="003372D3" w:rsidRDefault="00834900" w:rsidP="00834900">
      <w:pPr>
        <w:pStyle w:val="Heading2"/>
        <w:rPr>
          <w:lang w:val="sr-Latn-CS"/>
        </w:rPr>
      </w:pPr>
      <w:bookmarkStart w:id="19" w:name="_Toc163018919"/>
      <w:r>
        <w:rPr>
          <w:lang w:val="sr-Latn-CS"/>
        </w:rPr>
        <w:t>Pouzdanost</w:t>
      </w:r>
      <w:bookmarkEnd w:id="19"/>
    </w:p>
    <w:p w14:paraId="67EC71DA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74D8ADD4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3791A4F6" w14:textId="119953C9" w:rsidR="001517F6" w:rsidRDefault="00A028A5" w:rsidP="00456A20">
      <w:pPr>
        <w:pStyle w:val="BodyText"/>
        <w:rPr>
          <w:lang w:val="sr-Latn-CS"/>
        </w:rPr>
      </w:pPr>
      <w:r>
        <w:rPr>
          <w:lang w:val="sr-Latn-CS"/>
        </w:rPr>
        <w:t>SportsFever</w:t>
      </w:r>
      <w:r w:rsidR="00456A20">
        <w:rPr>
          <w:lang w:val="sr-Latn-CS"/>
        </w:rPr>
        <w:t xml:space="preserve"> portal će biti dostupan 24 časa dnevno, 7 dana u nedelji. Vreme kada portal nije dostupan ne sme da pređe 10%.</w:t>
      </w:r>
    </w:p>
    <w:p w14:paraId="69725073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618538DF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4EE3AED5" w14:textId="77777777" w:rsidR="00834900" w:rsidRPr="003372D3" w:rsidRDefault="00834900" w:rsidP="00834900">
      <w:pPr>
        <w:pStyle w:val="Heading2"/>
        <w:rPr>
          <w:lang w:val="sr-Latn-CS"/>
        </w:rPr>
      </w:pPr>
      <w:bookmarkStart w:id="20" w:name="_Toc163018920"/>
      <w:r>
        <w:rPr>
          <w:lang w:val="sr-Latn-CS"/>
        </w:rPr>
        <w:t>Performanse</w:t>
      </w:r>
      <w:bookmarkEnd w:id="20"/>
    </w:p>
    <w:p w14:paraId="0FB709D5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7C00EBCB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4A62CC86" w14:textId="77777777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4B4CFB3C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634EFC5E" w14:textId="77777777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68349E9A" w14:textId="77777777" w:rsidR="00834900" w:rsidRPr="003372D3" w:rsidRDefault="00E41E1D" w:rsidP="00E41E1D">
      <w:pPr>
        <w:pStyle w:val="Heading2"/>
        <w:rPr>
          <w:lang w:val="sr-Latn-CS"/>
        </w:rPr>
      </w:pPr>
      <w:bookmarkStart w:id="21" w:name="_Toc163018921"/>
      <w:r>
        <w:rPr>
          <w:lang w:val="sr-Latn-CS"/>
        </w:rPr>
        <w:t>Podrška i održavanje</w:t>
      </w:r>
      <w:bookmarkEnd w:id="21"/>
    </w:p>
    <w:p w14:paraId="45B56ED5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5C69C901" w14:textId="58BAF779" w:rsidR="00114E2C" w:rsidRDefault="00A028A5" w:rsidP="00114E2C">
      <w:pPr>
        <w:pStyle w:val="BodyText"/>
        <w:rPr>
          <w:lang w:val="sr-Latn-CS"/>
        </w:rPr>
      </w:pPr>
      <w:r>
        <w:rPr>
          <w:lang w:val="sr-Latn-CS"/>
        </w:rPr>
        <w:t>SportsFever</w:t>
      </w:r>
      <w:r w:rsidR="00114E2C">
        <w:rPr>
          <w:lang w:val="sr-Latn-CS"/>
        </w:rPr>
        <w:t xml:space="preserve"> portal ne zahteva posebnu podršku </w:t>
      </w:r>
      <w:r>
        <w:rPr>
          <w:lang w:val="sr-Latn-CS"/>
        </w:rPr>
        <w:t>ali zahteva održavanje u smislu brisanja zastarelih podataka</w:t>
      </w:r>
      <w:r w:rsidR="00114E2C">
        <w:rPr>
          <w:lang w:val="sr-Latn-CS"/>
        </w:rPr>
        <w:t>.</w:t>
      </w:r>
    </w:p>
    <w:p w14:paraId="61510D38" w14:textId="77777777" w:rsidR="00834900" w:rsidRPr="003372D3" w:rsidRDefault="00834900" w:rsidP="00E41E1D">
      <w:pPr>
        <w:pStyle w:val="Heading2"/>
        <w:rPr>
          <w:lang w:val="sr-Latn-CS"/>
        </w:rPr>
      </w:pPr>
      <w:bookmarkStart w:id="22" w:name="_Toc163018922"/>
      <w:r>
        <w:rPr>
          <w:lang w:val="sr-Latn-CS"/>
        </w:rPr>
        <w:t>Ograničenja</w:t>
      </w:r>
      <w:bookmarkEnd w:id="22"/>
    </w:p>
    <w:p w14:paraId="7D74FFB9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0C834902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23947B50" w14:textId="27750488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</w:t>
      </w:r>
      <w:r w:rsidR="006476B9">
        <w:rPr>
          <w:lang w:val="sr-Latn-CS"/>
        </w:rPr>
        <w:t>, kao i na bilo kom mobilnom uređaju čiji pretraživač može podržati Google Mapu</w:t>
      </w:r>
      <w:r>
        <w:rPr>
          <w:lang w:val="sr-Latn-CS"/>
        </w:rPr>
        <w:t xml:space="preserve">. </w:t>
      </w:r>
    </w:p>
    <w:p w14:paraId="124B7EA3" w14:textId="30837691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Serverski deo sistema će raditi </w:t>
      </w:r>
      <w:r w:rsidR="006476B9">
        <w:rPr>
          <w:lang w:val="sr-Latn-CS"/>
        </w:rPr>
        <w:t>Cloud-u</w:t>
      </w:r>
      <w:r>
        <w:rPr>
          <w:lang w:val="sr-Latn-CS"/>
        </w:rPr>
        <w:t>.</w:t>
      </w:r>
    </w:p>
    <w:p w14:paraId="7545ED22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16A71ADA" w14:textId="4A3D0346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6476B9">
        <w:rPr>
          <w:lang w:val="sr-Latn-CS"/>
        </w:rPr>
        <w:t>SportsFever</w:t>
      </w:r>
      <w:r>
        <w:rPr>
          <w:lang w:val="sr-Latn-CS"/>
        </w:rPr>
        <w:t xml:space="preserve"> portala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90F3A" w14:textId="77777777" w:rsidR="005A62F6" w:rsidRDefault="005A62F6">
      <w:r>
        <w:separator/>
      </w:r>
    </w:p>
  </w:endnote>
  <w:endnote w:type="continuationSeparator" w:id="0">
    <w:p w14:paraId="1544CCA2" w14:textId="77777777" w:rsidR="005A62F6" w:rsidRDefault="005A6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F03D7" w14:textId="77777777" w:rsidR="00530CD3" w:rsidRDefault="00530C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E2FE76" w14:textId="77777777" w:rsidR="00530CD3" w:rsidRDefault="00530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30CD3" w:rsidRPr="003372D3" w14:paraId="15C0834A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0AFB6278" w14:textId="77777777" w:rsidR="00530CD3" w:rsidRPr="003372D3" w:rsidRDefault="00530CD3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68FD5D69" w14:textId="5D022EE0" w:rsidR="00530CD3" w:rsidRPr="003372D3" w:rsidRDefault="00530CD3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6069CD">
            <w:rPr>
              <w:lang w:val="sr-Latn-CS"/>
            </w:rPr>
            <w:t>404! Team, 2021.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5AF57619" w14:textId="77777777" w:rsidR="00530CD3" w:rsidRPr="003372D3" w:rsidRDefault="00530CD3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>
              <w:rPr>
                <w:rStyle w:val="PageNumber"/>
                <w:noProof/>
                <w:lang w:val="sr-Latn-CS"/>
              </w:rPr>
              <w:t>19</w:t>
            </w:r>
          </w:fldSimple>
        </w:p>
      </w:tc>
    </w:tr>
  </w:tbl>
  <w:p w14:paraId="15795812" w14:textId="77777777" w:rsidR="00530CD3" w:rsidRPr="003372D3" w:rsidRDefault="00530CD3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35CEC" w14:textId="77777777" w:rsidR="00530CD3" w:rsidRDefault="00530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C4B78" w14:textId="77777777" w:rsidR="005A62F6" w:rsidRDefault="005A62F6">
      <w:r>
        <w:separator/>
      </w:r>
    </w:p>
  </w:footnote>
  <w:footnote w:type="continuationSeparator" w:id="0">
    <w:p w14:paraId="282F3EB9" w14:textId="77777777" w:rsidR="005A62F6" w:rsidRDefault="005A6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75538" w14:textId="77777777" w:rsidR="00530CD3" w:rsidRDefault="00530CD3">
    <w:pPr>
      <w:rPr>
        <w:sz w:val="24"/>
      </w:rPr>
    </w:pPr>
  </w:p>
  <w:p w14:paraId="7B3D0960" w14:textId="77777777" w:rsidR="00530CD3" w:rsidRDefault="00530CD3">
    <w:pPr>
      <w:pBdr>
        <w:top w:val="single" w:sz="6" w:space="1" w:color="auto"/>
      </w:pBdr>
      <w:rPr>
        <w:sz w:val="24"/>
      </w:rPr>
    </w:pPr>
  </w:p>
  <w:p w14:paraId="6F9DA561" w14:textId="31AEDE2A" w:rsidR="00530CD3" w:rsidRDefault="00530CD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404! Team name does not exist</w:t>
    </w:r>
  </w:p>
  <w:p w14:paraId="0DDE5DAC" w14:textId="77777777" w:rsidR="00530CD3" w:rsidRDefault="00530CD3">
    <w:pPr>
      <w:pBdr>
        <w:bottom w:val="single" w:sz="6" w:space="1" w:color="auto"/>
      </w:pBdr>
      <w:jc w:val="right"/>
      <w:rPr>
        <w:sz w:val="24"/>
      </w:rPr>
    </w:pPr>
  </w:p>
  <w:p w14:paraId="26BC4476" w14:textId="77777777" w:rsidR="00530CD3" w:rsidRDefault="00530C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30CD3" w:rsidRPr="003372D3" w14:paraId="5E4AD7CA" w14:textId="77777777">
      <w:tc>
        <w:tcPr>
          <w:tcW w:w="6379" w:type="dxa"/>
        </w:tcPr>
        <w:p w14:paraId="1C03D4E1" w14:textId="3B90B960" w:rsidR="00530CD3" w:rsidRPr="003372D3" w:rsidRDefault="00530CD3">
          <w:pPr>
            <w:rPr>
              <w:lang w:val="sr-Latn-CS"/>
            </w:rPr>
          </w:pPr>
          <w:r>
            <w:rPr>
              <w:lang w:val="sr-Latn-CS"/>
            </w:rPr>
            <w:t>SportsFever</w:t>
          </w:r>
        </w:p>
      </w:tc>
      <w:tc>
        <w:tcPr>
          <w:tcW w:w="3179" w:type="dxa"/>
        </w:tcPr>
        <w:p w14:paraId="5A0A7582" w14:textId="77777777" w:rsidR="00530CD3" w:rsidRPr="003372D3" w:rsidRDefault="00530CD3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30CD3" w:rsidRPr="003372D3" w14:paraId="2CBEE699" w14:textId="77777777">
      <w:tc>
        <w:tcPr>
          <w:tcW w:w="6379" w:type="dxa"/>
        </w:tcPr>
        <w:p w14:paraId="784538DF" w14:textId="77777777" w:rsidR="00530CD3" w:rsidRPr="003372D3" w:rsidRDefault="00530CD3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12A3B0B6" w14:textId="58895BFE" w:rsidR="00530CD3" w:rsidRPr="003372D3" w:rsidRDefault="00530CD3">
          <w:pPr>
            <w:rPr>
              <w:lang w:val="sr-Latn-CS"/>
            </w:rPr>
          </w:pPr>
          <w:r>
            <w:rPr>
              <w:lang w:val="sr-Latn-CS"/>
            </w:rPr>
            <w:t xml:space="preserve">  Datum:  02.04.2021</w:t>
          </w:r>
          <w:r w:rsidRPr="003372D3">
            <w:rPr>
              <w:lang w:val="sr-Latn-CS"/>
            </w:rPr>
            <w:t>. god.</w:t>
          </w:r>
        </w:p>
      </w:tc>
    </w:tr>
    <w:tr w:rsidR="00530CD3" w:rsidRPr="003372D3" w14:paraId="6F96A197" w14:textId="77777777">
      <w:tc>
        <w:tcPr>
          <w:tcW w:w="9558" w:type="dxa"/>
          <w:gridSpan w:val="2"/>
        </w:tcPr>
        <w:p w14:paraId="32A14311" w14:textId="5CF6434C" w:rsidR="00530CD3" w:rsidRPr="003372D3" w:rsidRDefault="00530CD3">
          <w:pPr>
            <w:rPr>
              <w:lang w:val="sr-Latn-CS"/>
            </w:rPr>
          </w:pPr>
          <w:r>
            <w:rPr>
              <w:lang w:val="sr-Latn-CS"/>
            </w:rPr>
            <w:t>404! Team name does not exist</w:t>
          </w:r>
        </w:p>
      </w:tc>
    </w:tr>
  </w:tbl>
  <w:p w14:paraId="00C20376" w14:textId="77777777" w:rsidR="00530CD3" w:rsidRPr="003372D3" w:rsidRDefault="00530CD3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B9FAA" w14:textId="77777777" w:rsidR="00530CD3" w:rsidRDefault="00530C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886F3E"/>
    <w:multiLevelType w:val="hybridMultilevel"/>
    <w:tmpl w:val="3864D162"/>
    <w:lvl w:ilvl="0" w:tplc="8C2873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2470836"/>
    <w:multiLevelType w:val="hybridMultilevel"/>
    <w:tmpl w:val="FD08ADDA"/>
    <w:lvl w:ilvl="0" w:tplc="D67E33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2"/>
  </w:num>
  <w:num w:numId="2">
    <w:abstractNumId w:val="21"/>
  </w:num>
  <w:num w:numId="3">
    <w:abstractNumId w:val="3"/>
  </w:num>
  <w:num w:numId="4">
    <w:abstractNumId w:val="12"/>
  </w:num>
  <w:num w:numId="5">
    <w:abstractNumId w:val="15"/>
  </w:num>
  <w:num w:numId="6">
    <w:abstractNumId w:val="4"/>
  </w:num>
  <w:num w:numId="7">
    <w:abstractNumId w:val="10"/>
  </w:num>
  <w:num w:numId="8">
    <w:abstractNumId w:val="14"/>
  </w:num>
  <w:num w:numId="9">
    <w:abstractNumId w:val="17"/>
  </w:num>
  <w:num w:numId="10">
    <w:abstractNumId w:val="7"/>
  </w:num>
  <w:num w:numId="11">
    <w:abstractNumId w:val="0"/>
  </w:num>
  <w:num w:numId="12">
    <w:abstractNumId w:val="5"/>
  </w:num>
  <w:num w:numId="13">
    <w:abstractNumId w:val="19"/>
  </w:num>
  <w:num w:numId="14">
    <w:abstractNumId w:val="1"/>
  </w:num>
  <w:num w:numId="15">
    <w:abstractNumId w:val="20"/>
  </w:num>
  <w:num w:numId="16">
    <w:abstractNumId w:val="18"/>
  </w:num>
  <w:num w:numId="17">
    <w:abstractNumId w:val="13"/>
  </w:num>
  <w:num w:numId="18">
    <w:abstractNumId w:val="2"/>
  </w:num>
  <w:num w:numId="19">
    <w:abstractNumId w:val="6"/>
  </w:num>
  <w:num w:numId="20">
    <w:abstractNumId w:val="9"/>
  </w:num>
  <w:num w:numId="21">
    <w:abstractNumId w:val="16"/>
  </w:num>
  <w:num w:numId="22">
    <w:abstractNumId w:val="11"/>
  </w:num>
  <w:num w:numId="23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2D3"/>
    <w:rsid w:val="000366F2"/>
    <w:rsid w:val="00037080"/>
    <w:rsid w:val="00050607"/>
    <w:rsid w:val="0005485B"/>
    <w:rsid w:val="000615B4"/>
    <w:rsid w:val="0006338E"/>
    <w:rsid w:val="000731DF"/>
    <w:rsid w:val="000803A1"/>
    <w:rsid w:val="00080F92"/>
    <w:rsid w:val="000817C9"/>
    <w:rsid w:val="00082A7C"/>
    <w:rsid w:val="000855AF"/>
    <w:rsid w:val="00097F43"/>
    <w:rsid w:val="000B2C36"/>
    <w:rsid w:val="000B6225"/>
    <w:rsid w:val="000C6A5F"/>
    <w:rsid w:val="000D4E4D"/>
    <w:rsid w:val="000D69E7"/>
    <w:rsid w:val="00112218"/>
    <w:rsid w:val="001133C8"/>
    <w:rsid w:val="00114E2C"/>
    <w:rsid w:val="00126EBF"/>
    <w:rsid w:val="0013157C"/>
    <w:rsid w:val="00132780"/>
    <w:rsid w:val="00143087"/>
    <w:rsid w:val="00150CC1"/>
    <w:rsid w:val="001517F6"/>
    <w:rsid w:val="00157627"/>
    <w:rsid w:val="001614DD"/>
    <w:rsid w:val="00167FDF"/>
    <w:rsid w:val="001807C8"/>
    <w:rsid w:val="00184214"/>
    <w:rsid w:val="00190105"/>
    <w:rsid w:val="001C5F47"/>
    <w:rsid w:val="001D0890"/>
    <w:rsid w:val="001E5849"/>
    <w:rsid w:val="001E63BA"/>
    <w:rsid w:val="001F663F"/>
    <w:rsid w:val="001F7D36"/>
    <w:rsid w:val="0020422A"/>
    <w:rsid w:val="00206198"/>
    <w:rsid w:val="00206E1F"/>
    <w:rsid w:val="00210C07"/>
    <w:rsid w:val="00225B05"/>
    <w:rsid w:val="002334EB"/>
    <w:rsid w:val="00234684"/>
    <w:rsid w:val="00235814"/>
    <w:rsid w:val="0025395B"/>
    <w:rsid w:val="00254CBE"/>
    <w:rsid w:val="00255A41"/>
    <w:rsid w:val="00264EC4"/>
    <w:rsid w:val="00270678"/>
    <w:rsid w:val="00281FFB"/>
    <w:rsid w:val="002862A0"/>
    <w:rsid w:val="002922C4"/>
    <w:rsid w:val="00294E85"/>
    <w:rsid w:val="002A5E27"/>
    <w:rsid w:val="002A7107"/>
    <w:rsid w:val="002B5424"/>
    <w:rsid w:val="002C0D50"/>
    <w:rsid w:val="002C12A7"/>
    <w:rsid w:val="002D5541"/>
    <w:rsid w:val="002E1608"/>
    <w:rsid w:val="002F3BAE"/>
    <w:rsid w:val="002F5A90"/>
    <w:rsid w:val="00300B47"/>
    <w:rsid w:val="003218E6"/>
    <w:rsid w:val="003356F6"/>
    <w:rsid w:val="003372D3"/>
    <w:rsid w:val="00347321"/>
    <w:rsid w:val="00356D9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407EF3"/>
    <w:rsid w:val="00410F5F"/>
    <w:rsid w:val="00445A8C"/>
    <w:rsid w:val="004526F1"/>
    <w:rsid w:val="00456A20"/>
    <w:rsid w:val="00460783"/>
    <w:rsid w:val="00473B3E"/>
    <w:rsid w:val="004763C4"/>
    <w:rsid w:val="004831AE"/>
    <w:rsid w:val="00491CC1"/>
    <w:rsid w:val="004A11A7"/>
    <w:rsid w:val="004A3688"/>
    <w:rsid w:val="004B376F"/>
    <w:rsid w:val="004C60A0"/>
    <w:rsid w:val="004C73F5"/>
    <w:rsid w:val="004E0725"/>
    <w:rsid w:val="004E19DF"/>
    <w:rsid w:val="004E4574"/>
    <w:rsid w:val="004E6C9A"/>
    <w:rsid w:val="00500DA2"/>
    <w:rsid w:val="00530CD3"/>
    <w:rsid w:val="00541023"/>
    <w:rsid w:val="00552809"/>
    <w:rsid w:val="005613E4"/>
    <w:rsid w:val="00562041"/>
    <w:rsid w:val="00563B1F"/>
    <w:rsid w:val="00571B3E"/>
    <w:rsid w:val="00571FC4"/>
    <w:rsid w:val="005A3F8C"/>
    <w:rsid w:val="005A62F6"/>
    <w:rsid w:val="005B40B2"/>
    <w:rsid w:val="005B4961"/>
    <w:rsid w:val="005C333A"/>
    <w:rsid w:val="005D021A"/>
    <w:rsid w:val="005D4262"/>
    <w:rsid w:val="005E1391"/>
    <w:rsid w:val="005E40C1"/>
    <w:rsid w:val="006069CD"/>
    <w:rsid w:val="00623078"/>
    <w:rsid w:val="00631C6F"/>
    <w:rsid w:val="0063291D"/>
    <w:rsid w:val="0063574A"/>
    <w:rsid w:val="00644648"/>
    <w:rsid w:val="006476B9"/>
    <w:rsid w:val="00660B84"/>
    <w:rsid w:val="00662CF6"/>
    <w:rsid w:val="00677488"/>
    <w:rsid w:val="00677B0E"/>
    <w:rsid w:val="00686570"/>
    <w:rsid w:val="0069445A"/>
    <w:rsid w:val="006C2F57"/>
    <w:rsid w:val="006D2FE2"/>
    <w:rsid w:val="006E085F"/>
    <w:rsid w:val="006E0FE5"/>
    <w:rsid w:val="006E5E1D"/>
    <w:rsid w:val="006F37E4"/>
    <w:rsid w:val="00705464"/>
    <w:rsid w:val="007061AB"/>
    <w:rsid w:val="007107D8"/>
    <w:rsid w:val="00712834"/>
    <w:rsid w:val="00716C93"/>
    <w:rsid w:val="00723D7F"/>
    <w:rsid w:val="00730520"/>
    <w:rsid w:val="00732741"/>
    <w:rsid w:val="0074590A"/>
    <w:rsid w:val="00751D4E"/>
    <w:rsid w:val="00763367"/>
    <w:rsid w:val="00785A86"/>
    <w:rsid w:val="00786068"/>
    <w:rsid w:val="00792D6C"/>
    <w:rsid w:val="0079569D"/>
    <w:rsid w:val="00796121"/>
    <w:rsid w:val="007A40D6"/>
    <w:rsid w:val="007B7926"/>
    <w:rsid w:val="007C4972"/>
    <w:rsid w:val="007C6B66"/>
    <w:rsid w:val="007E0B43"/>
    <w:rsid w:val="00804367"/>
    <w:rsid w:val="00821149"/>
    <w:rsid w:val="00834900"/>
    <w:rsid w:val="00851E18"/>
    <w:rsid w:val="00874B27"/>
    <w:rsid w:val="008767A9"/>
    <w:rsid w:val="00885A38"/>
    <w:rsid w:val="008B07EF"/>
    <w:rsid w:val="008D40CE"/>
    <w:rsid w:val="008D7DDC"/>
    <w:rsid w:val="008E107B"/>
    <w:rsid w:val="008E2CE7"/>
    <w:rsid w:val="008F3EC3"/>
    <w:rsid w:val="009029D5"/>
    <w:rsid w:val="0090327F"/>
    <w:rsid w:val="009034EF"/>
    <w:rsid w:val="009075F6"/>
    <w:rsid w:val="00930725"/>
    <w:rsid w:val="00932297"/>
    <w:rsid w:val="009458D3"/>
    <w:rsid w:val="00946092"/>
    <w:rsid w:val="0095579F"/>
    <w:rsid w:val="00962138"/>
    <w:rsid w:val="009631C4"/>
    <w:rsid w:val="00964163"/>
    <w:rsid w:val="009662F3"/>
    <w:rsid w:val="0096729E"/>
    <w:rsid w:val="00967902"/>
    <w:rsid w:val="00982973"/>
    <w:rsid w:val="00983A35"/>
    <w:rsid w:val="009A291F"/>
    <w:rsid w:val="009B2233"/>
    <w:rsid w:val="009B308D"/>
    <w:rsid w:val="009B3AA3"/>
    <w:rsid w:val="009C3260"/>
    <w:rsid w:val="009D5ECD"/>
    <w:rsid w:val="009E157D"/>
    <w:rsid w:val="009F2784"/>
    <w:rsid w:val="009F61E4"/>
    <w:rsid w:val="00A028A5"/>
    <w:rsid w:val="00A12200"/>
    <w:rsid w:val="00A214E0"/>
    <w:rsid w:val="00A55444"/>
    <w:rsid w:val="00A62A6D"/>
    <w:rsid w:val="00A763B7"/>
    <w:rsid w:val="00A82910"/>
    <w:rsid w:val="00A8646C"/>
    <w:rsid w:val="00A87065"/>
    <w:rsid w:val="00AA6F46"/>
    <w:rsid w:val="00AB730D"/>
    <w:rsid w:val="00AC1C1F"/>
    <w:rsid w:val="00AD0F0E"/>
    <w:rsid w:val="00AD17B6"/>
    <w:rsid w:val="00AE2976"/>
    <w:rsid w:val="00AE38C8"/>
    <w:rsid w:val="00AF19B4"/>
    <w:rsid w:val="00AF6332"/>
    <w:rsid w:val="00AF6B06"/>
    <w:rsid w:val="00AF7F69"/>
    <w:rsid w:val="00B23A4A"/>
    <w:rsid w:val="00B3706D"/>
    <w:rsid w:val="00B40836"/>
    <w:rsid w:val="00B46D71"/>
    <w:rsid w:val="00B66376"/>
    <w:rsid w:val="00B70376"/>
    <w:rsid w:val="00B73BA2"/>
    <w:rsid w:val="00B849B5"/>
    <w:rsid w:val="00B93B67"/>
    <w:rsid w:val="00B947EE"/>
    <w:rsid w:val="00BA03E9"/>
    <w:rsid w:val="00BA5647"/>
    <w:rsid w:val="00BC0D10"/>
    <w:rsid w:val="00BC2229"/>
    <w:rsid w:val="00BC4506"/>
    <w:rsid w:val="00BD55D5"/>
    <w:rsid w:val="00BF07BD"/>
    <w:rsid w:val="00C032FC"/>
    <w:rsid w:val="00C206AF"/>
    <w:rsid w:val="00C44BC7"/>
    <w:rsid w:val="00C503E4"/>
    <w:rsid w:val="00C549E0"/>
    <w:rsid w:val="00C64574"/>
    <w:rsid w:val="00C83DEF"/>
    <w:rsid w:val="00C9046D"/>
    <w:rsid w:val="00C92A15"/>
    <w:rsid w:val="00CA58C5"/>
    <w:rsid w:val="00CA5E5F"/>
    <w:rsid w:val="00CA62F9"/>
    <w:rsid w:val="00CB17FD"/>
    <w:rsid w:val="00CD7EB1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907C1"/>
    <w:rsid w:val="00DB0A55"/>
    <w:rsid w:val="00DD0501"/>
    <w:rsid w:val="00DD4C2E"/>
    <w:rsid w:val="00DE3C0B"/>
    <w:rsid w:val="00DE518F"/>
    <w:rsid w:val="00E01AFB"/>
    <w:rsid w:val="00E061BD"/>
    <w:rsid w:val="00E06AF9"/>
    <w:rsid w:val="00E15A22"/>
    <w:rsid w:val="00E177E4"/>
    <w:rsid w:val="00E334C8"/>
    <w:rsid w:val="00E41E1D"/>
    <w:rsid w:val="00E5055D"/>
    <w:rsid w:val="00E540C6"/>
    <w:rsid w:val="00E55045"/>
    <w:rsid w:val="00E604E6"/>
    <w:rsid w:val="00E65915"/>
    <w:rsid w:val="00E75115"/>
    <w:rsid w:val="00E76C31"/>
    <w:rsid w:val="00E83F1E"/>
    <w:rsid w:val="00E934AD"/>
    <w:rsid w:val="00EB10DF"/>
    <w:rsid w:val="00EC5664"/>
    <w:rsid w:val="00ED1FFE"/>
    <w:rsid w:val="00ED43FB"/>
    <w:rsid w:val="00EE56F0"/>
    <w:rsid w:val="00F0182F"/>
    <w:rsid w:val="00F02B6F"/>
    <w:rsid w:val="00F06298"/>
    <w:rsid w:val="00F220C7"/>
    <w:rsid w:val="00F263AC"/>
    <w:rsid w:val="00F31591"/>
    <w:rsid w:val="00F412FB"/>
    <w:rsid w:val="00F550E3"/>
    <w:rsid w:val="00F6331E"/>
    <w:rsid w:val="00F6773B"/>
    <w:rsid w:val="00F70F8C"/>
    <w:rsid w:val="00F8455A"/>
    <w:rsid w:val="00F93061"/>
    <w:rsid w:val="00F97FCF"/>
    <w:rsid w:val="00FA57D9"/>
    <w:rsid w:val="00FB3ECB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E99342"/>
  <w15:docId w15:val="{0F645CC6-3A2A-4853-AC31-03F5E1C7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FB3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176</TotalTime>
  <Pages>19</Pages>
  <Words>2781</Words>
  <Characters>15852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nsretkovic23@gmail.com</cp:lastModifiedBy>
  <cp:revision>88</cp:revision>
  <cp:lastPrinted>1899-12-31T23:00:00Z</cp:lastPrinted>
  <dcterms:created xsi:type="dcterms:W3CDTF">2021-03-24T17:21:00Z</dcterms:created>
  <dcterms:modified xsi:type="dcterms:W3CDTF">2021-04-02T18:52:00Z</dcterms:modified>
</cp:coreProperties>
</file>