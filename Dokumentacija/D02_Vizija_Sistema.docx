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7CD0" w14:textId="4DDC4074" w:rsidR="003372D3" w:rsidRPr="003372D3" w:rsidRDefault="00C459D9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SportsFever</w:t>
      </w:r>
    </w:p>
    <w:p w14:paraId="14FD01E5" w14:textId="74EF3B9D" w:rsidR="003372D3" w:rsidRPr="0056173D" w:rsidRDefault="003372D3" w:rsidP="003372D3">
      <w:pPr>
        <w:pStyle w:val="Title"/>
        <w:jc w:val="right"/>
      </w:pPr>
      <w:r w:rsidRPr="003372D3">
        <w:rPr>
          <w:lang w:val="sr-Latn-CS"/>
        </w:rPr>
        <w:t xml:space="preserve">Portal </w:t>
      </w:r>
      <w:r w:rsidR="00C459D9">
        <w:rPr>
          <w:lang w:val="sr-Latn-CS"/>
        </w:rPr>
        <w:t>namenjen svim sportistima</w:t>
      </w:r>
    </w:p>
    <w:p w14:paraId="493E68DC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A49A260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75E730A3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4141CF7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14C17BA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DB2551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51DC78A4" w14:textId="77777777">
        <w:tc>
          <w:tcPr>
            <w:tcW w:w="2304" w:type="dxa"/>
          </w:tcPr>
          <w:p w14:paraId="1D774ADE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47FF5A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BFEBFD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7123DE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4CB625A" w14:textId="77777777">
        <w:tc>
          <w:tcPr>
            <w:tcW w:w="2304" w:type="dxa"/>
          </w:tcPr>
          <w:p w14:paraId="120D033F" w14:textId="495A1115" w:rsidR="003372D3" w:rsidRPr="003372D3" w:rsidRDefault="00FA20DF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14.03.2021</w:t>
            </w:r>
          </w:p>
        </w:tc>
        <w:tc>
          <w:tcPr>
            <w:tcW w:w="1152" w:type="dxa"/>
          </w:tcPr>
          <w:p w14:paraId="18424F4C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2E8CE0E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7835D8CF" w14:textId="050F6DC1" w:rsidR="003372D3" w:rsidRPr="003372D3" w:rsidRDefault="0056173D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Nikola, Nikola, Ena, Luka</w:t>
            </w:r>
          </w:p>
        </w:tc>
      </w:tr>
      <w:tr w:rsidR="003372D3" w:rsidRPr="003372D3" w14:paraId="55E606DF" w14:textId="77777777">
        <w:tc>
          <w:tcPr>
            <w:tcW w:w="2304" w:type="dxa"/>
          </w:tcPr>
          <w:p w14:paraId="4988F8E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6C27AF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DF3E13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0130CF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0DFFEB5" w14:textId="77777777">
        <w:tc>
          <w:tcPr>
            <w:tcW w:w="2304" w:type="dxa"/>
          </w:tcPr>
          <w:p w14:paraId="74A2855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9E2E6E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0C1D71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7660BD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4E8395D" w14:textId="77777777">
        <w:tc>
          <w:tcPr>
            <w:tcW w:w="2304" w:type="dxa"/>
          </w:tcPr>
          <w:p w14:paraId="6C3B3EE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7E99D0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83AFA4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9A0479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BED6AC4" w14:textId="77777777" w:rsidR="00206E1F" w:rsidRPr="003372D3" w:rsidRDefault="00206E1F">
      <w:pPr>
        <w:rPr>
          <w:lang w:val="sr-Latn-CS"/>
        </w:rPr>
      </w:pPr>
    </w:p>
    <w:p w14:paraId="3E25D412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C457B79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209EAEFF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AC1E8B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1C6CED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8B7CF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4506E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26FF12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143B11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2AD9B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EFE3F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09D02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82417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15D33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5490D0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445F5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0B70E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F6A93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C609B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701C9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0656C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3BDC6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83E3B2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C2C99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BC092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B82DE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C6DA9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BD2961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E92324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F5D8B2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86FC7A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90D007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D897230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EE6683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DFAFF2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6D903B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4325EA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124CDC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1B7F5E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F2251E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86E648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3D580F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7568139C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4C5318C" w14:textId="507991BA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395315">
        <w:rPr>
          <w:lang w:val="sr-Latn-CS"/>
        </w:rPr>
        <w:t>softvera</w:t>
      </w:r>
      <w:r w:rsidR="00395315">
        <w:rPr>
          <w:lang w:val="sr-Latn-RS"/>
        </w:rPr>
        <w:t xml:space="preserve"> za organizovanje i učestvovanje na </w:t>
      </w:r>
      <w:r w:rsidR="00395315">
        <w:rPr>
          <w:lang w:val="sr-Latn-CS"/>
        </w:rPr>
        <w:t>sportskim događajima.</w:t>
      </w:r>
    </w:p>
    <w:p w14:paraId="0C0A94AA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CF5F835" w14:textId="1A8A62EC" w:rsidR="00DE518F" w:rsidRDefault="00395315" w:rsidP="00DE518F">
      <w:pPr>
        <w:pStyle w:val="BodyText"/>
        <w:rPr>
          <w:lang w:val="sr-Latn-CS"/>
        </w:rPr>
      </w:pPr>
      <w:r>
        <w:rPr>
          <w:lang w:val="sr-Latn-CS"/>
        </w:rPr>
        <w:t>Dokument se odnosi na SportsFever portal koji će biti razvijen od strane 404! Team name does not exist tima.</w:t>
      </w:r>
      <w:r w:rsidR="00B849B5">
        <w:rPr>
          <w:lang w:val="sr-Latn-CS"/>
        </w:rPr>
        <w:t xml:space="preserve"> </w:t>
      </w:r>
      <w:r w:rsidR="008F6E4C">
        <w:rPr>
          <w:lang w:val="sr-Latn-CS"/>
        </w:rPr>
        <w:t>Namena SportsFever softvera je lako organizovanje i nalaženje sportskih događaja.</w:t>
      </w:r>
    </w:p>
    <w:p w14:paraId="533FB071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4D60B8D0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29EF4A2" w14:textId="0B5C84A4" w:rsidR="00DE518F" w:rsidRDefault="00266230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SportsFever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404! Team name does not exist</w:t>
      </w:r>
      <w:r w:rsidR="00DE518F" w:rsidRPr="006F61C6">
        <w:rPr>
          <w:lang w:val="sr-Latn-CS"/>
        </w:rPr>
        <w:t>.</w:t>
      </w:r>
    </w:p>
    <w:p w14:paraId="771BA1FF" w14:textId="2053D9CB" w:rsidR="00DE518F" w:rsidRPr="006F61C6" w:rsidRDefault="00EF7C40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SportsFever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 w:rsidR="006B398E">
        <w:rPr>
          <w:lang w:val="sr-Latn-CS"/>
        </w:rPr>
        <w:t>21</w:t>
      </w:r>
      <w:r w:rsidR="00DE518F">
        <w:rPr>
          <w:lang w:val="sr-Latn-CS"/>
        </w:rPr>
        <w:t xml:space="preserve">, </w:t>
      </w:r>
      <w:r w:rsidR="004D48E5">
        <w:rPr>
          <w:lang w:val="sr-Latn-CS"/>
        </w:rPr>
        <w:t>404! Team name does not exist</w:t>
      </w:r>
      <w:r w:rsidR="00DE518F">
        <w:rPr>
          <w:lang w:val="sr-Latn-CS"/>
        </w:rPr>
        <w:t>.</w:t>
      </w:r>
    </w:p>
    <w:p w14:paraId="7A22A7D9" w14:textId="475671F1" w:rsidR="00DE518F" w:rsidRDefault="00EF7C40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SportsFever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21</w:t>
      </w:r>
      <w:r w:rsidR="00DE518F">
        <w:rPr>
          <w:lang w:val="sr-Latn-CS"/>
        </w:rPr>
        <w:t xml:space="preserve">, </w:t>
      </w:r>
      <w:r>
        <w:rPr>
          <w:lang w:val="sr-Latn-CS"/>
        </w:rPr>
        <w:t>404! Team name does not exist</w:t>
      </w:r>
      <w:r w:rsidR="00DE518F">
        <w:rPr>
          <w:lang w:val="sr-Latn-CS"/>
        </w:rPr>
        <w:t>.</w:t>
      </w:r>
    </w:p>
    <w:p w14:paraId="1E8E258C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4E432D1F" w14:textId="4E11F8FF" w:rsidR="00206E1F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228A35E4" w14:textId="1CD56DA1" w:rsidR="003A32DD" w:rsidRDefault="003A32DD" w:rsidP="003A32DD">
      <w:pPr>
        <w:ind w:left="720"/>
        <w:rPr>
          <w:lang w:val="sr-Latn-CS"/>
        </w:rPr>
      </w:pPr>
    </w:p>
    <w:p w14:paraId="42DB7FFF" w14:textId="23C12736" w:rsidR="003A32DD" w:rsidRDefault="003A32DD" w:rsidP="003A32DD">
      <w:pPr>
        <w:ind w:left="720"/>
        <w:rPr>
          <w:lang w:val="sr-Latn-CS"/>
        </w:rPr>
      </w:pPr>
      <w:r>
        <w:rPr>
          <w:lang w:val="sr-Latn-CS"/>
        </w:rPr>
        <w:t xml:space="preserve">SportsFever softver predstavlja Web aplikaciju koja pruža funkcionalnost kreiranja i nalaženja sportskih događaja u cilju lakšeg organizovanja </w:t>
      </w:r>
      <w:r w:rsidR="00B9479E">
        <w:rPr>
          <w:lang w:val="sr-Latn-CS"/>
        </w:rPr>
        <w:t>rekreativaca</w:t>
      </w:r>
      <w:r w:rsidR="0072618D">
        <w:rPr>
          <w:lang w:val="sr-Latn-CS"/>
        </w:rPr>
        <w:t>/sportista</w:t>
      </w:r>
      <w:r>
        <w:rPr>
          <w:lang w:val="sr-Latn-CS"/>
        </w:rPr>
        <w:t>.</w:t>
      </w:r>
      <w:r w:rsidR="008F594F">
        <w:rPr>
          <w:lang w:val="sr-Latn-CS"/>
        </w:rPr>
        <w:t xml:space="preserve"> Karakteristični sadržaj koji se korisnicima prezentuje je: osvnovni podaci o događaju, mogućnost prijave učestvovanja na događaju, podaci o korisniku koju organizuje/učestvuje na događaju, lokacija događaja na mapi i interakcija između korisnika.</w:t>
      </w:r>
    </w:p>
    <w:p w14:paraId="440A0E38" w14:textId="77777777" w:rsidR="009C73AD" w:rsidRDefault="009C73AD" w:rsidP="003A32DD">
      <w:pPr>
        <w:ind w:left="720"/>
        <w:rPr>
          <w:lang w:val="sr-Latn-CS"/>
        </w:rPr>
      </w:pPr>
    </w:p>
    <w:p w14:paraId="701760CE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4BE9AEB4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7B85E47B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EE01092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E8A16E" w14:textId="45837709" w:rsidR="00206E1F" w:rsidRPr="003372D3" w:rsidRDefault="0053725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Pronalazak saigrača za sportske aktivnosti.</w:t>
            </w:r>
          </w:p>
        </w:tc>
      </w:tr>
      <w:tr w:rsidR="00206E1F" w:rsidRPr="003372D3" w14:paraId="31D13133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9B359F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65072E" w14:textId="642EB6DC" w:rsidR="00206E1F" w:rsidRPr="003372D3" w:rsidRDefault="0032203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Sportiste i rekreativce kojima fale saigrači za sprotske aktivnosti.</w:t>
            </w:r>
          </w:p>
        </w:tc>
      </w:tr>
      <w:tr w:rsidR="00206E1F" w:rsidRPr="003372D3" w14:paraId="5C0F0174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15941ED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42F71E" w14:textId="658DFB68" w:rsidR="00206E1F" w:rsidRPr="003372D3" w:rsidRDefault="00A54146">
            <w:pPr>
              <w:pStyle w:val="BodyText"/>
              <w:ind w:left="0"/>
              <w:rPr>
                <w:lang w:val="sr-Latn-CS"/>
              </w:rPr>
            </w:pPr>
            <w:r w:rsidRPr="00A54146">
              <w:rPr>
                <w:lang w:val="sr-Latn-CS"/>
              </w:rPr>
              <w:t>Otežano nalaženje ljudi za dogadjaj i otežano nalaženje dogadjaja na koje bi korisnik otišao</w:t>
            </w:r>
          </w:p>
        </w:tc>
      </w:tr>
      <w:tr w:rsidR="00206E1F" w:rsidRPr="003372D3" w14:paraId="65EED4D1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6B7AAE3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3A7F3" w14:textId="4DAE53D6" w:rsidR="00206E1F" w:rsidRPr="003372D3" w:rsidRDefault="00A54146">
            <w:pPr>
              <w:pStyle w:val="BodyText"/>
              <w:ind w:left="0"/>
              <w:rPr>
                <w:lang w:val="sr-Latn-CS"/>
              </w:rPr>
            </w:pPr>
            <w:r w:rsidRPr="00A54146">
              <w:rPr>
                <w:lang w:val="sr-Latn-CS"/>
              </w:rPr>
              <w:t>Obezbediti korisnicima lakše distribuiranje informacija, nalaženje, ucestvovanje ili kreiranje dogadjaja</w:t>
            </w:r>
          </w:p>
        </w:tc>
      </w:tr>
    </w:tbl>
    <w:p w14:paraId="166730F7" w14:textId="77777777" w:rsidR="00206E1F" w:rsidRPr="003372D3" w:rsidRDefault="00206E1F">
      <w:pPr>
        <w:rPr>
          <w:lang w:val="sr-Latn-CS"/>
        </w:rPr>
      </w:pPr>
    </w:p>
    <w:p w14:paraId="0FCE41CF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76BF6003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23934BF6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6D34DAD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579F9F" w14:textId="2913BE4A" w:rsidR="00206E1F" w:rsidRPr="003372D3" w:rsidRDefault="00101B1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Rekreativcima/sportistima</w:t>
            </w:r>
          </w:p>
        </w:tc>
      </w:tr>
      <w:tr w:rsidR="00206E1F" w:rsidRPr="003372D3" w14:paraId="722F8B74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4D5F4D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F6340" w14:textId="509EC3CB" w:rsidR="00206E1F" w:rsidRPr="003372D3" w:rsidRDefault="00FF772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Imaju potrebu za lakšim pronalaženjem saigrača u njihovoj okolini.</w:t>
            </w:r>
          </w:p>
        </w:tc>
      </w:tr>
      <w:tr w:rsidR="00206E1F" w:rsidRPr="003372D3" w14:paraId="7C5E6583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505CF10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E55E45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58D2F95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695AE2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D07988" w14:textId="5A447E42" w:rsidR="00206E1F" w:rsidRPr="003372D3" w:rsidRDefault="00072672">
            <w:pPr>
              <w:pStyle w:val="BodyText"/>
              <w:ind w:left="0"/>
              <w:rPr>
                <w:lang w:val="sr-Latn-CS"/>
              </w:rPr>
            </w:pPr>
            <w:r w:rsidRPr="00DA5897">
              <w:t xml:space="preserve">Omogućava standardizovan unos podataka o članovima, pruža razmenu informacija između </w:t>
            </w:r>
            <w:r w:rsidRPr="00DA5897">
              <w:lastRenderedPageBreak/>
              <w:t>korisnika, kreiranje i učestvovanje u sportskim aktivnostima.</w:t>
            </w:r>
          </w:p>
        </w:tc>
      </w:tr>
      <w:tr w:rsidR="00206E1F" w:rsidRPr="003372D3" w14:paraId="58218C6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0B3B15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A7CAF2" w14:textId="384E79FD" w:rsidR="00206E1F" w:rsidRPr="003372D3" w:rsidRDefault="00500CBF">
            <w:pPr>
              <w:pStyle w:val="BodyText"/>
              <w:ind w:left="0"/>
              <w:rPr>
                <w:lang w:val="sr-Latn-CS"/>
              </w:rPr>
            </w:pPr>
            <w:r w:rsidRPr="00500CBF">
              <w:rPr>
                <w:lang w:val="sr-Latn-CS"/>
              </w:rPr>
              <w:t>Postojećih web aplikacija sa distribuiranim, nekonzistentnim i neažurnim sadržajem, kao i sa znatnim deficitom funkcionalnosti.</w:t>
            </w:r>
          </w:p>
        </w:tc>
      </w:tr>
      <w:tr w:rsidR="00206E1F" w:rsidRPr="003372D3" w14:paraId="401774A3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A14AAEF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EE3FEF" w14:textId="054CAC90" w:rsidR="00206E1F" w:rsidRPr="003372D3" w:rsidRDefault="002856A7">
            <w:pPr>
              <w:pStyle w:val="BodyText"/>
              <w:ind w:left="0"/>
              <w:rPr>
                <w:lang w:val="sr-Latn-CS"/>
              </w:rPr>
            </w:pPr>
            <w:r w:rsidRPr="00DA5897">
              <w:t>Pružiti korisnicima precizne informacije na brz i jednostavan način.</w:t>
            </w:r>
          </w:p>
        </w:tc>
      </w:tr>
    </w:tbl>
    <w:p w14:paraId="5EE26F9F" w14:textId="77777777" w:rsidR="00206E1F" w:rsidRPr="003372D3" w:rsidRDefault="00206E1F">
      <w:pPr>
        <w:rPr>
          <w:lang w:val="sr-Latn-CS"/>
        </w:rPr>
      </w:pPr>
    </w:p>
    <w:p w14:paraId="2FE121DF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6ADD2C32" w14:textId="7A628278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42019A">
        <w:rPr>
          <w:lang w:val="sr-Latn-CS"/>
        </w:rPr>
        <w:t>SportsFever aplikacije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42019A">
        <w:rPr>
          <w:lang w:val="sr-Latn-CS"/>
        </w:rPr>
        <w:t>2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3B1702">
        <w:rPr>
          <w:lang w:val="sr-Latn-CS"/>
        </w:rPr>
        <w:t xml:space="preserve"> portala</w:t>
      </w:r>
      <w:r w:rsidR="009B2233">
        <w:rPr>
          <w:lang w:val="sr-Latn-CS"/>
        </w:rPr>
        <w:t xml:space="preserve">, </w:t>
      </w:r>
      <w:r w:rsidR="0042019A">
        <w:rPr>
          <w:lang w:val="sr-Latn-CS"/>
        </w:rPr>
        <w:t>sportista.</w:t>
      </w:r>
    </w:p>
    <w:p w14:paraId="41F55F3E" w14:textId="77777777"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7D53A8B5" w14:textId="77777777" w:rsidR="00206E1F" w:rsidRPr="003372D3" w:rsidRDefault="00206E1F">
      <w:pPr>
        <w:rPr>
          <w:lang w:val="sr-Latn-CS"/>
        </w:rPr>
      </w:pPr>
    </w:p>
    <w:p w14:paraId="0D7C2A22" w14:textId="5CDE6A60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</w:t>
      </w:r>
      <w:r w:rsidR="008E6965">
        <w:rPr>
          <w:lang w:val="sr-Latn-CS"/>
        </w:rPr>
        <w:t xml:space="preserve"> i/ili mobilnom telefonu koji imaju pristup internetu</w:t>
      </w:r>
      <w:r>
        <w:rPr>
          <w:lang w:val="sr-Latn-CS"/>
        </w:rPr>
        <w:t>.</w:t>
      </w:r>
    </w:p>
    <w:p w14:paraId="6F690FEC" w14:textId="46362B35" w:rsidR="009B2233" w:rsidRDefault="0039103B" w:rsidP="009B2233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AE201E">
        <w:rPr>
          <w:lang w:val="sr-Latn-CS"/>
        </w:rPr>
        <w:t xml:space="preserve">SportsFever </w:t>
      </w:r>
      <w:r>
        <w:rPr>
          <w:lang w:val="sr-Latn-CS"/>
        </w:rPr>
        <w:t xml:space="preserve">portala će biti namenjena </w:t>
      </w:r>
      <w:r w:rsidR="00AE201E">
        <w:rPr>
          <w:lang w:val="sr-Latn-CS"/>
        </w:rPr>
        <w:t>svim sportistima i rekreativcima</w:t>
      </w:r>
      <w:r>
        <w:rPr>
          <w:lang w:val="sr-Latn-CS"/>
        </w:rPr>
        <w:t>. Ukoliko se ukaže interesovanje moguće je proširiti primenu i na druge</w:t>
      </w:r>
      <w:r w:rsidR="00FF3D69">
        <w:rPr>
          <w:lang w:val="sr-Latn-CS"/>
        </w:rPr>
        <w:t xml:space="preserve"> vrste</w:t>
      </w:r>
      <w:r>
        <w:rPr>
          <w:lang w:val="sr-Latn-CS"/>
        </w:rPr>
        <w:t xml:space="preserve"> </w:t>
      </w:r>
      <w:r w:rsidR="00FF3D69">
        <w:rPr>
          <w:lang w:val="sr-Latn-CS"/>
        </w:rPr>
        <w:t>događaja</w:t>
      </w:r>
      <w:r>
        <w:rPr>
          <w:lang w:val="sr-Latn-CS"/>
        </w:rPr>
        <w:t xml:space="preserve">. Kao rezultat, </w:t>
      </w:r>
      <w:r w:rsidR="0066633D">
        <w:rPr>
          <w:lang w:val="sr-Latn-CS"/>
        </w:rPr>
        <w:t xml:space="preserve">SportsFever </w:t>
      </w:r>
      <w:r>
        <w:rPr>
          <w:lang w:val="sr-Latn-CS"/>
        </w:rPr>
        <w:t xml:space="preserve">portal će biti projektovan da bude fleksibilan i proširiv za korišćenje i u drugim </w:t>
      </w:r>
      <w:r w:rsidR="0066633D">
        <w:rPr>
          <w:lang w:val="sr-Latn-CS"/>
        </w:rPr>
        <w:t>rolama</w:t>
      </w:r>
      <w:r>
        <w:rPr>
          <w:lang w:val="sr-Latn-CS"/>
        </w:rPr>
        <w:t>. Posebna pažnja će biti obraćena na izdvajanje grafičkog dizajna prezentacije od funkcionalnosti kako bi svaka instanca portal</w:t>
      </w:r>
      <w:r w:rsidR="00660ADE">
        <w:rPr>
          <w:lang w:val="sr-Latn-CS"/>
        </w:rPr>
        <w:t>a</w:t>
      </w:r>
      <w:r>
        <w:rPr>
          <w:lang w:val="sr-Latn-CS"/>
        </w:rPr>
        <w:t xml:space="preserve"> mogla da ima svoj upečatljivi pečat.</w:t>
      </w:r>
      <w:r w:rsidR="009B2233">
        <w:rPr>
          <w:lang w:val="sr-Latn-CS"/>
        </w:rPr>
        <w:t xml:space="preserve"> </w:t>
      </w:r>
    </w:p>
    <w:p w14:paraId="2C94CC11" w14:textId="77777777" w:rsidR="0039103B" w:rsidRDefault="009B2233" w:rsidP="009B2233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6365816A" w14:textId="77777777"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4822A629" w14:textId="77777777" w:rsidR="00206E1F" w:rsidRPr="003372D3" w:rsidRDefault="00206E1F">
      <w:pPr>
        <w:rPr>
          <w:lang w:val="sr-Latn-CS"/>
        </w:rPr>
      </w:pPr>
    </w:p>
    <w:p w14:paraId="744D46E3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14:paraId="53A5640E" w14:textId="5338D951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Administrator je zadužen za instaliranje, konfigurisanje</w:t>
      </w:r>
      <w:r w:rsidR="00C40D97">
        <w:rPr>
          <w:lang w:val="sr-Latn-CS"/>
        </w:rPr>
        <w:t xml:space="preserve">, </w:t>
      </w:r>
      <w:r>
        <w:rPr>
          <w:lang w:val="sr-Latn-CS"/>
        </w:rPr>
        <w:t>kasnije održavanje konfiguracije portala</w:t>
      </w:r>
      <w:r w:rsidR="00C40D97">
        <w:rPr>
          <w:lang w:val="sr-Latn-CS"/>
        </w:rPr>
        <w:t xml:space="preserve"> i upravljanje nepoželjnim sadržajem</w:t>
      </w:r>
      <w:r>
        <w:rPr>
          <w:lang w:val="sr-Latn-CS"/>
        </w:rPr>
        <w:t xml:space="preserve">. </w:t>
      </w:r>
    </w:p>
    <w:p w14:paraId="0D562B76" w14:textId="566ECB4D" w:rsidR="003B1702" w:rsidRDefault="00AA0C93" w:rsidP="00804367">
      <w:pPr>
        <w:pStyle w:val="BodyText"/>
        <w:rPr>
          <w:lang w:val="sr-Latn-CS"/>
        </w:rPr>
      </w:pPr>
      <w:r>
        <w:rPr>
          <w:lang w:val="sr-Latn-CS"/>
        </w:rPr>
        <w:t>Administrator će imati informacije o svim ostalim korisnicima aplikacije i o svim kreiranim događajima.</w:t>
      </w:r>
    </w:p>
    <w:p w14:paraId="737A19F8" w14:textId="6F0571BC" w:rsidR="00C40D97" w:rsidRDefault="00C40D97" w:rsidP="00804367">
      <w:pPr>
        <w:pStyle w:val="BodyText"/>
        <w:rPr>
          <w:lang w:val="sr-Latn-CS"/>
        </w:rPr>
      </w:pPr>
    </w:p>
    <w:p w14:paraId="3EE924F8" w14:textId="3369A2E1" w:rsidR="00C40D97" w:rsidRDefault="00C40D97" w:rsidP="00804367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Korisnik/sportista</w:t>
      </w:r>
      <w:r w:rsidR="00F9286E">
        <w:rPr>
          <w:b/>
          <w:bCs/>
          <w:lang w:val="sr-Latn-CS"/>
        </w:rPr>
        <w:t>:</w:t>
      </w:r>
    </w:p>
    <w:p w14:paraId="3CC85545" w14:textId="33FF3261" w:rsidR="00F9286E" w:rsidRPr="00F9286E" w:rsidRDefault="00F9286E" w:rsidP="00804367">
      <w:pPr>
        <w:pStyle w:val="BodyText"/>
        <w:rPr>
          <w:lang w:val="sr-Latn-CS"/>
        </w:rPr>
      </w:pPr>
      <w:r>
        <w:rPr>
          <w:lang w:val="sr-Latn-CS"/>
        </w:rPr>
        <w:t xml:space="preserve">Korisnik nema nikakva zaduženja već slobodan izbor korišćenja aplikacije. </w:t>
      </w:r>
      <w:r w:rsidR="00E8683A">
        <w:rPr>
          <w:lang w:val="sr-Latn-CS"/>
        </w:rPr>
        <w:t>Načini na koje može da koristi aplikaciju su sledeći: pretraživanje i prijava na događaj</w:t>
      </w:r>
      <w:r w:rsidR="009D07FC">
        <w:rPr>
          <w:lang w:val="sr-Latn-CS"/>
        </w:rPr>
        <w:t>, kreiranje događaja, komunikacija sa ostalim korisnicima, prijava nepoželjnog sadržaja.</w:t>
      </w:r>
    </w:p>
    <w:p w14:paraId="24F43CA2" w14:textId="77777777"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48C6D144" w14:textId="77777777" w:rsidR="00206E1F" w:rsidRPr="003372D3" w:rsidRDefault="00206E1F">
      <w:pPr>
        <w:rPr>
          <w:lang w:val="sr-Latn-CS"/>
        </w:rPr>
      </w:pPr>
    </w:p>
    <w:p w14:paraId="0E57034F" w14:textId="77777777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331DC1B0" w14:textId="33837F44" w:rsidR="00331B8C" w:rsidRDefault="00331B8C" w:rsidP="00331B8C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</w:p>
    <w:p w14:paraId="24DBAC3B" w14:textId="77777777" w:rsidR="00331B8C" w:rsidRPr="003372D3" w:rsidRDefault="00331B8C" w:rsidP="00331B8C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 su:</w:t>
      </w:r>
    </w:p>
    <w:p w14:paraId="1A6B270E" w14:textId="77777777" w:rsidR="00331B8C" w:rsidRPr="00240633" w:rsidRDefault="00331B8C" w:rsidP="00331B8C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240633">
        <w:rPr>
          <w:b/>
          <w:lang w:val="sr-Latn-CS"/>
        </w:rPr>
        <w:t>Ne</w:t>
      </w:r>
      <w:bookmarkStart w:id="12" w:name="_Toc161771503"/>
      <w:r>
        <w:rPr>
          <w:b/>
          <w:lang w:val="sr-Latn-CS"/>
        </w:rPr>
        <w:t>mogućnost pronalaska ljudi sa sličnim interesovanjem</w:t>
      </w:r>
      <w:bookmarkEnd w:id="12"/>
      <w:r>
        <w:rPr>
          <w:b/>
          <w:lang w:val="sr-Latn-CS"/>
        </w:rPr>
        <w:t>.</w:t>
      </w:r>
    </w:p>
    <w:p w14:paraId="1BC612D7" w14:textId="77777777" w:rsidR="00331B8C" w:rsidRPr="00240633" w:rsidRDefault="00331B8C" w:rsidP="00331B8C">
      <w:pPr>
        <w:pStyle w:val="BodyText"/>
        <w:ind w:left="1080"/>
        <w:rPr>
          <w:lang w:val="sr-Latn-CS"/>
        </w:rPr>
      </w:pPr>
    </w:p>
    <w:p w14:paraId="18CD71EA" w14:textId="77777777" w:rsidR="00331B8C" w:rsidRDefault="00331B8C" w:rsidP="00331B8C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lastRenderedPageBreak/>
        <w:t>Nepostojanje zajedničke evidencije objavljenih događaja.</w:t>
      </w:r>
      <w:r w:rsidRPr="003372D3">
        <w:rPr>
          <w:lang w:val="sr-Latn-CS"/>
        </w:rPr>
        <w:t xml:space="preserve">  </w:t>
      </w:r>
      <w:r>
        <w:rPr>
          <w:lang w:val="sr-Latn-CS"/>
        </w:rPr>
        <w:t>Trenutno ne postoji online platforma za evidenciju i pretraživanje događaja objavljenih od strane korisnika. Mnogi rekreativci/sportisti žele da se bave fizičkim aktivnostima za koje su im potrebni ljudi, ali trenutno nisu u mogućnosti da pronađu dovoljan broj poznanika.</w:t>
      </w:r>
    </w:p>
    <w:p w14:paraId="1C97CD24" w14:textId="77777777" w:rsidR="00331B8C" w:rsidRPr="00331B8C" w:rsidRDefault="00331B8C" w:rsidP="00331B8C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Nemogućnost publikacije i  opisa događaja. </w:t>
      </w:r>
      <w:r>
        <w:rPr>
          <w:bCs/>
          <w:lang w:val="sr-Latn-CS"/>
        </w:rPr>
        <w:t>Ova aplikacija omogućava korisnicima kreiranje događaja koji će biti vidljiv svim korisnicima</w:t>
      </w:r>
      <w:r w:rsidRPr="00D25B8B">
        <w:rPr>
          <w:bCs/>
          <w:lang w:val="sr-Latn-CS"/>
        </w:rPr>
        <w:t xml:space="preserve"> </w:t>
      </w:r>
      <w:r>
        <w:rPr>
          <w:bCs/>
          <w:lang w:val="sr-Latn-CS"/>
        </w:rPr>
        <w:t>sa sličnim interesovanjem u njihovoj blizini.</w:t>
      </w:r>
    </w:p>
    <w:p w14:paraId="56B625F9" w14:textId="77777777" w:rsidR="00331B8C" w:rsidRPr="00331B8C" w:rsidRDefault="00331B8C" w:rsidP="00331B8C">
      <w:pPr>
        <w:ind w:left="720"/>
        <w:rPr>
          <w:lang w:val="sr-Latn-CS"/>
        </w:rPr>
      </w:pPr>
    </w:p>
    <w:bookmarkEnd w:id="11"/>
    <w:p w14:paraId="09E3A135" w14:textId="61CBDA09" w:rsidR="00331B8C" w:rsidRDefault="00331B8C" w:rsidP="00331B8C">
      <w:pPr>
        <w:pStyle w:val="Heading2"/>
        <w:rPr>
          <w:lang w:val="sr-Latn-CS"/>
        </w:rPr>
      </w:pPr>
      <w:r>
        <w:rPr>
          <w:lang w:val="sr-Latn-CS"/>
        </w:rPr>
        <w:t>Alternative i konkurencija</w:t>
      </w:r>
    </w:p>
    <w:p w14:paraId="6478761E" w14:textId="7C58377C" w:rsidR="00331B8C" w:rsidRDefault="00331B8C" w:rsidP="00331B8C">
      <w:pPr>
        <w:rPr>
          <w:lang w:val="sr-Latn-CS"/>
        </w:rPr>
      </w:pPr>
    </w:p>
    <w:p w14:paraId="447A22ED" w14:textId="70E4B46F" w:rsidR="00331B8C" w:rsidRPr="003372D3" w:rsidRDefault="00331B8C" w:rsidP="00331B8C">
      <w:pPr>
        <w:ind w:left="720"/>
        <w:rPr>
          <w:lang w:val="sr-Latn-CS"/>
        </w:rPr>
      </w:pPr>
      <w:r w:rsidRPr="00331B8C">
        <w:rPr>
          <w:lang w:val="sr-Latn-CS"/>
        </w:rPr>
        <w:t>Na osnovu pretra</w:t>
      </w:r>
      <w:r w:rsidR="005D736F">
        <w:rPr>
          <w:lang w:val="sr-Latn-CS"/>
        </w:rPr>
        <w:t>ž</w:t>
      </w:r>
      <w:r w:rsidRPr="00331B8C">
        <w:rPr>
          <w:lang w:val="sr-Latn-CS"/>
        </w:rPr>
        <w:t xml:space="preserve">ivanja nismo naišli na konkurentne aplikacije  zbog </w:t>
      </w:r>
      <w:r w:rsidR="005D736F">
        <w:rPr>
          <w:lang w:val="sr-Latn-CS"/>
        </w:rPr>
        <w:t>č</w:t>
      </w:r>
      <w:r w:rsidRPr="00331B8C">
        <w:rPr>
          <w:lang w:val="sr-Latn-CS"/>
        </w:rPr>
        <w:t>ega se ocekuje veliki odaziv korisnika.</w:t>
      </w:r>
    </w:p>
    <w:p w14:paraId="601FB769" w14:textId="77777777" w:rsidR="00240633" w:rsidRDefault="00240633" w:rsidP="00B46D71">
      <w:pPr>
        <w:pStyle w:val="BodyText"/>
        <w:rPr>
          <w:lang w:val="sr-Latn-CS"/>
        </w:rPr>
      </w:pPr>
    </w:p>
    <w:p w14:paraId="33EBB9F6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7549DCC5" w14:textId="0127F007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537963">
        <w:rPr>
          <w:lang w:val="sr-Latn-CS"/>
        </w:rPr>
        <w:t>SportsFever</w:t>
      </w:r>
      <w:r>
        <w:rPr>
          <w:lang w:val="sr-Latn-CS"/>
        </w:rPr>
        <w:t xml:space="preserve"> 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2DA75991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0823EE04" w14:textId="7B194BC9" w:rsidR="00206E1F" w:rsidRPr="003372D3" w:rsidRDefault="0040334C" w:rsidP="00732741">
      <w:pPr>
        <w:pStyle w:val="BodyText"/>
        <w:rPr>
          <w:lang w:val="sr-Latn-CS"/>
        </w:rPr>
      </w:pPr>
      <w:r>
        <w:rPr>
          <w:lang w:val="sr-Latn-CS"/>
        </w:rPr>
        <w:t>SportsFever</w:t>
      </w:r>
      <w:r w:rsidR="00732741">
        <w:rPr>
          <w:lang w:val="sr-Latn-CS"/>
        </w:rPr>
        <w:t xml:space="preserve"> portal će </w:t>
      </w:r>
      <w:r>
        <w:rPr>
          <w:lang w:val="sr-Latn-CS"/>
        </w:rPr>
        <w:t>omogu</w:t>
      </w:r>
      <w:r>
        <w:rPr>
          <w:lang w:val="sr-Latn-RS"/>
        </w:rPr>
        <w:t>ćiti okupljanje korisnike sa istim interesovanjem na jednom mesto</w:t>
      </w:r>
      <w:r w:rsidR="00732741">
        <w:rPr>
          <w:lang w:val="sr-Latn-CS"/>
        </w:rPr>
        <w:t xml:space="preserve">. Novi sistem će koristiti postojeći DBMS instaliran na mašini koja predstavlja Web server </w:t>
      </w:r>
      <w:r w:rsidR="00C85C4F">
        <w:rPr>
          <w:lang w:val="sr-Latn-CS"/>
        </w:rPr>
        <w:t>portala</w:t>
      </w:r>
      <w:r w:rsidR="00732741"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14:paraId="656EB6DD" w14:textId="27CA0FF7" w:rsidR="00206E1F" w:rsidRPr="003372D3" w:rsidRDefault="00C85C4F" w:rsidP="00F06298">
      <w:pPr>
        <w:pStyle w:val="BodyText"/>
        <w:rPr>
          <w:lang w:val="sr-Latn-CS"/>
        </w:rPr>
      </w:pPr>
      <w:r>
        <w:rPr>
          <w:lang w:val="sr-Latn-CS"/>
        </w:rPr>
        <w:t>SportsFever</w:t>
      </w:r>
      <w:r w:rsidR="00732741">
        <w:rPr>
          <w:lang w:val="sr-Latn-CS"/>
        </w:rPr>
        <w:t xml:space="preserve"> 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</w:t>
      </w:r>
      <w:r w:rsidR="000B4881">
        <w:rPr>
          <w:lang w:val="sr-Latn-CS"/>
        </w:rPr>
        <w:t xml:space="preserve">PC i na mobilnim uredjajima. </w:t>
      </w:r>
      <w:r w:rsidR="00732741">
        <w:rPr>
          <w:lang w:val="sr-Latn-CS"/>
        </w:rPr>
        <w:t xml:space="preserve">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7AFEB757" w14:textId="6B1CE79E" w:rsidR="00206E1F" w:rsidRPr="003372D3" w:rsidRDefault="0069668B">
      <w:pPr>
        <w:pStyle w:val="BodyText"/>
        <w:rPr>
          <w:lang w:val="sr-Latn-CS"/>
        </w:rPr>
      </w:pPr>
      <w:r w:rsidRPr="0069668B">
        <w:rPr>
          <w:lang w:val="sr-Latn-CS"/>
        </w:rPr>
        <w:t>Sistem se izvršava na personalnim računarima ili mobilnim telefonima,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18CC899B" w14:textId="77777777" w:rsidR="00206E1F" w:rsidRPr="003372D3" w:rsidRDefault="00FD176D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66F61EB1">
          <v:group id="_x0000_s1050" style="width:407.25pt;height:99.8pt;mso-position-horizontal-relative:char;mso-position-vertical-relative:line" coordorigin="2448,2688" coordsize="8145,1996">
            <v:oval id="_x0000_s1027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21;top:3244;width:1080;height:700" stroked="f">
              <v:textbox>
                <w:txbxContent>
                  <w:p w14:paraId="14621FAA" w14:textId="628E3276" w:rsidR="005613E4" w:rsidRPr="00ED6AEC" w:rsidRDefault="0026003F">
                    <w:pPr>
                      <w:jc w:val="center"/>
                      <w:rPr>
                        <w:b/>
                        <w:sz w:val="14"/>
                        <w:szCs w:val="14"/>
                        <w:lang w:val="sr-Latn-CS"/>
                      </w:rPr>
                    </w:pPr>
                    <w:r w:rsidRPr="00ED6AEC">
                      <w:rPr>
                        <w:b/>
                        <w:sz w:val="14"/>
                        <w:szCs w:val="14"/>
                        <w:lang w:val="sr-Latn-CS"/>
                      </w:rPr>
                      <w:t>SportsFever</w:t>
                    </w:r>
                  </w:p>
                  <w:p w14:paraId="13658B36" w14:textId="77777777" w:rsidR="005613E4" w:rsidRPr="00ED6AEC" w:rsidRDefault="005613E4">
                    <w:pPr>
                      <w:jc w:val="center"/>
                      <w:rPr>
                        <w:b/>
                        <w:sz w:val="14"/>
                        <w:szCs w:val="14"/>
                        <w:lang w:val="sr-Latn-CS"/>
                      </w:rPr>
                    </w:pPr>
                    <w:r w:rsidRPr="00ED6AEC">
                      <w:rPr>
                        <w:b/>
                        <w:sz w:val="14"/>
                        <w:szCs w:val="14"/>
                        <w:lang w:val="sr-Latn-CS"/>
                      </w:rPr>
                      <w:t>portal</w:t>
                    </w:r>
                  </w:p>
                </w:txbxContent>
              </v:textbox>
            </v:shape>
            <v:shape id="_x0000_s1030" type="#_x0000_t202" style="position:absolute;left:8721;top:3064;width:1872;height:1080">
              <v:textbox>
                <w:txbxContent>
                  <w:p w14:paraId="701EE09F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6B9C15C4" w14:textId="77777777" w:rsidR="005613E4" w:rsidRPr="00AF6B06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>
                <w:txbxContent>
                  <w:p w14:paraId="254702F2" w14:textId="11D587DD" w:rsidR="005613E4" w:rsidRPr="00F06298" w:rsidRDefault="0026003F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SportsFever</w:t>
                    </w:r>
                    <w:r w:rsidR="005613E4">
                      <w:rPr>
                        <w:lang w:val="sr-Latn-CS"/>
                      </w:rPr>
                      <w:t xml:space="preserve"> </w:t>
                    </w:r>
                    <w:r w:rsidR="005613E4" w:rsidRPr="00F06298">
                      <w:rPr>
                        <w:lang w:val="sr-Latn-CS"/>
                      </w:rPr>
                      <w:t xml:space="preserve">korisnici </w:t>
                    </w:r>
                  </w:p>
                  <w:p w14:paraId="3048D595" w14:textId="77777777" w:rsidR="005613E4" w:rsidRPr="00F06298" w:rsidRDefault="005613E4">
                    <w:pPr>
                      <w:rPr>
                        <w:b/>
                        <w:lang w:val="sr-Latn-CS"/>
                      </w:rPr>
                    </w:pPr>
                  </w:p>
                  <w:p w14:paraId="01D5DA66" w14:textId="02F7CE42" w:rsidR="005613E4" w:rsidRPr="0026003F" w:rsidRDefault="0026003F" w:rsidP="00F06298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Administrator</w:t>
                    </w:r>
                  </w:p>
                  <w:p w14:paraId="425788B2" w14:textId="68E36FDC" w:rsidR="0026003F" w:rsidRPr="0026003F" w:rsidRDefault="0026003F" w:rsidP="00F06298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Korisnik</w:t>
                    </w:r>
                  </w:p>
                  <w:p w14:paraId="62FC0A67" w14:textId="77777777" w:rsidR="0026003F" w:rsidRPr="00F06298" w:rsidRDefault="0026003F" w:rsidP="002D0AE2">
                    <w:pPr>
                      <w:ind w:left="360"/>
                      <w:rPr>
                        <w:lang w:val="sr-Latn-CS"/>
                      </w:rPr>
                    </w:pP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anchorlock/>
          </v:group>
        </w:pict>
      </w:r>
    </w:p>
    <w:p w14:paraId="79C7C2AA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F83FF45" w14:textId="5BC76297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ED6AEC">
        <w:rPr>
          <w:rFonts w:ascii="Arial" w:hAnsi="Arial"/>
          <w:b/>
          <w:lang w:val="sr-Latn-CS"/>
        </w:rPr>
        <w:t>SportsFevers</w:t>
      </w:r>
    </w:p>
    <w:p w14:paraId="05E502AA" w14:textId="77777777" w:rsidR="00AF6B06" w:rsidRDefault="00AF6B06" w:rsidP="00AF6B06">
      <w:pPr>
        <w:pStyle w:val="BodyText"/>
        <w:rPr>
          <w:b/>
        </w:rPr>
      </w:pPr>
    </w:p>
    <w:p w14:paraId="3DA3EC54" w14:textId="77777777" w:rsidR="00206E1F" w:rsidRPr="003372D3" w:rsidRDefault="00FD176D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3FEF2EA3"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14:paraId="1337D879" w14:textId="77777777" w:rsidR="005613E4" w:rsidRPr="00E5055D" w:rsidRDefault="005613E4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60785BA8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4613874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14:paraId="6B86B070" w14:textId="77777777" w:rsidR="005613E4" w:rsidRPr="00E5055D" w:rsidRDefault="005613E4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14:paraId="292BAB7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B5E4BA7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3B890176" w14:textId="7A00F33C" w:rsidR="005613E4" w:rsidRPr="00E5055D" w:rsidRDefault="00A907E0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SportsFever</w:t>
                    </w:r>
                    <w:r w:rsidR="005613E4" w:rsidRPr="00E5055D">
                      <w:rPr>
                        <w:lang w:val="sr-Latn-CS"/>
                      </w:rPr>
                      <w:t xml:space="preserve"> </w:t>
                    </w:r>
                  </w:p>
                  <w:p w14:paraId="1209E3C3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207365CA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614C7D5" w14:textId="6BDCE109" w:rsidR="005613E4" w:rsidRPr="00E5055D" w:rsidRDefault="00A907E0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SportsFever</w:t>
                    </w:r>
                  </w:p>
                  <w:p w14:paraId="6642FADD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14:paraId="10D9BE02" w14:textId="77777777" w:rsidR="005613E4" w:rsidRDefault="005613E4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54AE31AC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9B4878D" w14:textId="19DBE9C5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0E2415">
        <w:rPr>
          <w:rFonts w:ascii="Arial" w:hAnsi="Arial"/>
          <w:b/>
          <w:lang w:val="sr-Latn-CS"/>
        </w:rPr>
        <w:t>SportsFever</w:t>
      </w:r>
    </w:p>
    <w:p w14:paraId="5DC0ED8F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4D666FC6" w14:textId="77777777"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6DDADD30" w14:textId="0FFFAEB3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3E7386">
        <w:rPr>
          <w:lang w:val="sr-Latn-CS"/>
        </w:rPr>
        <w:t>SportsFever</w:t>
      </w:r>
      <w:r>
        <w:rPr>
          <w:lang w:val="sr-Latn-CS"/>
        </w:rPr>
        <w:t xml:space="preserve"> 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0064679D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8999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1"/>
        <w:gridCol w:w="4648"/>
      </w:tblGrid>
      <w:tr w:rsidR="00206E1F" w:rsidRPr="003372D3" w14:paraId="45AEA594" w14:textId="77777777" w:rsidTr="002564E6">
        <w:trPr>
          <w:trHeight w:val="251"/>
        </w:trPr>
        <w:tc>
          <w:tcPr>
            <w:tcW w:w="4351" w:type="dxa"/>
          </w:tcPr>
          <w:p w14:paraId="26E7982D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648" w:type="dxa"/>
          </w:tcPr>
          <w:p w14:paraId="1DC5BB49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1FE3B99B" w14:textId="77777777" w:rsidTr="002564E6">
        <w:trPr>
          <w:trHeight w:val="755"/>
        </w:trPr>
        <w:tc>
          <w:tcPr>
            <w:tcW w:w="4351" w:type="dxa"/>
          </w:tcPr>
          <w:p w14:paraId="5812F23C" w14:textId="700FE63B" w:rsidR="00206E1F" w:rsidRPr="003372D3" w:rsidRDefault="009C35E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Jednostavan pristup</w:t>
            </w:r>
          </w:p>
        </w:tc>
        <w:tc>
          <w:tcPr>
            <w:tcW w:w="4648" w:type="dxa"/>
          </w:tcPr>
          <w:p w14:paraId="742F8D64" w14:textId="09856E9A" w:rsidR="00206E1F" w:rsidRDefault="009C35EC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logovanje gde god i kada god ste u mogućnosti da pristupite internetu.</w:t>
            </w:r>
          </w:p>
          <w:p w14:paraId="5F501FE0" w14:textId="77777777"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3E306AA2" w14:textId="77777777" w:rsidTr="002564E6">
        <w:trPr>
          <w:trHeight w:val="755"/>
        </w:trPr>
        <w:tc>
          <w:tcPr>
            <w:tcW w:w="4351" w:type="dxa"/>
          </w:tcPr>
          <w:p w14:paraId="7E5431FE" w14:textId="07B8CAEB" w:rsidR="00206E1F" w:rsidRPr="003372D3" w:rsidRDefault="005F579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online pregleda sprotskih događaja</w:t>
            </w:r>
          </w:p>
        </w:tc>
        <w:tc>
          <w:tcPr>
            <w:tcW w:w="4648" w:type="dxa"/>
          </w:tcPr>
          <w:p w14:paraId="7F0ED06F" w14:textId="4B7B0312" w:rsidR="00206E1F" w:rsidRPr="003372D3" w:rsidRDefault="005F579D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na mapi svih filtriranih događaja i informacija o izabranom događaju.</w:t>
            </w:r>
          </w:p>
          <w:p w14:paraId="765F3991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1AD498C4" w14:textId="77777777" w:rsidTr="002564E6">
        <w:trPr>
          <w:trHeight w:val="742"/>
        </w:trPr>
        <w:tc>
          <w:tcPr>
            <w:tcW w:w="4351" w:type="dxa"/>
          </w:tcPr>
          <w:p w14:paraId="6277A589" w14:textId="6534CF88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Konzistentnost prikaza podataka o </w:t>
            </w:r>
            <w:r w:rsidR="00122E72">
              <w:rPr>
                <w:lang w:val="sr-Latn-CS"/>
              </w:rPr>
              <w:t>korisnicima</w:t>
            </w:r>
          </w:p>
        </w:tc>
        <w:tc>
          <w:tcPr>
            <w:tcW w:w="4648" w:type="dxa"/>
          </w:tcPr>
          <w:p w14:paraId="2E62AEB1" w14:textId="39211ACF" w:rsidR="00206E1F" w:rsidRPr="003372D3" w:rsidRDefault="00A12200" w:rsidP="00122E7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Standardizacija prikaza i unosa podataka o </w:t>
            </w:r>
            <w:r w:rsidR="00122E72">
              <w:rPr>
                <w:lang w:val="sr-Latn-CS"/>
              </w:rPr>
              <w:t>korisnicima portala</w:t>
            </w:r>
            <w:r>
              <w:rPr>
                <w:lang w:val="sr-Latn-CS"/>
              </w:rPr>
              <w:t xml:space="preserve"> sa mogućnošću dodavanja </w:t>
            </w:r>
            <w:r w:rsidR="00122E72">
              <w:rPr>
                <w:lang w:val="sr-Latn-CS"/>
              </w:rPr>
              <w:t>prijatelja, prikaza trenutne lokacije korisnika.</w:t>
            </w:r>
          </w:p>
        </w:tc>
      </w:tr>
      <w:tr w:rsidR="00206E1F" w:rsidRPr="003372D3" w14:paraId="65BE36D1" w14:textId="77777777" w:rsidTr="002564E6">
        <w:trPr>
          <w:trHeight w:val="755"/>
        </w:trPr>
        <w:tc>
          <w:tcPr>
            <w:tcW w:w="4351" w:type="dxa"/>
          </w:tcPr>
          <w:p w14:paraId="40DA3EAB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648" w:type="dxa"/>
          </w:tcPr>
          <w:p w14:paraId="0FA2FBFE" w14:textId="5D40581B" w:rsidR="00206E1F" w:rsidRPr="003372D3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 xml:space="preserve">korišćenjem PC-a i </w:t>
            </w:r>
            <w:r w:rsidR="009C35EC">
              <w:rPr>
                <w:lang w:val="sr-Latn-CS"/>
              </w:rPr>
              <w:t>mobilnog telefona.</w:t>
            </w:r>
          </w:p>
          <w:p w14:paraId="7AA9F8E4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4D49D0A8" w14:textId="77777777" w:rsidR="00206E1F" w:rsidRPr="003372D3" w:rsidRDefault="00206E1F">
      <w:pPr>
        <w:pStyle w:val="BodyText"/>
        <w:rPr>
          <w:lang w:val="sr-Latn-CS"/>
        </w:rPr>
      </w:pPr>
    </w:p>
    <w:p w14:paraId="23D6A9FB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7D43B9B4" w14:textId="510D2E41" w:rsidR="00206E1F" w:rsidRPr="003372D3" w:rsidRDefault="0053781E" w:rsidP="00445A8C">
      <w:pPr>
        <w:pStyle w:val="BodyText"/>
        <w:rPr>
          <w:lang w:val="sr-Latn-CS"/>
        </w:rPr>
      </w:pPr>
      <w:r>
        <w:rPr>
          <w:lang w:val="sr-Latn-CS"/>
        </w:rPr>
        <w:t>SportsFever portal</w:t>
      </w:r>
      <w:r w:rsidR="00445A8C">
        <w:rPr>
          <w:lang w:val="sr-Latn-CS"/>
        </w:rPr>
        <w:t>, kao Web aplikacija je zavisan od</w:t>
      </w:r>
      <w:r w:rsidR="00D67D2B">
        <w:rPr>
          <w:lang w:val="sr-Latn-CS"/>
        </w:rPr>
        <w:t>:</w:t>
      </w:r>
    </w:p>
    <w:p w14:paraId="2A381F16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460D49A9" w14:textId="0574D28B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 xml:space="preserve">skripting jezika za </w:t>
      </w:r>
      <w:r w:rsidR="00FC37B0">
        <w:rPr>
          <w:lang w:val="sr-Latn-CS"/>
        </w:rPr>
        <w:t>Windows i android.</w:t>
      </w:r>
    </w:p>
    <w:p w14:paraId="06CFBADB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6A400A98" w14:textId="17E3ED7F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</w:t>
      </w:r>
      <w:r w:rsidR="001978CF">
        <w:rPr>
          <w:lang w:val="sr-Latn-CS"/>
        </w:rPr>
        <w:t xml:space="preserve">Windows i android </w:t>
      </w:r>
      <w:r>
        <w:rPr>
          <w:lang w:val="sr-Latn-CS"/>
        </w:rPr>
        <w:t>platformu.</w:t>
      </w:r>
    </w:p>
    <w:p w14:paraId="35E35B69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6E369E16" w14:textId="77777777" w:rsidR="00206E1F" w:rsidRPr="003372D3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405BB51E" w14:textId="70E78E60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</w:t>
      </w:r>
      <w:r w:rsidR="003939DA">
        <w:rPr>
          <w:lang w:val="sr-Latn-CS"/>
        </w:rPr>
        <w:t>150.000</w:t>
      </w:r>
      <w:r>
        <w:rPr>
          <w:lang w:val="sr-Latn-CS"/>
        </w:rPr>
        <w:t xml:space="preserve"> dinara.</w:t>
      </w:r>
    </w:p>
    <w:p w14:paraId="194014F2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4A70419C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lastRenderedPageBreak/>
        <w:t>Licenciranje i instalacija</w:t>
      </w:r>
      <w:bookmarkEnd w:id="18"/>
    </w:p>
    <w:p w14:paraId="283C5751" w14:textId="3B535E2B" w:rsidR="00206E1F" w:rsidRPr="003372D3" w:rsidRDefault="004A5F32" w:rsidP="00A82910">
      <w:pPr>
        <w:pStyle w:val="BodyText"/>
        <w:rPr>
          <w:lang w:val="sr-Latn-CS"/>
        </w:rPr>
      </w:pPr>
      <w:r>
        <w:rPr>
          <w:lang w:val="sr-Latn-CS"/>
        </w:rPr>
        <w:t>Kako SportsFever portal nije proizvod namenjen za šire tržište, neće biti pravljen poseban instalacioni program. Ipak, potrebno je obezbediti automatizaciju procesa kreiranja baze podataka.</w:t>
      </w:r>
    </w:p>
    <w:p w14:paraId="2DEE8562" w14:textId="77777777" w:rsidR="00206E1F" w:rsidRPr="003372D3" w:rsidRDefault="00B849B5" w:rsidP="00B849B5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327FDAF7" w14:textId="1A52D90E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9D5F23">
        <w:rPr>
          <w:lang w:val="sr-Latn-CS"/>
        </w:rPr>
        <w:t>SportsFever portala</w:t>
      </w:r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6E0011D1" w14:textId="77777777"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</w:p>
    <w:p w14:paraId="13B861D6" w14:textId="5697FAE4" w:rsidR="00206E1F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administratora i </w:t>
      </w:r>
      <w:r w:rsidR="0025071E">
        <w:rPr>
          <w:lang w:val="sr-Latn-CS"/>
        </w:rPr>
        <w:t xml:space="preserve">korisnike </w:t>
      </w:r>
      <w:r>
        <w:rPr>
          <w:lang w:val="sr-Latn-CS"/>
        </w:rPr>
        <w:t>se mora obezbediti prijavljivanje na portal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</w:p>
    <w:p w14:paraId="238DF93B" w14:textId="65E9C639" w:rsidR="005613E4" w:rsidRPr="003372D3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Posetioci </w:t>
      </w:r>
      <w:r w:rsidR="0025071E">
        <w:rPr>
          <w:lang w:val="sr-Latn-CS"/>
        </w:rPr>
        <w:t>portala</w:t>
      </w:r>
      <w:r>
        <w:rPr>
          <w:lang w:val="sr-Latn-CS"/>
        </w:rPr>
        <w:t xml:space="preserve"> pristupaju</w:t>
      </w:r>
      <w:r w:rsidR="00AE79C2">
        <w:rPr>
          <w:lang w:val="sr-Latn-CS"/>
        </w:rPr>
        <w:t xml:space="preserve"> osnovnim informacijama o događajima</w:t>
      </w:r>
      <w:r>
        <w:rPr>
          <w:lang w:val="sr-Latn-CS"/>
        </w:rPr>
        <w:t xml:space="preserve"> bez potrebe prijavljivanja na sistem.</w:t>
      </w:r>
    </w:p>
    <w:p w14:paraId="189EFF8A" w14:textId="67360039" w:rsidR="002A5E27" w:rsidRPr="003372D3" w:rsidRDefault="002A5E27" w:rsidP="002A5E27">
      <w:pPr>
        <w:pStyle w:val="Heading2"/>
        <w:rPr>
          <w:lang w:val="sr-Latn-CS"/>
        </w:rPr>
      </w:pPr>
      <w:bookmarkStart w:id="21" w:name="_Toc161771512"/>
      <w:r w:rsidRPr="00254CBE">
        <w:rPr>
          <w:lang w:val="sr-Latn-CS"/>
        </w:rPr>
        <w:t xml:space="preserve">Unos, prikaz i ažuriranje osnovnih podataka o </w:t>
      </w:r>
      <w:bookmarkEnd w:id="21"/>
      <w:r w:rsidR="00AD2312">
        <w:rPr>
          <w:lang w:val="sr-Latn-CS"/>
        </w:rPr>
        <w:t>događajima</w:t>
      </w:r>
    </w:p>
    <w:p w14:paraId="26BDFFF7" w14:textId="7B463F71" w:rsidR="002A5E27" w:rsidRPr="003372D3" w:rsidRDefault="00AD2312" w:rsidP="002A5E27">
      <w:pPr>
        <w:pStyle w:val="BodyText"/>
        <w:rPr>
          <w:lang w:val="sr-Latn-CS"/>
        </w:rPr>
      </w:pPr>
      <w:r>
        <w:rPr>
          <w:lang w:val="sr-Latn-CS"/>
        </w:rPr>
        <w:t>Korisnici portala zaduženi su za kreiranje i ažuriranje svih potrebnih podataka o događajima, koji će biti na raspolaganju ostalim zainteresovanim korisnicima.</w:t>
      </w:r>
    </w:p>
    <w:p w14:paraId="62116E5C" w14:textId="77777777" w:rsidR="00206E1F" w:rsidRPr="003372D3" w:rsidRDefault="00254CBE" w:rsidP="005A3F8C">
      <w:pPr>
        <w:pStyle w:val="Heading2"/>
        <w:rPr>
          <w:lang w:val="sr-Latn-CS"/>
        </w:rPr>
      </w:pPr>
      <w:bookmarkStart w:id="22" w:name="_Toc161771513"/>
      <w:r w:rsidRPr="00254CBE">
        <w:rPr>
          <w:lang w:val="sr-Latn-CS"/>
        </w:rPr>
        <w:t>Kreiranje</w:t>
      </w:r>
      <w:r w:rsidR="005A3F8C">
        <w:rPr>
          <w:lang w:val="sr-Latn-CS"/>
        </w:rPr>
        <w:t>,</w:t>
      </w:r>
      <w:r w:rsidRPr="00254CBE">
        <w:rPr>
          <w:lang w:val="sr-Latn-CS"/>
        </w:rPr>
        <w:t xml:space="preserve"> </w:t>
      </w:r>
      <w:r w:rsidR="005A3F8C">
        <w:rPr>
          <w:lang w:val="sr-Latn-CS"/>
        </w:rPr>
        <w:t xml:space="preserve">arhiviranje i </w:t>
      </w:r>
      <w:r w:rsidRPr="00254CBE">
        <w:rPr>
          <w:lang w:val="sr-Latn-CS"/>
        </w:rPr>
        <w:t>brisanje članova</w:t>
      </w:r>
      <w:bookmarkEnd w:id="22"/>
    </w:p>
    <w:p w14:paraId="51C3B223" w14:textId="0CE7654A" w:rsidR="00206E1F" w:rsidRPr="003372D3" w:rsidRDefault="005A3F8C" w:rsidP="009029D5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AD2312">
        <w:rPr>
          <w:lang w:val="sr-Latn-CS"/>
        </w:rPr>
        <w:t>ima mogućnost brisanja članova</w:t>
      </w:r>
      <w:r>
        <w:rPr>
          <w:lang w:val="sr-Latn-CS"/>
        </w:rPr>
        <w:t xml:space="preserve">. </w:t>
      </w:r>
      <w:r w:rsidR="00AD2312">
        <w:rPr>
          <w:lang w:val="sr-Latn-CS"/>
        </w:rPr>
        <w:t>Korisnici portala samostalno mogu kreirati naloge unošenjem traženih informacija uključujući korisničko ime i lozinku.</w:t>
      </w:r>
    </w:p>
    <w:p w14:paraId="5B95C613" w14:textId="77777777" w:rsidR="002A5E27" w:rsidRPr="003372D3" w:rsidRDefault="002A5E27" w:rsidP="002A5E27">
      <w:pPr>
        <w:pStyle w:val="Heading2"/>
        <w:rPr>
          <w:lang w:val="sr-Latn-CS"/>
        </w:rPr>
      </w:pPr>
      <w:bookmarkStart w:id="23" w:name="_Toc161771514"/>
      <w:r w:rsidRPr="00254CBE">
        <w:rPr>
          <w:lang w:val="sr-Latn-CS"/>
        </w:rPr>
        <w:t>Unos, prikaz i ažuriranje podataka o članovima laboratorije</w:t>
      </w:r>
      <w:bookmarkEnd w:id="23"/>
    </w:p>
    <w:p w14:paraId="1BDCAD2F" w14:textId="092FCFD9" w:rsidR="002A5E27" w:rsidRPr="003372D3" w:rsidRDefault="002A5E27" w:rsidP="002A5E27">
      <w:pPr>
        <w:pStyle w:val="BodyText"/>
        <w:rPr>
          <w:lang w:val="sr-Latn-CS"/>
        </w:rPr>
      </w:pPr>
      <w:r>
        <w:rPr>
          <w:lang w:val="sr-Latn-CS"/>
        </w:rPr>
        <w:t xml:space="preserve">Za svaki kreirani nalog </w:t>
      </w:r>
      <w:r w:rsidR="006264E3">
        <w:rPr>
          <w:lang w:val="sr-Latn-CS"/>
        </w:rPr>
        <w:t>korisnika,</w:t>
      </w:r>
      <w:r>
        <w:rPr>
          <w:lang w:val="sr-Latn-CS"/>
        </w:rPr>
        <w:t xml:space="preserve"> potrebno je vezati i informacije koje će se prikazivati uniformno na centralizovanom nivou. Svaki član zadužen je za unos i ažuriranje sopstvenih podataka.</w:t>
      </w:r>
    </w:p>
    <w:p w14:paraId="7BEC9539" w14:textId="47CED080" w:rsidR="00206E1F" w:rsidRPr="003372D3" w:rsidRDefault="00254CBE">
      <w:pPr>
        <w:pStyle w:val="Heading2"/>
        <w:rPr>
          <w:lang w:val="sr-Latn-CS"/>
        </w:rPr>
      </w:pPr>
      <w:bookmarkStart w:id="24" w:name="_Toc161771515"/>
      <w:r w:rsidRPr="00254CBE">
        <w:rPr>
          <w:lang w:val="sr-Latn-CS"/>
        </w:rPr>
        <w:t xml:space="preserve">Unos, </w:t>
      </w:r>
      <w:bookmarkEnd w:id="24"/>
      <w:r w:rsidR="00892902">
        <w:rPr>
          <w:lang w:val="sr-Latn-CS"/>
        </w:rPr>
        <w:t>pretraživanje i prikaz filtera za pretragu</w:t>
      </w:r>
    </w:p>
    <w:p w14:paraId="3E25B1E7" w14:textId="1D8607F9" w:rsidR="00206E1F" w:rsidRPr="003372D3" w:rsidRDefault="009029D5" w:rsidP="009029D5">
      <w:pPr>
        <w:pStyle w:val="BodyText"/>
        <w:rPr>
          <w:lang w:val="sr-Latn-CS"/>
        </w:rPr>
      </w:pPr>
      <w:r>
        <w:rPr>
          <w:lang w:val="sr-Latn-CS"/>
        </w:rPr>
        <w:t xml:space="preserve">Sistem treba da omogući unos </w:t>
      </w:r>
      <w:r w:rsidR="00892902">
        <w:rPr>
          <w:lang w:val="sr-Latn-CS"/>
        </w:rPr>
        <w:t>filtera</w:t>
      </w:r>
      <w:r>
        <w:rPr>
          <w:lang w:val="sr-Latn-CS"/>
        </w:rPr>
        <w:t xml:space="preserve"> i ažuriranje podataka</w:t>
      </w:r>
      <w:r w:rsidR="00892902">
        <w:rPr>
          <w:lang w:val="sr-Latn-CS"/>
        </w:rPr>
        <w:t xml:space="preserve"> na osnovu filtera</w:t>
      </w:r>
      <w:r>
        <w:rPr>
          <w:lang w:val="sr-Latn-CS"/>
        </w:rPr>
        <w:t xml:space="preserve"> o publikacijama odgovarajućih </w:t>
      </w:r>
      <w:r w:rsidR="00892902">
        <w:rPr>
          <w:lang w:val="sr-Latn-CS"/>
        </w:rPr>
        <w:t>događaja</w:t>
      </w:r>
      <w:r>
        <w:rPr>
          <w:lang w:val="sr-Latn-CS"/>
        </w:rPr>
        <w:t xml:space="preserve">. Prikaz publikacija treba organizovati na centralnom nivou, </w:t>
      </w:r>
      <w:r w:rsidR="00F42F35">
        <w:rPr>
          <w:lang w:val="sr-Latn-CS"/>
        </w:rPr>
        <w:t>mestu</w:t>
      </w:r>
      <w:r>
        <w:rPr>
          <w:lang w:val="sr-Latn-CS"/>
        </w:rPr>
        <w:t xml:space="preserve">, po tipu, po </w:t>
      </w:r>
      <w:r w:rsidR="00F42F35">
        <w:rPr>
          <w:lang w:val="sr-Latn-CS"/>
        </w:rPr>
        <w:t>datum</w:t>
      </w:r>
      <w:r w:rsidR="00CD41EF">
        <w:rPr>
          <w:lang w:val="sr-Latn-CS"/>
        </w:rPr>
        <w:t>u</w:t>
      </w:r>
      <w:r w:rsidR="00F42F35">
        <w:rPr>
          <w:lang w:val="sr-Latn-CS"/>
        </w:rPr>
        <w:t xml:space="preserve"> </w:t>
      </w:r>
      <w:r>
        <w:rPr>
          <w:lang w:val="sr-Latn-CS"/>
        </w:rPr>
        <w:t>i sl.</w:t>
      </w:r>
    </w:p>
    <w:p w14:paraId="4726D10C" w14:textId="08882F1D" w:rsidR="00206E1F" w:rsidRPr="003372D3" w:rsidRDefault="00BD1413">
      <w:pPr>
        <w:pStyle w:val="Heading2"/>
        <w:rPr>
          <w:lang w:val="sr-Latn-CS"/>
        </w:rPr>
      </w:pPr>
      <w:r>
        <w:rPr>
          <w:lang w:val="sr-Latn-CS"/>
        </w:rPr>
        <w:t>Mogućnost komunikacije</w:t>
      </w:r>
    </w:p>
    <w:p w14:paraId="47DCF9CB" w14:textId="7DE106A0" w:rsidR="00BD1413" w:rsidRDefault="00BD1413" w:rsidP="00E934AD">
      <w:pPr>
        <w:pStyle w:val="BodyText"/>
        <w:rPr>
          <w:lang w:val="sr-Latn-CS"/>
        </w:rPr>
      </w:pPr>
      <w:r>
        <w:rPr>
          <w:lang w:val="sr-Latn-CS"/>
        </w:rPr>
        <w:t>Korisnici su u mogućnosti da komuniciraju sa svojim prijateljima ili sa ostalim korisnicima koji učestvuju u istom događaju.</w:t>
      </w:r>
    </w:p>
    <w:p w14:paraId="386EF799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5" w:name="_Toc161771518"/>
      <w:r>
        <w:rPr>
          <w:lang w:val="sr-Latn-CS"/>
        </w:rPr>
        <w:t>Ograničenja</w:t>
      </w:r>
      <w:bookmarkEnd w:id="25"/>
      <w:r w:rsidR="00206E1F" w:rsidRPr="003372D3">
        <w:rPr>
          <w:lang w:val="sr-Latn-CS"/>
        </w:rPr>
        <w:t xml:space="preserve"> </w:t>
      </w:r>
    </w:p>
    <w:p w14:paraId="141D7144" w14:textId="1C7E9C0E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657CDF">
        <w:rPr>
          <w:lang w:val="sr-Latn-CS"/>
        </w:rPr>
        <w:t>SportsFever portal</w:t>
      </w:r>
      <w:r>
        <w:rPr>
          <w:lang w:val="sr-Latn-CS"/>
        </w:rPr>
        <w:t xml:space="preserve"> će biti razvijan pod sledećim ograničenjima:</w:t>
      </w:r>
    </w:p>
    <w:p w14:paraId="488EF886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2FE0F6B6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64656946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6" w:name="_Toc161771519"/>
      <w:r>
        <w:rPr>
          <w:lang w:val="sr-Latn-CS"/>
        </w:rPr>
        <w:t>Zahtevi u pogledu kvaliteta</w:t>
      </w:r>
      <w:bookmarkEnd w:id="26"/>
      <w:r w:rsidR="00206E1F" w:rsidRPr="003372D3">
        <w:rPr>
          <w:lang w:val="sr-Latn-CS"/>
        </w:rPr>
        <w:t xml:space="preserve"> </w:t>
      </w:r>
    </w:p>
    <w:p w14:paraId="2184955F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76632969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5538A16C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789584DF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1B175AA5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7" w:name="_Toc161771520"/>
      <w:r>
        <w:rPr>
          <w:lang w:val="sr-Latn-CS"/>
        </w:rPr>
        <w:lastRenderedPageBreak/>
        <w:t>Prioritet funkcionalnosti</w:t>
      </w:r>
      <w:bookmarkEnd w:id="27"/>
    </w:p>
    <w:p w14:paraId="69FD3AB0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32C16E78" w14:textId="777777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41B7C716" w14:textId="16790D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</w:t>
      </w:r>
      <w:r w:rsidR="00BE3F9C">
        <w:rPr>
          <w:lang w:val="sr-Latn-CS"/>
        </w:rPr>
        <w:t xml:space="preserve"> </w:t>
      </w:r>
      <w:r w:rsidR="00410F5F">
        <w:rPr>
          <w:lang w:val="sr-Latn-CS"/>
        </w:rPr>
        <w:t>i brisanje</w:t>
      </w:r>
      <w:r>
        <w:rPr>
          <w:lang w:val="sr-Latn-CS"/>
        </w:rPr>
        <w:t xml:space="preserve"> članova</w:t>
      </w:r>
      <w:r w:rsidR="00D21A8C">
        <w:rPr>
          <w:lang w:val="sr-Latn-CS"/>
        </w:rPr>
        <w:t xml:space="preserve"> </w:t>
      </w:r>
    </w:p>
    <w:p w14:paraId="425D7A7F" w14:textId="27A8ABB8" w:rsidR="00C83DEF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</w:t>
      </w:r>
      <w:r w:rsidR="00C83DEF">
        <w:rPr>
          <w:lang w:val="sr-Latn-CS"/>
        </w:rPr>
        <w:t xml:space="preserve"> </w:t>
      </w:r>
      <w:r>
        <w:rPr>
          <w:lang w:val="sr-Latn-CS"/>
        </w:rPr>
        <w:t xml:space="preserve"> podataka o</w:t>
      </w:r>
      <w:r w:rsidR="00C83DEF">
        <w:rPr>
          <w:lang w:val="sr-Latn-CS"/>
        </w:rPr>
        <w:t xml:space="preserve"> objavljenim publikacijama</w:t>
      </w:r>
    </w:p>
    <w:p w14:paraId="17313C5F" w14:textId="00E64D16"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podataka o </w:t>
      </w:r>
      <w:r w:rsidR="008D5DAF">
        <w:rPr>
          <w:lang w:val="sr-Latn-CS"/>
        </w:rPr>
        <w:t>korisnicima portala</w:t>
      </w:r>
    </w:p>
    <w:p w14:paraId="56E5C102" w14:textId="5321A689"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Kreiranje </w:t>
      </w:r>
      <w:r w:rsidR="007C14A4">
        <w:rPr>
          <w:lang w:val="sr-Latn-CS"/>
        </w:rPr>
        <w:t>sportskog događa i mogućnost prijavljivanja na isti</w:t>
      </w:r>
    </w:p>
    <w:p w14:paraId="472A41EB" w14:textId="1B804251" w:rsidR="00C83DEF" w:rsidRPr="00C83DEF" w:rsidRDefault="00A5122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komunikacije između korisnika</w:t>
      </w:r>
    </w:p>
    <w:p w14:paraId="2E078D21" w14:textId="77777777" w:rsidR="00206E1F" w:rsidRPr="003372D3" w:rsidRDefault="00B849B5">
      <w:pPr>
        <w:pStyle w:val="Heading1"/>
        <w:rPr>
          <w:lang w:val="sr-Latn-CS"/>
        </w:rPr>
      </w:pPr>
      <w:bookmarkStart w:id="28" w:name="_Toc161771521"/>
      <w:r>
        <w:rPr>
          <w:lang w:val="sr-Latn-CS"/>
        </w:rPr>
        <w:t>Nefunkcionalni zahtevi</w:t>
      </w:r>
      <w:bookmarkEnd w:id="28"/>
    </w:p>
    <w:p w14:paraId="72BDF0F8" w14:textId="77777777" w:rsidR="00206E1F" w:rsidRPr="003372D3" w:rsidRDefault="00B849B5" w:rsidP="00B849B5">
      <w:pPr>
        <w:pStyle w:val="Heading2"/>
        <w:rPr>
          <w:lang w:val="sr-Latn-CS"/>
        </w:rPr>
      </w:pPr>
      <w:bookmarkStart w:id="29" w:name="_Toc161771522"/>
      <w:r>
        <w:rPr>
          <w:lang w:val="sr-Latn-CS"/>
        </w:rPr>
        <w:t>Zahtevi u pogledu standardizacije</w:t>
      </w:r>
      <w:bookmarkEnd w:id="29"/>
    </w:p>
    <w:p w14:paraId="7BD24CF5" w14:textId="3B9DC3A7" w:rsidR="00206E1F" w:rsidRPr="003372D3" w:rsidRDefault="00604631" w:rsidP="003356F6">
      <w:pPr>
        <w:pStyle w:val="BodyText"/>
        <w:rPr>
          <w:lang w:val="sr-Latn-CS"/>
        </w:rPr>
      </w:pPr>
      <w:r>
        <w:rPr>
          <w:lang w:val="sr-Latn-CS"/>
        </w:rPr>
        <w:t>Nema posebnih zahteva u pogledu standardizacije</w:t>
      </w:r>
      <w:r w:rsidR="00491CC1">
        <w:rPr>
          <w:lang w:val="sr-Latn-CS"/>
        </w:rPr>
        <w:t>.</w:t>
      </w:r>
    </w:p>
    <w:p w14:paraId="4DDF3E60" w14:textId="77777777" w:rsidR="00206E1F" w:rsidRPr="003372D3" w:rsidRDefault="00B849B5" w:rsidP="00B849B5">
      <w:pPr>
        <w:pStyle w:val="Heading2"/>
        <w:rPr>
          <w:lang w:val="sr-Latn-CS"/>
        </w:rPr>
      </w:pPr>
      <w:bookmarkStart w:id="30" w:name="_Toc161771523"/>
      <w:r>
        <w:rPr>
          <w:lang w:val="sr-Latn-CS"/>
        </w:rPr>
        <w:t>Sistemski zahtevi</w:t>
      </w:r>
      <w:bookmarkEnd w:id="30"/>
    </w:p>
    <w:p w14:paraId="0868CDF5" w14:textId="164D1B62" w:rsidR="00206E1F" w:rsidRPr="003372D3" w:rsidRDefault="00E917D4" w:rsidP="003356F6">
      <w:pPr>
        <w:pStyle w:val="BodyText"/>
        <w:rPr>
          <w:lang w:val="sr-Latn-CS"/>
        </w:rPr>
      </w:pPr>
      <w:r>
        <w:rPr>
          <w:lang w:val="sr-Latn-CS"/>
        </w:rPr>
        <w:t>SportsFever portal</w:t>
      </w:r>
      <w:r w:rsidR="003356F6">
        <w:rPr>
          <w:lang w:val="sr-Latn-CS"/>
        </w:rPr>
        <w:t xml:space="preserve"> će biti realizovan korišćenjem </w:t>
      </w:r>
      <w:r w:rsidR="00C9381B">
        <w:rPr>
          <w:lang w:val="sr-Latn-CS"/>
        </w:rPr>
        <w:t>React</w:t>
      </w:r>
      <w:r w:rsidR="003356F6">
        <w:rPr>
          <w:lang w:val="sr-Latn-CS"/>
        </w:rPr>
        <w:t xml:space="preserve"> skripti, dok će kao DBMS koristiti </w:t>
      </w:r>
      <w:r w:rsidR="00145FB4">
        <w:rPr>
          <w:lang w:val="sr-Latn-CS"/>
        </w:rPr>
        <w:t>MongoDB</w:t>
      </w:r>
      <w:r w:rsidR="003356F6">
        <w:rPr>
          <w:lang w:val="sr-Latn-CS"/>
        </w:rPr>
        <w:t>.</w:t>
      </w:r>
    </w:p>
    <w:p w14:paraId="37B1E4C1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3EA19528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14:paraId="57E3FF97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Opera 8+</w:t>
      </w:r>
    </w:p>
    <w:p w14:paraId="60D11873" w14:textId="77777777" w:rsidR="00206E1F" w:rsidRPr="003372D3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50A3D063" w14:textId="77777777" w:rsidR="00206E1F" w:rsidRPr="003372D3" w:rsidRDefault="00B849B5">
      <w:pPr>
        <w:pStyle w:val="Heading2"/>
        <w:rPr>
          <w:lang w:val="sr-Latn-CS"/>
        </w:rPr>
      </w:pPr>
      <w:bookmarkStart w:id="31" w:name="_Toc161771524"/>
      <w:r>
        <w:rPr>
          <w:lang w:val="sr-Latn-CS"/>
        </w:rPr>
        <w:t>Zahtevi u pogledu performansi</w:t>
      </w:r>
      <w:bookmarkEnd w:id="31"/>
    </w:p>
    <w:p w14:paraId="377E5349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044DF1E3" w14:textId="77777777" w:rsidR="00206E1F" w:rsidRPr="003372D3" w:rsidRDefault="00B849B5" w:rsidP="00B849B5">
      <w:pPr>
        <w:pStyle w:val="Heading2"/>
        <w:rPr>
          <w:lang w:val="sr-Latn-CS"/>
        </w:rPr>
      </w:pPr>
      <w:bookmarkStart w:id="32" w:name="_Toc161771525"/>
      <w:r>
        <w:rPr>
          <w:lang w:val="sr-Latn-CS"/>
        </w:rPr>
        <w:t>Zahtevi u pogledu okruženja</w:t>
      </w:r>
      <w:bookmarkEnd w:id="32"/>
    </w:p>
    <w:p w14:paraId="3D454730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25C8DF58" w14:textId="77777777" w:rsidR="00206E1F" w:rsidRPr="003372D3" w:rsidRDefault="00B849B5">
      <w:pPr>
        <w:pStyle w:val="Heading1"/>
        <w:rPr>
          <w:lang w:val="sr-Latn-CS"/>
        </w:rPr>
      </w:pPr>
      <w:bookmarkStart w:id="33" w:name="_Toc161771526"/>
      <w:r>
        <w:rPr>
          <w:lang w:val="sr-Latn-CS"/>
        </w:rPr>
        <w:t>Dokumentacija</w:t>
      </w:r>
      <w:bookmarkEnd w:id="33"/>
    </w:p>
    <w:p w14:paraId="262D03D1" w14:textId="7B7A4B2D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AF5B51">
        <w:rPr>
          <w:lang w:val="sr-Latn-CS"/>
        </w:rPr>
        <w:t>SportsFever projekat</w:t>
      </w:r>
      <w:r>
        <w:rPr>
          <w:lang w:val="sr-Latn-CS"/>
        </w:rPr>
        <w:t>.</w:t>
      </w:r>
    </w:p>
    <w:p w14:paraId="27F84264" w14:textId="77777777" w:rsidR="00206E1F" w:rsidRPr="003372D3" w:rsidRDefault="00B849B5" w:rsidP="00B849B5">
      <w:pPr>
        <w:pStyle w:val="Heading2"/>
        <w:rPr>
          <w:lang w:val="sr-Latn-CS"/>
        </w:rPr>
      </w:pPr>
      <w:bookmarkStart w:id="34" w:name="_Toc161771527"/>
      <w:r>
        <w:rPr>
          <w:lang w:val="sr-Latn-CS"/>
        </w:rPr>
        <w:t>Korisničko uputstvo</w:t>
      </w:r>
      <w:bookmarkEnd w:id="34"/>
    </w:p>
    <w:p w14:paraId="7A17CB85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7DE79B4F" w14:textId="77777777" w:rsidR="00206E1F" w:rsidRPr="003372D3" w:rsidRDefault="00206E1F" w:rsidP="00D20F4E">
      <w:pPr>
        <w:pStyle w:val="Heading2"/>
        <w:rPr>
          <w:lang w:val="sr-Latn-CS"/>
        </w:rPr>
      </w:pPr>
      <w:bookmarkStart w:id="35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5"/>
    </w:p>
    <w:p w14:paraId="393E186A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1E3B77F2" w14:textId="77777777" w:rsidR="00206E1F" w:rsidRPr="003372D3" w:rsidRDefault="00D20F4E">
      <w:pPr>
        <w:pStyle w:val="Heading2"/>
        <w:rPr>
          <w:lang w:val="sr-Latn-CS"/>
        </w:rPr>
      </w:pPr>
      <w:bookmarkStart w:id="36" w:name="_Toc161771529"/>
      <w:r>
        <w:rPr>
          <w:lang w:val="sr-Latn-CS"/>
        </w:rPr>
        <w:t>Uputstvo za instalaciju i konfigurisanje</w:t>
      </w:r>
      <w:bookmarkEnd w:id="36"/>
    </w:p>
    <w:p w14:paraId="6A7545CB" w14:textId="77777777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0037682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0FE61313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08767C13" w14:textId="77777777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448292E9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7" w:name="_Toc161771530"/>
      <w:r>
        <w:rPr>
          <w:lang w:val="sr-Latn-CS"/>
        </w:rPr>
        <w:t>Pakovanje proizvoda</w:t>
      </w:r>
      <w:bookmarkEnd w:id="37"/>
    </w:p>
    <w:p w14:paraId="604ABC59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199C1" w14:textId="77777777" w:rsidR="00FD176D" w:rsidRDefault="00FD176D">
      <w:r>
        <w:separator/>
      </w:r>
    </w:p>
  </w:endnote>
  <w:endnote w:type="continuationSeparator" w:id="0">
    <w:p w14:paraId="38616E54" w14:textId="77777777" w:rsidR="00FD176D" w:rsidRDefault="00FD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9C0FC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2D81DF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0D52F618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A354813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91AE5AE" w14:textId="7740F5FB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5D736F">
            <w:rPr>
              <w:lang w:val="sr-Latn-CS"/>
            </w:rPr>
            <w:t>404! Team name does not exist,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7EA29D1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2776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B2776D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42B7AEEA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55FC4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1FC25" w14:textId="77777777" w:rsidR="00FD176D" w:rsidRDefault="00FD176D">
      <w:r>
        <w:separator/>
      </w:r>
    </w:p>
  </w:footnote>
  <w:footnote w:type="continuationSeparator" w:id="0">
    <w:p w14:paraId="42028F7B" w14:textId="77777777" w:rsidR="00FD176D" w:rsidRDefault="00FD1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58706" w14:textId="77777777" w:rsidR="005613E4" w:rsidRDefault="005613E4">
    <w:pPr>
      <w:rPr>
        <w:sz w:val="24"/>
      </w:rPr>
    </w:pPr>
  </w:p>
  <w:p w14:paraId="1159B6B7" w14:textId="77777777" w:rsidR="005613E4" w:rsidRDefault="005613E4">
    <w:pPr>
      <w:pBdr>
        <w:top w:val="single" w:sz="6" w:space="1" w:color="auto"/>
      </w:pBdr>
      <w:rPr>
        <w:sz w:val="24"/>
      </w:rPr>
    </w:pPr>
  </w:p>
  <w:p w14:paraId="39C35389" w14:textId="6AB2000C" w:rsidR="005613E4" w:rsidRDefault="00C459D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404! Team name does not exist</w:t>
    </w:r>
  </w:p>
  <w:p w14:paraId="15688C6F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66E033BF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49A92085" w14:textId="77777777">
      <w:tc>
        <w:tcPr>
          <w:tcW w:w="6379" w:type="dxa"/>
        </w:tcPr>
        <w:p w14:paraId="003B272E" w14:textId="0B2E9709" w:rsidR="005613E4" w:rsidRPr="003372D3" w:rsidRDefault="00395315">
          <w:pPr>
            <w:rPr>
              <w:lang w:val="sr-Latn-CS"/>
            </w:rPr>
          </w:pPr>
          <w:r>
            <w:rPr>
              <w:lang w:val="sr-Latn-CS"/>
            </w:rPr>
            <w:t>SportsFever</w:t>
          </w:r>
        </w:p>
      </w:tc>
      <w:tc>
        <w:tcPr>
          <w:tcW w:w="3179" w:type="dxa"/>
        </w:tcPr>
        <w:p w14:paraId="785AACEE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5771F131" w14:textId="77777777">
      <w:tc>
        <w:tcPr>
          <w:tcW w:w="6379" w:type="dxa"/>
        </w:tcPr>
        <w:p w14:paraId="7851727E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67A2465B" w14:textId="7B7618BD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1</w:t>
          </w:r>
          <w:r w:rsidR="00395315">
            <w:rPr>
              <w:lang w:val="sr-Latn-CS"/>
            </w:rPr>
            <w:t>4</w:t>
          </w:r>
          <w:r w:rsidRPr="003372D3">
            <w:rPr>
              <w:lang w:val="sr-Latn-CS"/>
            </w:rPr>
            <w:t>.03.20</w:t>
          </w:r>
          <w:r w:rsidR="00395315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07668847" w14:textId="77777777">
      <w:tc>
        <w:tcPr>
          <w:tcW w:w="9558" w:type="dxa"/>
          <w:gridSpan w:val="2"/>
        </w:tcPr>
        <w:p w14:paraId="493EC05D" w14:textId="7D284E1A" w:rsidR="005613E4" w:rsidRPr="003372D3" w:rsidRDefault="00395315">
          <w:pPr>
            <w:rPr>
              <w:lang w:val="sr-Latn-CS"/>
            </w:rPr>
          </w:pPr>
          <w:r>
            <w:rPr>
              <w:lang w:val="sr-Latn-CS"/>
            </w:rPr>
            <w:t>404! Team name does not exist</w:t>
          </w:r>
        </w:p>
      </w:tc>
    </w:tr>
  </w:tbl>
  <w:p w14:paraId="0386D321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2273E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72672"/>
    <w:rsid w:val="000817C9"/>
    <w:rsid w:val="00097F43"/>
    <w:rsid w:val="000B4881"/>
    <w:rsid w:val="000E2415"/>
    <w:rsid w:val="00101B17"/>
    <w:rsid w:val="00122E72"/>
    <w:rsid w:val="0013157C"/>
    <w:rsid w:val="00143087"/>
    <w:rsid w:val="00145FB4"/>
    <w:rsid w:val="00150CC1"/>
    <w:rsid w:val="00190105"/>
    <w:rsid w:val="001978CF"/>
    <w:rsid w:val="001D0890"/>
    <w:rsid w:val="001F55E7"/>
    <w:rsid w:val="001F663F"/>
    <w:rsid w:val="001F7D36"/>
    <w:rsid w:val="00206E1F"/>
    <w:rsid w:val="00240633"/>
    <w:rsid w:val="0025071E"/>
    <w:rsid w:val="00254CBE"/>
    <w:rsid w:val="002564E6"/>
    <w:rsid w:val="0026003F"/>
    <w:rsid w:val="00266230"/>
    <w:rsid w:val="00270678"/>
    <w:rsid w:val="0027452F"/>
    <w:rsid w:val="002856A7"/>
    <w:rsid w:val="002922C4"/>
    <w:rsid w:val="002A5E27"/>
    <w:rsid w:val="002D0AE2"/>
    <w:rsid w:val="002D5541"/>
    <w:rsid w:val="0032203E"/>
    <w:rsid w:val="00331B8C"/>
    <w:rsid w:val="003356F6"/>
    <w:rsid w:val="003372D3"/>
    <w:rsid w:val="00347321"/>
    <w:rsid w:val="003860D3"/>
    <w:rsid w:val="0039103B"/>
    <w:rsid w:val="003939DA"/>
    <w:rsid w:val="00395315"/>
    <w:rsid w:val="003A32DD"/>
    <w:rsid w:val="003B1702"/>
    <w:rsid w:val="003E7386"/>
    <w:rsid w:val="0040334C"/>
    <w:rsid w:val="00410F5F"/>
    <w:rsid w:val="0042019A"/>
    <w:rsid w:val="00445A8C"/>
    <w:rsid w:val="00491CC1"/>
    <w:rsid w:val="004A5F32"/>
    <w:rsid w:val="004D48E5"/>
    <w:rsid w:val="004E6C9A"/>
    <w:rsid w:val="00500CBF"/>
    <w:rsid w:val="00500DA2"/>
    <w:rsid w:val="0053725E"/>
    <w:rsid w:val="0053781E"/>
    <w:rsid w:val="00537963"/>
    <w:rsid w:val="005613E4"/>
    <w:rsid w:val="0056173D"/>
    <w:rsid w:val="00571FC4"/>
    <w:rsid w:val="005A3F8C"/>
    <w:rsid w:val="005D021A"/>
    <w:rsid w:val="005D736F"/>
    <w:rsid w:val="005F579D"/>
    <w:rsid w:val="00604631"/>
    <w:rsid w:val="006264E3"/>
    <w:rsid w:val="00631C6F"/>
    <w:rsid w:val="0063291D"/>
    <w:rsid w:val="0063574A"/>
    <w:rsid w:val="00657CDF"/>
    <w:rsid w:val="00660ADE"/>
    <w:rsid w:val="0066633D"/>
    <w:rsid w:val="00666F3E"/>
    <w:rsid w:val="0069445A"/>
    <w:rsid w:val="0069668B"/>
    <w:rsid w:val="006B398E"/>
    <w:rsid w:val="006F37E4"/>
    <w:rsid w:val="00712834"/>
    <w:rsid w:val="00716C93"/>
    <w:rsid w:val="0072618D"/>
    <w:rsid w:val="00732741"/>
    <w:rsid w:val="00734896"/>
    <w:rsid w:val="0074590A"/>
    <w:rsid w:val="007C14A4"/>
    <w:rsid w:val="007C6B66"/>
    <w:rsid w:val="00804367"/>
    <w:rsid w:val="00857022"/>
    <w:rsid w:val="00892902"/>
    <w:rsid w:val="008D40CE"/>
    <w:rsid w:val="008D5DAF"/>
    <w:rsid w:val="008E6965"/>
    <w:rsid w:val="008F594F"/>
    <w:rsid w:val="008F6E4C"/>
    <w:rsid w:val="009029D5"/>
    <w:rsid w:val="009075F6"/>
    <w:rsid w:val="00927EEE"/>
    <w:rsid w:val="00930725"/>
    <w:rsid w:val="0095579F"/>
    <w:rsid w:val="009662F3"/>
    <w:rsid w:val="00967902"/>
    <w:rsid w:val="009A291F"/>
    <w:rsid w:val="009B2233"/>
    <w:rsid w:val="009B3AA3"/>
    <w:rsid w:val="009C35EC"/>
    <w:rsid w:val="009C73AD"/>
    <w:rsid w:val="009D07FC"/>
    <w:rsid w:val="009D5F23"/>
    <w:rsid w:val="00A12200"/>
    <w:rsid w:val="00A5122F"/>
    <w:rsid w:val="00A54146"/>
    <w:rsid w:val="00A763B7"/>
    <w:rsid w:val="00A82910"/>
    <w:rsid w:val="00A907E0"/>
    <w:rsid w:val="00AA0C93"/>
    <w:rsid w:val="00AD17B6"/>
    <w:rsid w:val="00AD2312"/>
    <w:rsid w:val="00AE201E"/>
    <w:rsid w:val="00AE79C2"/>
    <w:rsid w:val="00AF19B4"/>
    <w:rsid w:val="00AF5B51"/>
    <w:rsid w:val="00AF6332"/>
    <w:rsid w:val="00AF6B06"/>
    <w:rsid w:val="00B2776D"/>
    <w:rsid w:val="00B46D71"/>
    <w:rsid w:val="00B849B5"/>
    <w:rsid w:val="00B9479E"/>
    <w:rsid w:val="00BC2229"/>
    <w:rsid w:val="00BD1413"/>
    <w:rsid w:val="00BD5343"/>
    <w:rsid w:val="00BE3F9C"/>
    <w:rsid w:val="00C032FC"/>
    <w:rsid w:val="00C206AF"/>
    <w:rsid w:val="00C40D97"/>
    <w:rsid w:val="00C44BC7"/>
    <w:rsid w:val="00C459D9"/>
    <w:rsid w:val="00C475AA"/>
    <w:rsid w:val="00C503E4"/>
    <w:rsid w:val="00C83DEF"/>
    <w:rsid w:val="00C85C4F"/>
    <w:rsid w:val="00C9046D"/>
    <w:rsid w:val="00C9381B"/>
    <w:rsid w:val="00CA58C5"/>
    <w:rsid w:val="00CA62F9"/>
    <w:rsid w:val="00CB17FD"/>
    <w:rsid w:val="00CD41EF"/>
    <w:rsid w:val="00D00311"/>
    <w:rsid w:val="00D20F4E"/>
    <w:rsid w:val="00D21A8C"/>
    <w:rsid w:val="00D25B8B"/>
    <w:rsid w:val="00D402FD"/>
    <w:rsid w:val="00D44844"/>
    <w:rsid w:val="00D62AEA"/>
    <w:rsid w:val="00D652FA"/>
    <w:rsid w:val="00D67D2B"/>
    <w:rsid w:val="00D7252F"/>
    <w:rsid w:val="00DD2697"/>
    <w:rsid w:val="00DE518F"/>
    <w:rsid w:val="00E061BD"/>
    <w:rsid w:val="00E5055D"/>
    <w:rsid w:val="00E604E6"/>
    <w:rsid w:val="00E8683A"/>
    <w:rsid w:val="00E917D4"/>
    <w:rsid w:val="00E934AD"/>
    <w:rsid w:val="00ED6AEC"/>
    <w:rsid w:val="00EF7C40"/>
    <w:rsid w:val="00F02B6F"/>
    <w:rsid w:val="00F06298"/>
    <w:rsid w:val="00F42F35"/>
    <w:rsid w:val="00F6773B"/>
    <w:rsid w:val="00F70F8C"/>
    <w:rsid w:val="00F9286E"/>
    <w:rsid w:val="00FA1B1C"/>
    <w:rsid w:val="00FA20DF"/>
    <w:rsid w:val="00FA57D9"/>
    <w:rsid w:val="00FB0585"/>
    <w:rsid w:val="00FC37B0"/>
    <w:rsid w:val="00FD176D"/>
    <w:rsid w:val="00FD35B2"/>
    <w:rsid w:val="00FF3D69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2C8B31B2"/>
  <w15:docId w15:val="{53B7E672-3A0A-42CB-BEA8-378F081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126</TotalTime>
  <Pages>10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nsretkovic23@gmail.com</cp:lastModifiedBy>
  <cp:revision>86</cp:revision>
  <cp:lastPrinted>1899-12-31T23:00:00Z</cp:lastPrinted>
  <dcterms:created xsi:type="dcterms:W3CDTF">2021-03-09T06:29:00Z</dcterms:created>
  <dcterms:modified xsi:type="dcterms:W3CDTF">2021-03-18T20:43:00Z</dcterms:modified>
</cp:coreProperties>
</file>